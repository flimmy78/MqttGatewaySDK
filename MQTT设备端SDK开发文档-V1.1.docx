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CF" w:rsidRDefault="00D820CF">
      <w:pPr>
        <w:rPr>
          <w:rFonts w:eastAsia="宋体"/>
        </w:rPr>
      </w:pPr>
    </w:p>
    <w:p w:rsidR="00D820CF" w:rsidRDefault="00D820CF">
      <w:pPr>
        <w:spacing w:before="100" w:beforeAutospacing="1" w:after="100" w:afterAutospacing="1"/>
        <w:jc w:val="center"/>
        <w:rPr>
          <w:rFonts w:eastAsia="黑体"/>
          <w:sz w:val="48"/>
          <w:szCs w:val="48"/>
        </w:rPr>
      </w:pPr>
    </w:p>
    <w:p w:rsidR="00D820CF" w:rsidRDefault="00D820CF">
      <w:pPr>
        <w:spacing w:before="100" w:beforeAutospacing="1" w:after="100" w:afterAutospacing="1"/>
        <w:jc w:val="center"/>
        <w:rPr>
          <w:rFonts w:eastAsia="黑体"/>
          <w:sz w:val="48"/>
          <w:szCs w:val="48"/>
        </w:rPr>
      </w:pPr>
    </w:p>
    <w:p w:rsidR="00D820CF" w:rsidRDefault="00D820CF">
      <w:pPr>
        <w:spacing w:before="100" w:beforeAutospacing="1" w:after="100" w:afterAutospacing="1"/>
        <w:jc w:val="center"/>
        <w:rPr>
          <w:rFonts w:eastAsia="黑体"/>
          <w:sz w:val="48"/>
          <w:szCs w:val="48"/>
        </w:rPr>
      </w:pPr>
    </w:p>
    <w:p w:rsidR="00D820CF" w:rsidRDefault="00D820CF">
      <w:pPr>
        <w:spacing w:before="100" w:beforeAutospacing="1" w:after="100" w:afterAutospacing="1"/>
        <w:jc w:val="center"/>
        <w:rPr>
          <w:rFonts w:eastAsia="黑体"/>
          <w:sz w:val="48"/>
          <w:szCs w:val="48"/>
        </w:rPr>
      </w:pPr>
    </w:p>
    <w:p w:rsidR="00D820CF" w:rsidRDefault="00522FA2">
      <w:pPr>
        <w:spacing w:beforeLines="50" w:before="156" w:afterLines="50" w:after="156"/>
        <w:jc w:val="center"/>
        <w:rPr>
          <w:rFonts w:eastAsia="黑体"/>
          <w:b/>
          <w:sz w:val="40"/>
          <w:szCs w:val="52"/>
        </w:rPr>
      </w:pPr>
      <w:r>
        <w:rPr>
          <w:rFonts w:eastAsia="黑体"/>
          <w:b/>
          <w:sz w:val="40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48" type="#_x0000_t202" style="position:absolute;left:0;text-align:left;margin-left:9.75pt;margin-top:156.75pt;width:412.5pt;height:310.25pt;z-index:251659264;mso-position-horizontal-relative:margin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" stroked="f">
            <v:textbox inset="0,0,0,0">
              <w:txbxContent>
                <w:p w:rsidR="00522FA2" w:rsidRDefault="00522FA2">
                  <w:pPr>
                    <w:pStyle w:val="afc"/>
                    <w:spacing w:before="0" w:after="0" w:line="240" w:lineRule="auto"/>
                    <w:ind w:left="1"/>
                    <w:rPr>
                      <w:color w:val="000000"/>
                      <w:sz w:val="52"/>
                      <w:szCs w:val="52"/>
                    </w:rPr>
                  </w:pPr>
                  <w:bookmarkStart w:id="0" w:name="_Toc504401124"/>
                  <w:r>
                    <w:rPr>
                      <w:rFonts w:hint="eastAsia"/>
                      <w:color w:val="000000"/>
                      <w:sz w:val="52"/>
                      <w:szCs w:val="52"/>
                    </w:rPr>
                    <w:t>海曼MQTT设备端SDK开发文档</w:t>
                  </w:r>
                  <w:bookmarkEnd w:id="0"/>
                </w:p>
                <w:p w:rsidR="00522FA2" w:rsidRDefault="00522FA2">
                  <w:pPr>
                    <w:pStyle w:val="af9"/>
                  </w:pPr>
                </w:p>
                <w:p w:rsidR="00522FA2" w:rsidRDefault="00522FA2">
                  <w:pPr>
                    <w:pStyle w:val="afa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(V1.1)</w:t>
                  </w:r>
                </w:p>
                <w:p w:rsidR="00522FA2" w:rsidRDefault="00522FA2">
                  <w:pPr>
                    <w:pStyle w:val="afb"/>
                  </w:pPr>
                </w:p>
                <w:p w:rsidR="00522FA2" w:rsidRDefault="00522FA2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D820CF" w:rsidRDefault="00D820CF">
      <w:pPr>
        <w:jc w:val="center"/>
        <w:rPr>
          <w:rFonts w:eastAsia="黑体"/>
          <w:sz w:val="28"/>
          <w:szCs w:val="28"/>
        </w:rPr>
      </w:pPr>
    </w:p>
    <w:p w:rsidR="00D820CF" w:rsidRDefault="00D820CF">
      <w:pPr>
        <w:jc w:val="center"/>
        <w:rPr>
          <w:rFonts w:eastAsia="黑体"/>
          <w:sz w:val="28"/>
          <w:szCs w:val="28"/>
        </w:rPr>
      </w:pPr>
    </w:p>
    <w:p w:rsidR="00D820CF" w:rsidRDefault="00D820CF">
      <w:pPr>
        <w:jc w:val="center"/>
        <w:rPr>
          <w:rFonts w:eastAsia="黑体"/>
          <w:sz w:val="28"/>
          <w:szCs w:val="28"/>
        </w:rPr>
      </w:pPr>
    </w:p>
    <w:p w:rsidR="00D820CF" w:rsidRDefault="00D820CF">
      <w:pPr>
        <w:jc w:val="center"/>
        <w:rPr>
          <w:rFonts w:eastAsia="黑体"/>
          <w:sz w:val="28"/>
          <w:szCs w:val="28"/>
        </w:rPr>
      </w:pPr>
    </w:p>
    <w:p w:rsidR="00D820CF" w:rsidRDefault="00D820CF">
      <w:pPr>
        <w:jc w:val="center"/>
        <w:rPr>
          <w:rFonts w:eastAsia="黑体"/>
          <w:sz w:val="28"/>
          <w:szCs w:val="28"/>
        </w:rPr>
      </w:pPr>
    </w:p>
    <w:p w:rsidR="00D820CF" w:rsidRDefault="00D820CF">
      <w:pPr>
        <w:rPr>
          <w:rFonts w:eastAsia="黑体"/>
          <w:sz w:val="28"/>
          <w:szCs w:val="28"/>
        </w:rPr>
      </w:pPr>
    </w:p>
    <w:p w:rsidR="00D820CF" w:rsidRDefault="00D820CF">
      <w:pPr>
        <w:rPr>
          <w:rFonts w:eastAsia="黑体"/>
          <w:sz w:val="28"/>
          <w:szCs w:val="28"/>
        </w:rPr>
      </w:pPr>
    </w:p>
    <w:tbl>
      <w:tblPr>
        <w:tblW w:w="806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3703"/>
        <w:gridCol w:w="1134"/>
        <w:gridCol w:w="2044"/>
      </w:tblGrid>
      <w:tr w:rsidR="00D820CF">
        <w:trPr>
          <w:trHeight w:val="704"/>
          <w:jc w:val="center"/>
        </w:trPr>
        <w:tc>
          <w:tcPr>
            <w:tcW w:w="1180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cs="Arial"/>
              </w:rPr>
              <w:t>拟制</w:t>
            </w:r>
          </w:p>
        </w:tc>
        <w:tc>
          <w:tcPr>
            <w:tcW w:w="3703" w:type="dxa"/>
            <w:vAlign w:val="center"/>
          </w:tcPr>
          <w:p w:rsidR="00D820CF" w:rsidRDefault="00893395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胡伟涵</w:t>
            </w:r>
          </w:p>
        </w:tc>
        <w:tc>
          <w:tcPr>
            <w:tcW w:w="1134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cs="Arial"/>
              </w:rPr>
              <w:t>日期</w:t>
            </w:r>
          </w:p>
        </w:tc>
        <w:tc>
          <w:tcPr>
            <w:tcW w:w="2044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6E3408">
              <w:rPr>
                <w:rFonts w:ascii="Arial" w:hAnsi="Arial" w:cs="Arial" w:hint="eastAsia"/>
              </w:rPr>
              <w:t>8</w:t>
            </w:r>
            <w:r>
              <w:rPr>
                <w:rFonts w:ascii="Arial" w:cs="Arial"/>
              </w:rPr>
              <w:t>年</w:t>
            </w:r>
            <w:r w:rsidR="006E3408">
              <w:rPr>
                <w:rFonts w:ascii="Arial" w:hAnsi="Arial" w:cs="Arial" w:hint="eastAsia"/>
              </w:rPr>
              <w:t>01</w:t>
            </w:r>
            <w:r>
              <w:rPr>
                <w:rFonts w:ascii="Arial" w:cs="Arial"/>
              </w:rPr>
              <w:t>月</w:t>
            </w:r>
            <w:r w:rsidR="006E3408">
              <w:rPr>
                <w:rFonts w:ascii="Arial" w:hAnsi="Arial" w:cs="Arial" w:hint="eastAsia"/>
              </w:rPr>
              <w:t>08</w:t>
            </w:r>
            <w:r>
              <w:rPr>
                <w:rFonts w:ascii="Arial" w:cs="Arial"/>
              </w:rPr>
              <w:t>日</w:t>
            </w:r>
          </w:p>
        </w:tc>
      </w:tr>
      <w:tr w:rsidR="00D820CF">
        <w:trPr>
          <w:trHeight w:val="704"/>
          <w:jc w:val="center"/>
        </w:trPr>
        <w:tc>
          <w:tcPr>
            <w:tcW w:w="1180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cs="Arial"/>
              </w:rPr>
              <w:t>审核</w:t>
            </w:r>
          </w:p>
        </w:tc>
        <w:tc>
          <w:tcPr>
            <w:tcW w:w="3703" w:type="dxa"/>
            <w:vAlign w:val="center"/>
          </w:tcPr>
          <w:p w:rsidR="00D820CF" w:rsidRDefault="00D820CF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cs="Arial"/>
              </w:rPr>
              <w:t>日期</w:t>
            </w:r>
          </w:p>
        </w:tc>
        <w:tc>
          <w:tcPr>
            <w:tcW w:w="2044" w:type="dxa"/>
            <w:vAlign w:val="center"/>
          </w:tcPr>
          <w:p w:rsidR="00D820CF" w:rsidRDefault="00D820CF">
            <w:pPr>
              <w:pStyle w:val="af8"/>
              <w:rPr>
                <w:rFonts w:ascii="Arial" w:hAnsi="Arial" w:cs="Arial"/>
              </w:rPr>
            </w:pPr>
          </w:p>
        </w:tc>
      </w:tr>
      <w:tr w:rsidR="00D820CF">
        <w:trPr>
          <w:trHeight w:val="704"/>
          <w:jc w:val="center"/>
        </w:trPr>
        <w:tc>
          <w:tcPr>
            <w:tcW w:w="1180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cs="Arial"/>
              </w:rPr>
              <w:t>批准</w:t>
            </w:r>
          </w:p>
        </w:tc>
        <w:tc>
          <w:tcPr>
            <w:tcW w:w="3703" w:type="dxa"/>
            <w:vAlign w:val="center"/>
          </w:tcPr>
          <w:p w:rsidR="00D820CF" w:rsidRDefault="00D820CF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D820CF" w:rsidRDefault="0052467D">
            <w:pPr>
              <w:pStyle w:val="af8"/>
              <w:rPr>
                <w:rFonts w:ascii="Arial" w:hAnsi="Arial" w:cs="Arial"/>
              </w:rPr>
            </w:pPr>
            <w:r>
              <w:rPr>
                <w:rFonts w:ascii="Arial" w:cs="Arial"/>
              </w:rPr>
              <w:t>日期</w:t>
            </w:r>
          </w:p>
        </w:tc>
        <w:tc>
          <w:tcPr>
            <w:tcW w:w="2044" w:type="dxa"/>
            <w:vAlign w:val="center"/>
          </w:tcPr>
          <w:p w:rsidR="00D820CF" w:rsidRDefault="00D820CF">
            <w:pPr>
              <w:pStyle w:val="af8"/>
              <w:rPr>
                <w:rFonts w:ascii="Arial" w:hAnsi="Arial" w:cs="Arial"/>
              </w:rPr>
            </w:pPr>
          </w:p>
        </w:tc>
      </w:tr>
    </w:tbl>
    <w:p w:rsidR="00D820CF" w:rsidRDefault="00D820CF">
      <w:pPr>
        <w:rPr>
          <w:rFonts w:ascii="Times New Roman" w:eastAsia="黑体" w:hAnsi="Times New Roman"/>
          <w:sz w:val="28"/>
          <w:szCs w:val="28"/>
        </w:rPr>
      </w:pPr>
    </w:p>
    <w:p w:rsidR="00D820CF" w:rsidRDefault="00D820CF">
      <w:pPr>
        <w:spacing w:beforeLines="50" w:before="156" w:afterLines="50" w:after="156"/>
        <w:jc w:val="center"/>
        <w:rPr>
          <w:rFonts w:ascii="Times New Roman" w:eastAsia="黑体" w:hAnsi="Times New Roman"/>
          <w:sz w:val="44"/>
          <w:szCs w:val="44"/>
        </w:rPr>
        <w:sectPr w:rsidR="00D820C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820CF" w:rsidRDefault="0052467D">
      <w:pPr>
        <w:spacing w:beforeLines="50" w:before="156" w:afterLines="50" w:after="156"/>
        <w:jc w:val="center"/>
        <w:rPr>
          <w:rFonts w:ascii="Times New Roman" w:eastAsia="黑体" w:hAnsi="Times New Roman"/>
          <w:b/>
          <w:sz w:val="44"/>
          <w:szCs w:val="44"/>
        </w:rPr>
      </w:pPr>
      <w:r>
        <w:rPr>
          <w:rFonts w:ascii="Times New Roman" w:eastAsia="黑体" w:hAnsi="Times New Roman"/>
          <w:b/>
          <w:sz w:val="44"/>
          <w:szCs w:val="44"/>
        </w:rPr>
        <w:lastRenderedPageBreak/>
        <w:t>文档修改记录</w:t>
      </w:r>
    </w:p>
    <w:tbl>
      <w:tblPr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603"/>
        <w:gridCol w:w="1137"/>
        <w:gridCol w:w="3122"/>
      </w:tblGrid>
      <w:tr w:rsidR="00D820CF">
        <w:trPr>
          <w:tblHeader/>
        </w:trPr>
        <w:tc>
          <w:tcPr>
            <w:tcW w:w="1526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D820CF" w:rsidRDefault="0052467D">
            <w:pPr>
              <w:pStyle w:val="af7"/>
              <w:rPr>
                <w:rFonts w:ascii="黑体"/>
              </w:rPr>
            </w:pPr>
            <w:r>
              <w:rPr>
                <w:rFonts w:ascii="黑体" w:hint="eastAsia"/>
              </w:rPr>
              <w:t>修改日期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D820CF" w:rsidRDefault="0052467D">
            <w:pPr>
              <w:pStyle w:val="af7"/>
              <w:rPr>
                <w:rFonts w:ascii="黑体"/>
              </w:rPr>
            </w:pPr>
            <w:r>
              <w:rPr>
                <w:rFonts w:ascii="黑体" w:hint="eastAsia"/>
              </w:rPr>
              <w:t>版本/状态</w:t>
            </w:r>
          </w:p>
        </w:tc>
        <w:tc>
          <w:tcPr>
            <w:tcW w:w="1603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D820CF" w:rsidRDefault="0052467D">
            <w:pPr>
              <w:pStyle w:val="af7"/>
              <w:rPr>
                <w:rFonts w:ascii="黑体"/>
              </w:rPr>
            </w:pPr>
            <w:r>
              <w:rPr>
                <w:rFonts w:ascii="黑体" w:hint="eastAsia"/>
              </w:rPr>
              <w:t>作者</w:t>
            </w:r>
          </w:p>
        </w:tc>
        <w:tc>
          <w:tcPr>
            <w:tcW w:w="1137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D820CF" w:rsidRDefault="0052467D">
            <w:pPr>
              <w:pStyle w:val="af7"/>
              <w:rPr>
                <w:rFonts w:ascii="黑体"/>
              </w:rPr>
            </w:pPr>
            <w:r>
              <w:rPr>
                <w:rFonts w:ascii="黑体" w:hint="eastAsia"/>
              </w:rPr>
              <w:t>审批</w:t>
            </w:r>
          </w:p>
        </w:tc>
        <w:tc>
          <w:tcPr>
            <w:tcW w:w="3122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D820CF" w:rsidRDefault="0052467D">
            <w:pPr>
              <w:pStyle w:val="af7"/>
              <w:rPr>
                <w:rFonts w:ascii="黑体"/>
              </w:rPr>
            </w:pPr>
            <w:r>
              <w:rPr>
                <w:rFonts w:ascii="黑体" w:hint="eastAsia"/>
              </w:rPr>
              <w:t>修改描述</w:t>
            </w:r>
          </w:p>
        </w:tc>
      </w:tr>
      <w:tr w:rsidR="00D820CF">
        <w:tc>
          <w:tcPr>
            <w:tcW w:w="1526" w:type="dxa"/>
            <w:tcBorders>
              <w:top w:val="single" w:sz="6" w:space="0" w:color="auto"/>
            </w:tcBorders>
          </w:tcPr>
          <w:p w:rsidR="00D820CF" w:rsidRDefault="006E3408" w:rsidP="006E3408">
            <w:pPr>
              <w:pStyle w:val="af6"/>
              <w:rPr>
                <w:rFonts w:eastAsia="宋体"/>
              </w:rPr>
            </w:pPr>
            <w:r>
              <w:rPr>
                <w:rFonts w:eastAsia="宋体" w:hint="eastAsia"/>
              </w:rPr>
              <w:t>2018</w:t>
            </w:r>
            <w:r w:rsidR="0052467D">
              <w:rPr>
                <w:rFonts w:eastAsia="宋体" w:hint="eastAsia"/>
              </w:rPr>
              <w:t>-</w:t>
            </w:r>
            <w:r>
              <w:rPr>
                <w:rFonts w:eastAsia="宋体" w:hint="eastAsia"/>
              </w:rPr>
              <w:t>01-08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D820CF" w:rsidRDefault="00E17DDF">
            <w:pPr>
              <w:pStyle w:val="af6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V1.0</w:t>
            </w:r>
          </w:p>
        </w:tc>
        <w:tc>
          <w:tcPr>
            <w:tcW w:w="1603" w:type="dxa"/>
            <w:tcBorders>
              <w:top w:val="single" w:sz="6" w:space="0" w:color="auto"/>
            </w:tcBorders>
          </w:tcPr>
          <w:p w:rsidR="00D820CF" w:rsidRDefault="0052467D">
            <w:pPr>
              <w:pStyle w:val="af6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胡伟涵</w:t>
            </w:r>
          </w:p>
        </w:tc>
        <w:tc>
          <w:tcPr>
            <w:tcW w:w="1137" w:type="dxa"/>
            <w:tcBorders>
              <w:top w:val="single" w:sz="6" w:space="0" w:color="auto"/>
            </w:tcBorders>
          </w:tcPr>
          <w:p w:rsidR="00D820CF" w:rsidRDefault="00D820CF">
            <w:pPr>
              <w:pStyle w:val="af6"/>
              <w:rPr>
                <w:rFonts w:eastAsia="宋体"/>
              </w:rPr>
            </w:pPr>
          </w:p>
        </w:tc>
        <w:tc>
          <w:tcPr>
            <w:tcW w:w="3122" w:type="dxa"/>
            <w:tcBorders>
              <w:top w:val="single" w:sz="6" w:space="0" w:color="auto"/>
            </w:tcBorders>
            <w:tcMar>
              <w:top w:w="28" w:type="dxa"/>
              <w:bottom w:w="28" w:type="dxa"/>
            </w:tcMar>
          </w:tcPr>
          <w:p w:rsidR="00D820CF" w:rsidRDefault="0052467D">
            <w:pPr>
              <w:pStyle w:val="af6"/>
              <w:rPr>
                <w:rFonts w:eastAsia="宋体"/>
              </w:rPr>
            </w:pPr>
            <w:r>
              <w:rPr>
                <w:rFonts w:hint="eastAsia"/>
                <w:color w:val="000000" w:themeColor="text1"/>
              </w:rPr>
              <w:t>初稿编写</w:t>
            </w:r>
          </w:p>
        </w:tc>
      </w:tr>
      <w:tr w:rsidR="009079E1">
        <w:tc>
          <w:tcPr>
            <w:tcW w:w="1526" w:type="dxa"/>
          </w:tcPr>
          <w:p w:rsidR="009079E1" w:rsidRDefault="009079E1" w:rsidP="00E8425E">
            <w:pPr>
              <w:pStyle w:val="af6"/>
              <w:rPr>
                <w:rFonts w:eastAsia="宋体"/>
              </w:rPr>
            </w:pPr>
          </w:p>
        </w:tc>
        <w:tc>
          <w:tcPr>
            <w:tcW w:w="1134" w:type="dxa"/>
          </w:tcPr>
          <w:p w:rsidR="009079E1" w:rsidRDefault="009079E1" w:rsidP="00E8425E">
            <w:pPr>
              <w:pStyle w:val="af6"/>
              <w:jc w:val="center"/>
              <w:rPr>
                <w:rFonts w:eastAsia="宋体"/>
              </w:rPr>
            </w:pPr>
          </w:p>
        </w:tc>
        <w:tc>
          <w:tcPr>
            <w:tcW w:w="1603" w:type="dxa"/>
          </w:tcPr>
          <w:p w:rsidR="009079E1" w:rsidRDefault="009079E1" w:rsidP="00E8425E">
            <w:pPr>
              <w:pStyle w:val="af6"/>
              <w:jc w:val="left"/>
              <w:rPr>
                <w:rFonts w:eastAsia="宋体"/>
              </w:rPr>
            </w:pPr>
          </w:p>
        </w:tc>
        <w:tc>
          <w:tcPr>
            <w:tcW w:w="1137" w:type="dxa"/>
          </w:tcPr>
          <w:p w:rsidR="009079E1" w:rsidRDefault="009079E1" w:rsidP="00E8425E">
            <w:pPr>
              <w:pStyle w:val="af6"/>
              <w:rPr>
                <w:rFonts w:eastAsia="宋体"/>
              </w:rPr>
            </w:pPr>
          </w:p>
        </w:tc>
        <w:tc>
          <w:tcPr>
            <w:tcW w:w="3122" w:type="dxa"/>
            <w:tcMar>
              <w:top w:w="28" w:type="dxa"/>
              <w:bottom w:w="28" w:type="dxa"/>
            </w:tcMar>
          </w:tcPr>
          <w:p w:rsidR="009079E1" w:rsidRDefault="009079E1" w:rsidP="00E8425E">
            <w:pPr>
              <w:pStyle w:val="af6"/>
              <w:rPr>
                <w:rFonts w:eastAsia="宋体"/>
              </w:rPr>
            </w:pPr>
          </w:p>
        </w:tc>
      </w:tr>
    </w:tbl>
    <w:p w:rsidR="00D820CF" w:rsidRDefault="00D820CF">
      <w:pPr>
        <w:jc w:val="left"/>
        <w:rPr>
          <w:rFonts w:ascii="Times New Roman" w:eastAsia="宋体" w:hAnsi="Times New Roman"/>
        </w:rPr>
      </w:pPr>
    </w:p>
    <w:p w:rsidR="00D820CF" w:rsidRDefault="0052467D">
      <w:pPr>
        <w:spacing w:beforeLines="50" w:before="156" w:afterLines="50" w:after="156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/>
          <w:b/>
          <w:sz w:val="44"/>
          <w:szCs w:val="44"/>
        </w:rPr>
        <w:br w:type="page"/>
      </w:r>
      <w:r>
        <w:rPr>
          <w:rFonts w:eastAsia="黑体"/>
          <w:b/>
          <w:color w:val="000000"/>
          <w:sz w:val="44"/>
          <w:szCs w:val="44"/>
          <w:lang w:val="zh-CN"/>
        </w:rPr>
        <w:lastRenderedPageBreak/>
        <w:t>目录</w:t>
      </w:r>
    </w:p>
    <w:p w:rsidR="004C7C07" w:rsidRDefault="0052467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16" w:anchor="_Toc504401124" w:history="1">
        <w:r w:rsidR="004C7C07" w:rsidRPr="00F27167">
          <w:rPr>
            <w:rStyle w:val="af3"/>
            <w:rFonts w:hint="eastAsia"/>
            <w:noProof/>
          </w:rPr>
          <w:t>海曼</w:t>
        </w:r>
        <w:r w:rsidR="004C7C07" w:rsidRPr="00F27167">
          <w:rPr>
            <w:rStyle w:val="af3"/>
            <w:noProof/>
          </w:rPr>
          <w:t>MQTT</w:t>
        </w:r>
        <w:r w:rsidR="004C7C07" w:rsidRPr="00F27167">
          <w:rPr>
            <w:rStyle w:val="af3"/>
            <w:rFonts w:hint="eastAsia"/>
            <w:noProof/>
          </w:rPr>
          <w:t>设备端</w:t>
        </w:r>
        <w:r w:rsidR="004C7C07" w:rsidRPr="00F27167">
          <w:rPr>
            <w:rStyle w:val="af3"/>
            <w:noProof/>
          </w:rPr>
          <w:t>SDK</w:t>
        </w:r>
        <w:r w:rsidR="004C7C07" w:rsidRPr="00F27167">
          <w:rPr>
            <w:rStyle w:val="af3"/>
            <w:rFonts w:hint="eastAsia"/>
            <w:noProof/>
          </w:rPr>
          <w:t>开发文档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_Toc504401124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1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25" w:history="1">
        <w:r w:rsidR="004C7C07" w:rsidRPr="00F27167">
          <w:rPr>
            <w:rStyle w:val="af3"/>
            <w:noProof/>
          </w:rPr>
          <w:t>1.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硬件</w:t>
        </w:r>
        <w:r w:rsidR="004C7C07" w:rsidRPr="00F27167">
          <w:rPr>
            <w:rStyle w:val="af3"/>
            <w:noProof/>
          </w:rPr>
          <w:t>SDK</w:t>
        </w:r>
        <w:r w:rsidR="004C7C07" w:rsidRPr="00F27167">
          <w:rPr>
            <w:rStyle w:val="af3"/>
            <w:rFonts w:hint="eastAsia"/>
            <w:noProof/>
          </w:rPr>
          <w:t>介绍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_Toc504401125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1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26" w:history="1">
        <w:r w:rsidR="004C7C07" w:rsidRPr="00F27167">
          <w:rPr>
            <w:rStyle w:val="af3"/>
            <w:noProof/>
          </w:rPr>
          <w:t>1.1.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主要特点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_Toc504401126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1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27" w:history="1">
        <w:r w:rsidR="004C7C07" w:rsidRPr="00F27167">
          <w:rPr>
            <w:rStyle w:val="af3"/>
            <w:noProof/>
          </w:rPr>
          <w:t>1.2.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术语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_Toc504401127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1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28" w:history="1">
        <w:r w:rsidR="004C7C07" w:rsidRPr="00F27167">
          <w:rPr>
            <w:rStyle w:val="af3"/>
            <w:noProof/>
          </w:rPr>
          <w:t>1.3.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资源消耗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_Toc504401128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1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29" w:history="1">
        <w:r w:rsidR="004C7C07" w:rsidRPr="00F27167">
          <w:rPr>
            <w:rStyle w:val="af3"/>
            <w:noProof/>
          </w:rPr>
          <w:t>2.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使用方法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_Toc504401129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2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0" w:history="1">
        <w:r w:rsidR="004C7C07" w:rsidRPr="00F27167">
          <w:rPr>
            <w:rStyle w:val="af3"/>
            <w:noProof/>
          </w:rPr>
          <w:t>2.1.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使用步骤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_Toc504401130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2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1" w:history="1">
        <w:r w:rsidR="004C7C07" w:rsidRPr="00F27167">
          <w:rPr>
            <w:rStyle w:val="af3"/>
            <w:noProof/>
          </w:rPr>
          <w:t>2.2.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使用注意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_Toc504401131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2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2" w:history="1">
        <w:r w:rsidR="004C7C07" w:rsidRPr="00F27167">
          <w:rPr>
            <w:rStyle w:val="af3"/>
            <w:noProof/>
          </w:rPr>
          <w:t>3.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接口说明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_Toc504401132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3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3" w:history="1">
        <w:r w:rsidR="004C7C07" w:rsidRPr="00F27167">
          <w:rPr>
            <w:rStyle w:val="af3"/>
            <w:noProof/>
          </w:rPr>
          <w:t>3.1.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rFonts w:hint="eastAsia"/>
            <w:noProof/>
          </w:rPr>
          <w:t>初始化</w:t>
        </w:r>
        <w:r w:rsidR="004C7C07" w:rsidRPr="00F27167">
          <w:rPr>
            <w:rStyle w:val="af3"/>
            <w:noProof/>
          </w:rPr>
          <w:t>SDK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_Toc504401133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3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4" w:history="1">
        <w:r w:rsidR="004C7C07" w:rsidRPr="00F27167">
          <w:rPr>
            <w:rStyle w:val="af3"/>
            <w:noProof/>
          </w:rPr>
          <w:t>3.2.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noProof/>
          </w:rPr>
          <w:t>SDK MQTT</w:t>
        </w:r>
        <w:r w:rsidR="004C7C07" w:rsidRPr="00F27167">
          <w:rPr>
            <w:rStyle w:val="af3"/>
            <w:rFonts w:hint="eastAsia"/>
            <w:noProof/>
          </w:rPr>
          <w:t>初始化连接服务端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_Toc504401134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3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5" w:history="1">
        <w:r w:rsidR="004C7C07" w:rsidRPr="00F27167">
          <w:rPr>
            <w:rStyle w:val="af3"/>
            <w:noProof/>
          </w:rPr>
          <w:t>3.3.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noProof/>
          </w:rPr>
          <w:t xml:space="preserve">SDK MQTT </w:t>
        </w:r>
        <w:r w:rsidR="004C7C07" w:rsidRPr="00F27167">
          <w:rPr>
            <w:rStyle w:val="af3"/>
            <w:rFonts w:hint="eastAsia"/>
            <w:noProof/>
          </w:rPr>
          <w:t>主题订阅初始化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_Toc504401135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4</w:t>
        </w:r>
        <w:r w:rsidR="004C7C07">
          <w:rPr>
            <w:noProof/>
            <w:webHidden/>
          </w:rPr>
          <w:fldChar w:fldCharType="end"/>
        </w:r>
      </w:hyperlink>
    </w:p>
    <w:p w:rsidR="004C7C07" w:rsidRDefault="00522FA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4401136" w:history="1">
        <w:r w:rsidR="004C7C07" w:rsidRPr="00F27167">
          <w:rPr>
            <w:rStyle w:val="af3"/>
            <w:noProof/>
          </w:rPr>
          <w:t>3.4.</w:t>
        </w:r>
        <w:r w:rsidR="004C7C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C07" w:rsidRPr="00F27167">
          <w:rPr>
            <w:rStyle w:val="af3"/>
            <w:noProof/>
          </w:rPr>
          <w:t xml:space="preserve">SDK MQTT </w:t>
        </w:r>
        <w:r w:rsidR="004C7C07" w:rsidRPr="00F27167">
          <w:rPr>
            <w:rStyle w:val="af3"/>
            <w:rFonts w:hint="eastAsia"/>
            <w:noProof/>
          </w:rPr>
          <w:t>循环处理</w:t>
        </w:r>
        <w:r w:rsidR="004C7C07" w:rsidRPr="00F27167">
          <w:rPr>
            <w:rStyle w:val="af3"/>
            <w:noProof/>
          </w:rPr>
          <w:t xml:space="preserve">PUBLISH Data </w:t>
        </w:r>
        <w:r w:rsidR="004C7C07" w:rsidRPr="00F27167">
          <w:rPr>
            <w:rStyle w:val="af3"/>
            <w:rFonts w:hint="eastAsia"/>
            <w:noProof/>
          </w:rPr>
          <w:t>函数</w:t>
        </w:r>
        <w:r w:rsidR="004C7C07">
          <w:rPr>
            <w:noProof/>
            <w:webHidden/>
          </w:rPr>
          <w:tab/>
        </w:r>
        <w:r w:rsidR="004C7C07">
          <w:rPr>
            <w:noProof/>
            <w:webHidden/>
          </w:rPr>
          <w:fldChar w:fldCharType="begin"/>
        </w:r>
        <w:r w:rsidR="004C7C07">
          <w:rPr>
            <w:noProof/>
            <w:webHidden/>
          </w:rPr>
          <w:instrText xml:space="preserve"> PAGEREF _Toc504401136 \h </w:instrText>
        </w:r>
        <w:r w:rsidR="004C7C07">
          <w:rPr>
            <w:noProof/>
            <w:webHidden/>
          </w:rPr>
        </w:r>
        <w:r w:rsidR="004C7C07">
          <w:rPr>
            <w:noProof/>
            <w:webHidden/>
          </w:rPr>
          <w:fldChar w:fldCharType="separate"/>
        </w:r>
        <w:r w:rsidR="004C7C07">
          <w:rPr>
            <w:noProof/>
            <w:webHidden/>
          </w:rPr>
          <w:t>4</w:t>
        </w:r>
        <w:r w:rsidR="004C7C07">
          <w:rPr>
            <w:noProof/>
            <w:webHidden/>
          </w:rPr>
          <w:fldChar w:fldCharType="end"/>
        </w:r>
      </w:hyperlink>
    </w:p>
    <w:p w:rsidR="00D820CF" w:rsidRDefault="0052467D">
      <w:pPr>
        <w:ind w:firstLine="422"/>
      </w:pPr>
      <w:r>
        <w:rPr>
          <w:b/>
          <w:bCs/>
          <w:lang w:val="zh-CN"/>
        </w:rPr>
        <w:fldChar w:fldCharType="end"/>
      </w:r>
      <w:bookmarkStart w:id="1" w:name="_Toc389740376"/>
      <w:bookmarkStart w:id="2" w:name="_Toc390331048"/>
    </w:p>
    <w:p w:rsidR="00D820CF" w:rsidRDefault="0052467D" w:rsidP="00802EE2">
      <w:pPr>
        <w:jc w:val="center"/>
        <w:rPr>
          <w:rFonts w:eastAsia="宋体"/>
        </w:rPr>
        <w:sectPr w:rsidR="00D820CF">
          <w:headerReference w:type="even" r:id="rId17"/>
          <w:headerReference w:type="default" r:id="rId18"/>
          <w:footerReference w:type="default" r:id="rId19"/>
          <w:headerReference w:type="first" r:id="rId2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eastAsia="宋体"/>
        </w:rPr>
        <w:br w:type="page"/>
      </w:r>
    </w:p>
    <w:p w:rsidR="006E3408" w:rsidRPr="00802EE2" w:rsidRDefault="006E3408" w:rsidP="00802EE2">
      <w:pPr>
        <w:pStyle w:val="z0"/>
        <w:numPr>
          <w:ilvl w:val="0"/>
          <w:numId w:val="0"/>
        </w:numPr>
        <w:spacing w:line="240" w:lineRule="auto"/>
        <w:rPr>
          <w:rFonts w:asciiTheme="majorEastAsia" w:eastAsiaTheme="majorEastAsia" w:hAnsiTheme="majorEastAsia"/>
        </w:rPr>
      </w:pPr>
    </w:p>
    <w:p w:rsidR="006E3408" w:rsidRPr="00666211" w:rsidRDefault="006E3408" w:rsidP="000E0C14">
      <w:pPr>
        <w:pStyle w:val="z0"/>
      </w:pPr>
      <w:bookmarkStart w:id="3" w:name="_Toc504401125"/>
      <w:r w:rsidRPr="00666211">
        <w:t>硬件</w:t>
      </w:r>
      <w:r w:rsidRPr="00666211">
        <w:t>SDK</w:t>
      </w:r>
      <w:r w:rsidRPr="00666211">
        <w:t>介绍</w:t>
      </w:r>
      <w:bookmarkEnd w:id="3"/>
    </w:p>
    <w:p w:rsidR="000E0C14" w:rsidRDefault="006E3408" w:rsidP="000E0C1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海曼</w:t>
      </w:r>
      <w:r>
        <w:rPr>
          <w:rFonts w:ascii="Arial" w:hAnsi="Arial" w:cs="Arial"/>
          <w:color w:val="333333"/>
          <w:sz w:val="21"/>
          <w:szCs w:val="21"/>
        </w:rPr>
        <w:t>物联硬件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主要为传统厂商的产品接入互联网，并能通过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对产品进行监测、控制和统计分析等。</w:t>
      </w:r>
      <w:bookmarkStart w:id="4" w:name="_Toc504401126"/>
    </w:p>
    <w:p w:rsidR="006E3408" w:rsidRPr="00B94AF9" w:rsidRDefault="006E3408" w:rsidP="00B94AF9">
      <w:pPr>
        <w:pStyle w:val="z1"/>
        <w:ind w:left="-105"/>
      </w:pPr>
      <w:r w:rsidRPr="00B94AF9">
        <w:t>主要特点</w:t>
      </w:r>
      <w:bookmarkEnd w:id="4"/>
    </w:p>
    <w:p w:rsidR="006E3408" w:rsidRDefault="006E3408" w:rsidP="006E34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本地设备自动探测和扫描联网；</w:t>
      </w:r>
    </w:p>
    <w:p w:rsidR="006E3408" w:rsidRDefault="006E3408" w:rsidP="006E34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rFonts w:eastAsiaTheme="minorEastAsia" w:hint="eastAsia"/>
          <w:color w:val="333333"/>
        </w:rPr>
        <w:t>对应相应的协议文档开发，可接入其他</w:t>
      </w:r>
      <w:r>
        <w:rPr>
          <w:rFonts w:eastAsiaTheme="minorEastAsia" w:hint="eastAsia"/>
          <w:color w:val="333333"/>
        </w:rPr>
        <w:t>MQTT</w:t>
      </w:r>
      <w:r>
        <w:rPr>
          <w:rFonts w:eastAsiaTheme="minorEastAsia" w:hint="eastAsia"/>
          <w:color w:val="333333"/>
        </w:rPr>
        <w:t>服务器</w:t>
      </w:r>
      <w:r>
        <w:rPr>
          <w:color w:val="333333"/>
        </w:rPr>
        <w:t>；</w:t>
      </w:r>
    </w:p>
    <w:p w:rsidR="006E3408" w:rsidRDefault="006E3408" w:rsidP="006E34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提供云端固件升级和远程配置、诊断和管理服务；</w:t>
      </w:r>
    </w:p>
    <w:p w:rsidR="006E3408" w:rsidRDefault="006E3408" w:rsidP="006E34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支持设备安全认证和数据加密机制；</w:t>
      </w:r>
    </w:p>
    <w:p w:rsidR="006E3408" w:rsidRDefault="006E3408" w:rsidP="006E34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纯C代码；</w:t>
      </w:r>
    </w:p>
    <w:p w:rsidR="006E3408" w:rsidRDefault="006E3408" w:rsidP="006E34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使用操作简单快捷。</w:t>
      </w:r>
    </w:p>
    <w:p w:rsidR="006E3408" w:rsidRPr="00B94AF9" w:rsidRDefault="006E3408" w:rsidP="00B94AF9">
      <w:pPr>
        <w:pStyle w:val="z1"/>
        <w:ind w:left="-105"/>
      </w:pPr>
      <w:bookmarkStart w:id="5" w:name="_Toc504401127"/>
      <w:r w:rsidRPr="00B94AF9">
        <w:t>术语</w:t>
      </w:r>
      <w:bookmarkEnd w:id="5"/>
    </w:p>
    <w:p w:rsidR="006E3408" w:rsidRDefault="006E3408" w:rsidP="006E34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设备：指使用SDK的硬件；</w:t>
      </w:r>
    </w:p>
    <w:p w:rsidR="006E3408" w:rsidRDefault="006E3408" w:rsidP="006E34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服务器：指云平台，设备所要连接的服务器；</w:t>
      </w:r>
    </w:p>
    <w:p w:rsidR="006E3408" w:rsidRDefault="006E3408" w:rsidP="006E34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外网：指设备通过互联网连接到服务器的通道；</w:t>
      </w:r>
    </w:p>
    <w:p w:rsidR="00802EE2" w:rsidRDefault="00802EE2" w:rsidP="00802EE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EastAsia"/>
          <w:color w:val="333333"/>
        </w:rPr>
      </w:pPr>
    </w:p>
    <w:p w:rsidR="00802EE2" w:rsidRDefault="00802EE2" w:rsidP="00802EE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EastAsia"/>
          <w:color w:val="333333"/>
        </w:rPr>
      </w:pPr>
    </w:p>
    <w:p w:rsidR="006D2B26" w:rsidRDefault="006D2B26" w:rsidP="00802EE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EastAsia"/>
          <w:color w:val="333333"/>
        </w:rPr>
      </w:pPr>
    </w:p>
    <w:p w:rsidR="006D2B26" w:rsidRPr="006D2B26" w:rsidRDefault="006D2B26" w:rsidP="00802EE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EastAsia"/>
          <w:color w:val="333333"/>
        </w:rPr>
      </w:pPr>
    </w:p>
    <w:p w:rsidR="006E3408" w:rsidRPr="00802EE2" w:rsidRDefault="006E3408" w:rsidP="00B94AF9">
      <w:pPr>
        <w:pStyle w:val="z0"/>
      </w:pPr>
      <w:bookmarkStart w:id="6" w:name="_Toc504401129"/>
      <w:r w:rsidRPr="00802EE2">
        <w:t>使用方法</w:t>
      </w:r>
      <w:bookmarkEnd w:id="6"/>
    </w:p>
    <w:p w:rsidR="006D2B26" w:rsidRPr="002A6ED4" w:rsidRDefault="006D2B26" w:rsidP="00B94AF9">
      <w:pPr>
        <w:pStyle w:val="z1"/>
        <w:ind w:left="-105"/>
      </w:pPr>
      <w:bookmarkStart w:id="7" w:name="_Toc504401130"/>
      <w:r w:rsidRPr="002A6ED4">
        <w:t>使用步骤</w:t>
      </w:r>
      <w:bookmarkEnd w:id="7"/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首</w:t>
      </w:r>
      <w:r>
        <w:rPr>
          <w:rFonts w:eastAsiaTheme="minorEastAsia" w:hint="eastAsia"/>
          <w:color w:val="333333"/>
        </w:rPr>
        <w:t>先需要给产品分配个</w:t>
      </w:r>
      <w:r>
        <w:rPr>
          <w:rFonts w:eastAsiaTheme="minorEastAsia" w:hint="eastAsia"/>
          <w:color w:val="333333"/>
        </w:rPr>
        <w:t>4</w:t>
      </w:r>
      <w:r w:rsidR="0026550E">
        <w:rPr>
          <w:rFonts w:eastAsiaTheme="minorEastAsia" w:hint="eastAsia"/>
          <w:color w:val="333333"/>
        </w:rPr>
        <w:t xml:space="preserve"> byte</w:t>
      </w:r>
      <w:r>
        <w:rPr>
          <w:rFonts w:eastAsiaTheme="minorEastAsia" w:hint="eastAsia"/>
          <w:color w:val="333333"/>
        </w:rPr>
        <w:t>的企业</w:t>
      </w:r>
      <w:r>
        <w:rPr>
          <w:rFonts w:eastAsiaTheme="minorEastAsia" w:hint="eastAsia"/>
          <w:color w:val="333333"/>
        </w:rPr>
        <w:t>ID</w:t>
      </w:r>
      <w:r>
        <w:rPr>
          <w:rFonts w:eastAsiaTheme="minorEastAsia" w:hint="eastAsia"/>
          <w:color w:val="333333"/>
        </w:rPr>
        <w:t>和</w:t>
      </w:r>
      <w:r>
        <w:rPr>
          <w:rFonts w:eastAsiaTheme="minorEastAsia" w:hint="eastAsia"/>
          <w:color w:val="333333"/>
        </w:rPr>
        <w:t>5</w:t>
      </w:r>
      <w:r w:rsidR="0026550E">
        <w:rPr>
          <w:rFonts w:eastAsiaTheme="minorEastAsia" w:hint="eastAsia"/>
          <w:color w:val="333333"/>
        </w:rPr>
        <w:t xml:space="preserve"> byte</w:t>
      </w:r>
      <w:r>
        <w:rPr>
          <w:rFonts w:eastAsiaTheme="minorEastAsia" w:hint="eastAsia"/>
          <w:color w:val="333333"/>
        </w:rPr>
        <w:t>的产品</w:t>
      </w:r>
      <w:r>
        <w:rPr>
          <w:rFonts w:eastAsiaTheme="minorEastAsia" w:hint="eastAsia"/>
          <w:color w:val="333333"/>
        </w:rPr>
        <w:t>ID</w:t>
      </w:r>
      <w:r>
        <w:rPr>
          <w:color w:val="333333"/>
        </w:rPr>
        <w:t>；</w:t>
      </w:r>
    </w:p>
    <w:p w:rsidR="006D2B26" w:rsidRDefault="0082760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在</w:t>
      </w:r>
      <w:r>
        <w:rPr>
          <w:rFonts w:eastAsiaTheme="minorEastAsia" w:hint="eastAsia"/>
          <w:color w:val="333333"/>
        </w:rPr>
        <w:t>MQTT</w:t>
      </w:r>
      <w:r>
        <w:rPr>
          <w:rFonts w:eastAsiaTheme="minorEastAsia" w:hint="eastAsia"/>
          <w:color w:val="333333"/>
        </w:rPr>
        <w:t>平台上</w:t>
      </w:r>
      <w:r>
        <w:rPr>
          <w:color w:val="333333"/>
        </w:rPr>
        <w:t>接入设备</w:t>
      </w:r>
      <w:r>
        <w:rPr>
          <w:rFonts w:eastAsiaTheme="minorEastAsia" w:hint="eastAsia"/>
          <w:color w:val="333333"/>
        </w:rPr>
        <w:t>的唯一是通过</w:t>
      </w:r>
      <w:r w:rsidR="0026550E">
        <w:rPr>
          <w:rFonts w:eastAsiaTheme="minorEastAsia" w:hint="eastAsia"/>
          <w:color w:val="333333"/>
        </w:rPr>
        <w:t>4 byte</w:t>
      </w:r>
      <w:r>
        <w:rPr>
          <w:rFonts w:eastAsiaTheme="minorEastAsia" w:hint="eastAsia"/>
          <w:color w:val="333333"/>
        </w:rPr>
        <w:t>企业</w:t>
      </w:r>
      <w:r>
        <w:rPr>
          <w:rFonts w:eastAsiaTheme="minorEastAsia" w:hint="eastAsia"/>
          <w:color w:val="333333"/>
        </w:rPr>
        <w:t>ID+</w:t>
      </w:r>
      <w:r w:rsidR="0026550E">
        <w:rPr>
          <w:rFonts w:eastAsiaTheme="minorEastAsia" w:hint="eastAsia"/>
          <w:color w:val="333333"/>
        </w:rPr>
        <w:t>5 byte</w:t>
      </w:r>
      <w:r>
        <w:rPr>
          <w:rFonts w:eastAsiaTheme="minorEastAsia" w:hint="eastAsia"/>
          <w:color w:val="333333"/>
        </w:rPr>
        <w:t>产品</w:t>
      </w:r>
      <w:r>
        <w:rPr>
          <w:rFonts w:eastAsiaTheme="minorEastAsia" w:hint="eastAsia"/>
          <w:color w:val="333333"/>
        </w:rPr>
        <w:t>ID+</w:t>
      </w:r>
      <w:r w:rsidR="0026550E">
        <w:rPr>
          <w:rFonts w:eastAsiaTheme="minorEastAsia" w:hint="eastAsia"/>
          <w:color w:val="333333"/>
        </w:rPr>
        <w:t>12 byte</w:t>
      </w:r>
      <w:r>
        <w:rPr>
          <w:rFonts w:eastAsiaTheme="minorEastAsia" w:hint="eastAsia"/>
          <w:color w:val="333333"/>
        </w:rPr>
        <w:t>设备的</w:t>
      </w:r>
      <w:r>
        <w:rPr>
          <w:rFonts w:eastAsiaTheme="minorEastAsia" w:hint="eastAsia"/>
          <w:color w:val="333333"/>
        </w:rPr>
        <w:t>MAC</w:t>
      </w:r>
      <w:r>
        <w:rPr>
          <w:rFonts w:eastAsiaTheme="minorEastAsia" w:hint="eastAsia"/>
          <w:color w:val="333333"/>
        </w:rPr>
        <w:t>区分</w:t>
      </w:r>
      <w:r w:rsidR="006D2B26">
        <w:rPr>
          <w:color w:val="333333"/>
        </w:rPr>
        <w:t>；</w:t>
      </w:r>
    </w:p>
    <w:p w:rsidR="006D2B26" w:rsidRPr="0026550E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lastRenderedPageBreak/>
        <w:t>然后转到接入设备开发，先选择对应SDK，定义修改数据类型；</w:t>
      </w:r>
    </w:p>
    <w:p w:rsidR="0026550E" w:rsidRDefault="0026550E" w:rsidP="0026550E">
      <w:pPr>
        <w:shd w:val="clear" w:color="auto" w:fill="FFFFFF"/>
        <w:spacing w:before="100" w:beforeAutospacing="1" w:after="100" w:afterAutospacing="1" w:line="300" w:lineRule="atLeast"/>
        <w:jc w:val="left"/>
        <w:rPr>
          <w:color w:val="333333"/>
        </w:rPr>
      </w:pP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初始化TCP并连接上TCP服务器，将函数xlink_send_cb()里面的数据通过外网发送出去，接收到外网数据后调用xlink_receive_data()往SDK传入数据；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初始化UDP，将函数xlink_send_cb()里面的数据通过内网发送出去，接收到内网数据后调用xlink_receive_data()往SDK传入数据；</w:t>
      </w:r>
    </w:p>
    <w:p w:rsidR="006D2B26" w:rsidRDefault="006D2B26" w:rsidP="0026550E">
      <w:pPr>
        <w:shd w:val="clear" w:color="auto" w:fill="FFFFFF"/>
        <w:spacing w:before="100" w:beforeAutospacing="1" w:after="100" w:afterAutospacing="1" w:line="300" w:lineRule="atLeast"/>
        <w:jc w:val="left"/>
        <w:rPr>
          <w:color w:val="333333"/>
        </w:rPr>
      </w:pP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调用“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_sdk_init()”初始化（当连接上外网TCP时调用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_sdk_connect_cloud()启动外网通讯，如果断开即调用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_sdk_disconnect_cloud()停止）；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循环执行“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_sdk_process()”；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如果使用外网，需等待“EVENT_TYPE_STATUS”事件触发且status = 1，才能向服务器发送数据；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设备连接平台成功后，便可收发数据，如果需要使用到数据端点，请参考“数据端点文档”；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需要停止时，调用“xlink_sdk_uninit()”停止SDK；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如需要重置SDK时，调用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_sdk_reset();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如需要上报数据端点时，调用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_update_datapoint();</w:t>
      </w:r>
    </w:p>
    <w:p w:rsidR="006D2B26" w:rsidRDefault="006D2B26" w:rsidP="006D2B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如需要请求数据时，调用</w:t>
      </w:r>
      <w:r w:rsidR="0026550E">
        <w:rPr>
          <w:rFonts w:eastAsiaTheme="minorEastAsia" w:hint="eastAsia"/>
          <w:color w:val="333333"/>
        </w:rPr>
        <w:t>network</w:t>
      </w:r>
      <w:r>
        <w:rPr>
          <w:color w:val="333333"/>
        </w:rPr>
        <w:t>_request_event()。</w:t>
      </w:r>
    </w:p>
    <w:p w:rsidR="006D2B26" w:rsidRPr="002A6ED4" w:rsidRDefault="006D2B26" w:rsidP="00B94AF9">
      <w:pPr>
        <w:pStyle w:val="z1"/>
        <w:ind w:left="-105"/>
      </w:pPr>
      <w:bookmarkStart w:id="8" w:name="_Toc504401131"/>
      <w:r w:rsidRPr="002A6ED4">
        <w:t>使用注意</w:t>
      </w:r>
      <w:bookmarkEnd w:id="8"/>
    </w:p>
    <w:p w:rsidR="006D2B26" w:rsidRDefault="0026550E" w:rsidP="006D2B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sdk</w:t>
      </w:r>
      <w:r>
        <w:rPr>
          <w:rFonts w:eastAsiaTheme="minorEastAsia" w:hint="eastAsia"/>
          <w:color w:val="333333"/>
        </w:rPr>
        <w:t>对不同类型产品，有不同的公钥，目前</w:t>
      </w:r>
      <w:r>
        <w:rPr>
          <w:rFonts w:eastAsiaTheme="minorEastAsia" w:hint="eastAsia"/>
          <w:color w:val="333333"/>
        </w:rPr>
        <w:t>Publickey</w:t>
      </w:r>
      <w:r>
        <w:rPr>
          <w:rFonts w:eastAsiaTheme="minorEastAsia" w:hint="eastAsia"/>
          <w:color w:val="333333"/>
        </w:rPr>
        <w:t>为</w:t>
      </w:r>
      <w:r>
        <w:rPr>
          <w:rFonts w:eastAsiaTheme="minorEastAsia" w:hint="eastAsia"/>
          <w:color w:val="333333"/>
        </w:rPr>
        <w:t>bd17df6d548211e7</w:t>
      </w:r>
      <w:r>
        <w:rPr>
          <w:rFonts w:eastAsiaTheme="minorEastAsia" w:hint="eastAsia"/>
          <w:color w:val="333333"/>
        </w:rPr>
        <w:t>。</w:t>
      </w:r>
    </w:p>
    <w:p w:rsidR="006D2B26" w:rsidRDefault="006D2B26" w:rsidP="006D2B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color w:val="333333"/>
        </w:rPr>
      </w:pPr>
      <w:r>
        <w:rPr>
          <w:color w:val="333333"/>
        </w:rPr>
        <w:t>请严格按照</w:t>
      </w:r>
      <w:r w:rsidR="00827606">
        <w:rPr>
          <w:rFonts w:eastAsiaTheme="minorEastAsia" w:hint="eastAsia"/>
          <w:color w:val="333333"/>
        </w:rPr>
        <w:t>海曼与</w:t>
      </w:r>
      <w:r w:rsidR="00827606">
        <w:rPr>
          <w:rFonts w:eastAsiaTheme="minorEastAsia" w:hint="eastAsia"/>
          <w:color w:val="333333"/>
        </w:rPr>
        <w:t>MQTT</w:t>
      </w:r>
      <w:r w:rsidR="00827606">
        <w:rPr>
          <w:rFonts w:eastAsiaTheme="minorEastAsia" w:hint="eastAsia"/>
          <w:color w:val="333333"/>
        </w:rPr>
        <w:t>服务器通讯协议文档和</w:t>
      </w:r>
      <w:r w:rsidR="00827606">
        <w:rPr>
          <w:rFonts w:eastAsiaTheme="minorEastAsia" w:hint="eastAsia"/>
          <w:color w:val="333333"/>
        </w:rPr>
        <w:t>WIFI</w:t>
      </w:r>
      <w:r w:rsidR="00827606">
        <w:rPr>
          <w:rFonts w:eastAsiaTheme="minorEastAsia" w:hint="eastAsia"/>
          <w:color w:val="333333"/>
        </w:rPr>
        <w:t>网关应用层透传协议协议文档</w:t>
      </w:r>
      <w:r w:rsidR="00827606">
        <w:rPr>
          <w:rStyle w:val="filename"/>
          <w:rFonts w:eastAsiaTheme="minorEastAsia" w:hint="eastAsia"/>
          <w:color w:val="333333"/>
        </w:rPr>
        <w:t>，</w:t>
      </w:r>
      <w:r>
        <w:rPr>
          <w:color w:val="333333"/>
        </w:rPr>
        <w:t>进行</w:t>
      </w:r>
      <w:r w:rsidR="00827606">
        <w:rPr>
          <w:rFonts w:eastAsiaTheme="minorEastAsia" w:hint="eastAsia"/>
          <w:color w:val="333333"/>
        </w:rPr>
        <w:t>相应的</w:t>
      </w:r>
      <w:r>
        <w:rPr>
          <w:color w:val="333333"/>
        </w:rPr>
        <w:t>开发。</w:t>
      </w:r>
    </w:p>
    <w:p w:rsidR="00D820CF" w:rsidRDefault="00D820CF">
      <w:pPr>
        <w:rPr>
          <w:rFonts w:eastAsiaTheme="minorEastAsia"/>
        </w:rPr>
      </w:pPr>
    </w:p>
    <w:p w:rsidR="00D74C2D" w:rsidRPr="00666211" w:rsidRDefault="00D74C2D" w:rsidP="00B94AF9">
      <w:pPr>
        <w:pStyle w:val="z0"/>
      </w:pPr>
      <w:bookmarkStart w:id="9" w:name="_Toc504401132"/>
      <w:r w:rsidRPr="00666211">
        <w:t>接口说明</w:t>
      </w:r>
      <w:bookmarkEnd w:id="9"/>
    </w:p>
    <w:p w:rsidR="00D74C2D" w:rsidRPr="00666211" w:rsidRDefault="00D74C2D" w:rsidP="00B94AF9">
      <w:pPr>
        <w:pStyle w:val="z1"/>
        <w:ind w:left="-105"/>
      </w:pPr>
      <w:bookmarkStart w:id="10" w:name="_Toc504401133"/>
      <w:r w:rsidRPr="00666211">
        <w:t>初始化</w:t>
      </w:r>
      <w:r w:rsidRPr="00666211">
        <w:t>SDK</w:t>
      </w:r>
      <w:bookmarkEnd w:id="10"/>
    </w:p>
    <w:p w:rsidR="00D74C2D" w:rsidRPr="00666211" w:rsidRDefault="00D74C2D" w:rsidP="00D74C2D">
      <w:pPr>
        <w:shd w:val="clear" w:color="auto" w:fill="FFFFFF"/>
        <w:spacing w:line="300" w:lineRule="atLeast"/>
        <w:rPr>
          <w:rFonts w:eastAsiaTheme="minorEastAsia"/>
          <w:color w:val="333333"/>
        </w:rPr>
      </w:pPr>
    </w:p>
    <w:tbl>
      <w:tblPr>
        <w:tblW w:w="132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5"/>
      </w:tblGrid>
      <w:tr w:rsidR="00D74C2D" w:rsidTr="00D74C2D">
        <w:trPr>
          <w:tblCellSpacing w:w="0" w:type="dxa"/>
        </w:trPr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74C2D" w:rsidRDefault="00D74C2D" w:rsidP="00D74C2D">
            <w:pPr>
              <w:spacing w:line="300" w:lineRule="atLeast"/>
              <w:textAlignment w:val="baseline"/>
              <w:divId w:val="629435564"/>
              <w:rPr>
                <w:rFonts w:ascii="Consolas" w:eastAsia="宋体" w:hAnsi="Consolas" w:cs="Consolas"/>
              </w:rPr>
            </w:pPr>
            <w:r>
              <w:rPr>
                <w:rStyle w:val="HTML"/>
                <w:rFonts w:ascii="Consolas" w:hAnsi="Consolas" w:cs="Consolas" w:hint="eastAsia"/>
                <w:bdr w:val="none" w:sz="0" w:space="0" w:color="auto" w:frame="1"/>
              </w:rPr>
              <w:t>int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 w:cs="Consolas" w:hint="eastAsia"/>
                <w:bdr w:val="none" w:sz="0" w:space="0" w:color="auto" w:frame="1"/>
              </w:rPr>
              <w:t>network</w:t>
            </w:r>
            <w:r>
              <w:rPr>
                <w:rStyle w:val="HTML"/>
                <w:rFonts w:ascii="Consolas" w:hAnsi="Consolas" w:cs="Consolas"/>
                <w:bdr w:val="none" w:sz="0" w:space="0" w:color="auto" w:frame="1"/>
              </w:rPr>
              <w:t>_sdk_init(struct xlink_sdk_instance_t** sdk_instance);</w:t>
            </w:r>
          </w:p>
        </w:tc>
      </w:tr>
    </w:tbl>
    <w:p w:rsidR="00D74C2D" w:rsidRDefault="00D74C2D" w:rsidP="00D74C2D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D74C2D" w:rsidRDefault="00D74C2D" w:rsidP="00D74C2D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初始化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函数。</w:t>
      </w:r>
    </w:p>
    <w:p w:rsidR="00D74C2D" w:rsidRDefault="00D74C2D" w:rsidP="00D74C2D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202"/>
      </w:tblGrid>
      <w:tr w:rsidR="00D74C2D" w:rsidTr="00D74C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74C2D" w:rsidRDefault="00D74C2D" w:rsidP="00D74C2D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74C2D" w:rsidRDefault="00D74C2D" w:rsidP="00D74C2D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74C2D" w:rsidTr="00D74C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4C2D" w:rsidRDefault="00D74C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**sdk_instance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4C2D" w:rsidRDefault="00D74C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sdk 实例指针的指针</w:t>
            </w:r>
          </w:p>
        </w:tc>
      </w:tr>
    </w:tbl>
    <w:p w:rsidR="00D74C2D" w:rsidRDefault="00D74C2D" w:rsidP="00D74C2D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D74C2D" w:rsidTr="00D74C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74C2D" w:rsidRDefault="00D74C2D" w:rsidP="00D74C2D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74C2D" w:rsidRDefault="00D74C2D" w:rsidP="00D74C2D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74C2D" w:rsidTr="00D74C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4C2D" w:rsidRDefault="00D74C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4C2D" w:rsidRDefault="00D74C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  <w:tr w:rsidR="00D74C2D" w:rsidTr="00D74C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4C2D" w:rsidRDefault="00D74C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4C2D" w:rsidRDefault="00D74C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</w:p>
        </w:tc>
      </w:tr>
    </w:tbl>
    <w:p w:rsidR="00D74C2D" w:rsidRDefault="00D74C2D">
      <w:pPr>
        <w:rPr>
          <w:rFonts w:eastAsiaTheme="minorEastAsia"/>
        </w:rPr>
      </w:pPr>
    </w:p>
    <w:p w:rsidR="005B57EE" w:rsidRDefault="005B57EE">
      <w:pPr>
        <w:rPr>
          <w:rFonts w:eastAsiaTheme="minorEastAsia"/>
        </w:rPr>
      </w:pPr>
    </w:p>
    <w:p w:rsidR="001C50C7" w:rsidRPr="005B57EE" w:rsidRDefault="001C50C7" w:rsidP="00B94AF9">
      <w:pPr>
        <w:pStyle w:val="z1"/>
        <w:ind w:left="-105"/>
      </w:pPr>
      <w:bookmarkStart w:id="11" w:name="_Toc504401134"/>
      <w:r>
        <w:rPr>
          <w:rFonts w:hint="eastAsia"/>
        </w:rPr>
        <w:t>SDK MQTT</w:t>
      </w:r>
      <w:r>
        <w:rPr>
          <w:rFonts w:hint="eastAsia"/>
        </w:rPr>
        <w:t>初始化连接服务端</w:t>
      </w:r>
      <w:bookmarkEnd w:id="11"/>
    </w:p>
    <w:p w:rsidR="001C50C7" w:rsidRDefault="001C50C7" w:rsidP="001C50C7">
      <w:pPr>
        <w:rPr>
          <w:rFonts w:eastAsiaTheme="minorEastAsia"/>
        </w:rPr>
      </w:pPr>
      <w:r w:rsidRPr="005B57EE">
        <w:rPr>
          <w:rFonts w:eastAsiaTheme="minorEastAsia"/>
        </w:rPr>
        <w:t xml:space="preserve">int </w:t>
      </w:r>
      <w:r w:rsidRPr="001C50C7">
        <w:rPr>
          <w:rFonts w:eastAsiaTheme="minorEastAsia"/>
        </w:rPr>
        <w:t>mqtt_initconnect_func</w:t>
      </w:r>
      <w:r w:rsidRPr="005B57EE">
        <w:rPr>
          <w:rFonts w:eastAsiaTheme="minorEastAsia"/>
        </w:rPr>
        <w:t>(void);</w:t>
      </w:r>
    </w:p>
    <w:p w:rsidR="001C50C7" w:rsidRDefault="001C50C7" w:rsidP="001C50C7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t>功能：</w:t>
      </w:r>
    </w:p>
    <w:p w:rsidR="001C50C7" w:rsidRDefault="001C50C7" w:rsidP="001C50C7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SDK MQTT</w:t>
      </w:r>
      <w:r w:rsidR="004B5D44">
        <w:rPr>
          <w:rFonts w:ascii="Arial" w:hAnsi="Arial" w:cs="Arial" w:hint="eastAsia"/>
          <w:color w:val="333333"/>
          <w:sz w:val="21"/>
          <w:szCs w:val="21"/>
        </w:rPr>
        <w:t>初始化连接服务端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C50C7" w:rsidRDefault="001C50C7" w:rsidP="001C50C7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797"/>
      </w:tblGrid>
      <w:tr w:rsidR="001C50C7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1C50C7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C50C7" w:rsidRPr="005B57EE" w:rsidRDefault="001C50C7" w:rsidP="000E0FC7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t>NULL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C50C7" w:rsidRPr="005B57EE" w:rsidRDefault="001C50C7" w:rsidP="000E0FC7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</w:tbl>
    <w:p w:rsidR="001C50C7" w:rsidRDefault="001C50C7" w:rsidP="001C50C7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1C50C7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1C50C7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1C50C7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C50C7" w:rsidRDefault="001C50C7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1C50C7" w:rsidRDefault="001C50C7">
      <w:pPr>
        <w:rPr>
          <w:rFonts w:eastAsiaTheme="minorEastAsia"/>
        </w:rPr>
      </w:pPr>
    </w:p>
    <w:p w:rsidR="001C50C7" w:rsidRDefault="001C50C7">
      <w:pPr>
        <w:rPr>
          <w:rFonts w:eastAsiaTheme="minorEastAsia"/>
        </w:rPr>
      </w:pPr>
    </w:p>
    <w:p w:rsidR="005B57EE" w:rsidRPr="005B57EE" w:rsidRDefault="005B57EE" w:rsidP="00B94AF9">
      <w:pPr>
        <w:pStyle w:val="z1"/>
        <w:ind w:left="-105"/>
      </w:pPr>
      <w:bookmarkStart w:id="12" w:name="_Toc504401135"/>
      <w:r>
        <w:rPr>
          <w:rFonts w:hint="eastAsia"/>
        </w:rPr>
        <w:t xml:space="preserve">SDK MQTT </w:t>
      </w:r>
      <w:r>
        <w:rPr>
          <w:rFonts w:hint="eastAsia"/>
        </w:rPr>
        <w:t>主题订阅</w:t>
      </w:r>
      <w:r w:rsidR="00E83676">
        <w:rPr>
          <w:rFonts w:hint="eastAsia"/>
        </w:rPr>
        <w:t>初始化</w:t>
      </w:r>
      <w:bookmarkEnd w:id="12"/>
    </w:p>
    <w:p w:rsidR="005B57EE" w:rsidRDefault="005B57EE">
      <w:pPr>
        <w:rPr>
          <w:rFonts w:eastAsiaTheme="minorEastAsia"/>
        </w:rPr>
      </w:pPr>
      <w:r w:rsidRPr="005B57EE">
        <w:rPr>
          <w:rFonts w:eastAsiaTheme="minorEastAsia"/>
        </w:rPr>
        <w:t>int mqtt_topicsubscibe_func(void);</w:t>
      </w:r>
    </w:p>
    <w:p w:rsidR="005B57EE" w:rsidRDefault="005B57EE" w:rsidP="005B57E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t>功能：</w:t>
      </w:r>
    </w:p>
    <w:p w:rsidR="005B57EE" w:rsidRDefault="005B57EE" w:rsidP="005B57E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SDK MQTT</w:t>
      </w:r>
      <w:r>
        <w:rPr>
          <w:rFonts w:ascii="Arial" w:hAnsi="Arial" w:cs="Arial" w:hint="eastAsia"/>
          <w:color w:val="333333"/>
          <w:sz w:val="21"/>
          <w:szCs w:val="21"/>
        </w:rPr>
        <w:t>主题订阅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B57EE" w:rsidRDefault="005B57EE" w:rsidP="005B57E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797"/>
      </w:tblGrid>
      <w:tr w:rsidR="005B57EE" w:rsidTr="0034530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57EE" w:rsidRDefault="005B57EE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57EE" w:rsidRDefault="005B57EE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B57EE" w:rsidTr="0034530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57EE" w:rsidRPr="005B57EE" w:rsidRDefault="005B57EE" w:rsidP="000E0FC7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lastRenderedPageBreak/>
              <w:t>NULL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57EE" w:rsidRPr="005B57EE" w:rsidRDefault="005B57EE" w:rsidP="000E0FC7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</w:tbl>
    <w:p w:rsidR="005B57EE" w:rsidRDefault="005B57EE" w:rsidP="005B57E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5B57EE" w:rsidTr="0034530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57EE" w:rsidRDefault="005B57EE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57EE" w:rsidRDefault="005B57EE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B57EE" w:rsidTr="0034530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57EE" w:rsidRDefault="005B57EE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57EE" w:rsidRDefault="0034530B" w:rsidP="003453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5B57EE" w:rsidTr="0034530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57EE" w:rsidRDefault="005B57EE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57EE" w:rsidRDefault="0034530B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5B57EE" w:rsidRDefault="005B57EE">
      <w:pPr>
        <w:rPr>
          <w:rFonts w:eastAsiaTheme="minorEastAsia"/>
        </w:rPr>
      </w:pPr>
    </w:p>
    <w:p w:rsidR="007C451D" w:rsidRDefault="007C451D">
      <w:pPr>
        <w:rPr>
          <w:rFonts w:eastAsiaTheme="minorEastAsia"/>
        </w:rPr>
      </w:pPr>
    </w:p>
    <w:p w:rsidR="007C451D" w:rsidRPr="005B57EE" w:rsidRDefault="007C451D" w:rsidP="00B94AF9">
      <w:pPr>
        <w:pStyle w:val="z1"/>
        <w:ind w:left="-105"/>
      </w:pPr>
      <w:bookmarkStart w:id="13" w:name="_Toc504401136"/>
      <w:r>
        <w:rPr>
          <w:rFonts w:hint="eastAsia"/>
        </w:rPr>
        <w:t xml:space="preserve">SDK MQTT </w:t>
      </w:r>
      <w:r>
        <w:rPr>
          <w:rFonts w:hint="eastAsia"/>
        </w:rPr>
        <w:t>循环处理</w:t>
      </w:r>
      <w:r>
        <w:rPr>
          <w:rFonts w:hint="eastAsia"/>
        </w:rPr>
        <w:t xml:space="preserve">PUBLISH Data </w:t>
      </w:r>
      <w:r>
        <w:rPr>
          <w:rFonts w:hint="eastAsia"/>
        </w:rPr>
        <w:t>函数</w:t>
      </w:r>
      <w:bookmarkEnd w:id="13"/>
    </w:p>
    <w:p w:rsidR="007C451D" w:rsidRDefault="007C451D" w:rsidP="007C451D">
      <w:pPr>
        <w:rPr>
          <w:rFonts w:eastAsiaTheme="minorEastAsia"/>
        </w:rPr>
      </w:pPr>
      <w:r w:rsidRPr="005B57EE">
        <w:rPr>
          <w:rFonts w:eastAsiaTheme="minorEastAsia"/>
        </w:rPr>
        <w:t xml:space="preserve">int </w:t>
      </w:r>
      <w:r w:rsidRPr="007C451D">
        <w:rPr>
          <w:rFonts w:eastAsiaTheme="minorEastAsia"/>
        </w:rPr>
        <w:t>mqtt_loophandle_func</w:t>
      </w:r>
      <w:r w:rsidRPr="005B57EE">
        <w:rPr>
          <w:rFonts w:eastAsiaTheme="minorEastAsia"/>
        </w:rPr>
        <w:t>(void);</w:t>
      </w:r>
    </w:p>
    <w:p w:rsidR="007C451D" w:rsidRDefault="007C451D" w:rsidP="007C451D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t>功能：</w:t>
      </w:r>
    </w:p>
    <w:p w:rsidR="007C451D" w:rsidRDefault="007C451D" w:rsidP="007C451D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SDK MQTT</w:t>
      </w:r>
      <w:r>
        <w:rPr>
          <w:rFonts w:ascii="Arial" w:hAnsi="Arial" w:cs="Arial" w:hint="eastAsia"/>
          <w:color w:val="333333"/>
          <w:sz w:val="21"/>
          <w:szCs w:val="21"/>
        </w:rPr>
        <w:t>循环处理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PUBLISH Data</w:t>
      </w:r>
      <w:r>
        <w:rPr>
          <w:rFonts w:ascii="Arial" w:hAnsi="Arial" w:cs="Arial" w:hint="eastAsia"/>
          <w:color w:val="333333"/>
          <w:sz w:val="21"/>
          <w:szCs w:val="21"/>
        </w:rPr>
        <w:t>函数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C451D" w:rsidRDefault="007C451D" w:rsidP="007C451D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797"/>
      </w:tblGrid>
      <w:tr w:rsidR="007C451D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C451D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451D" w:rsidRPr="005B57EE" w:rsidRDefault="007C451D" w:rsidP="000E0FC7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t>NULL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451D" w:rsidRPr="005B57EE" w:rsidRDefault="007C451D" w:rsidP="000E0FC7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</w:tbl>
    <w:p w:rsidR="007C451D" w:rsidRDefault="007C451D" w:rsidP="007C451D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7C451D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C451D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7C451D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451D" w:rsidRDefault="007C451D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  <w:bookmarkEnd w:id="1"/>
      <w:bookmarkEnd w:id="2"/>
    </w:tbl>
    <w:p w:rsidR="00D820CF" w:rsidRDefault="00D820CF" w:rsidP="003026B3">
      <w:pPr>
        <w:rPr>
          <w:rFonts w:eastAsiaTheme="minorEastAsia"/>
        </w:rPr>
      </w:pPr>
    </w:p>
    <w:p w:rsidR="005F75F6" w:rsidRDefault="005F75F6" w:rsidP="003026B3">
      <w:pPr>
        <w:rPr>
          <w:rFonts w:eastAsiaTheme="minorEastAsia"/>
        </w:rPr>
      </w:pPr>
    </w:p>
    <w:p w:rsidR="005F75F6" w:rsidRDefault="00695444" w:rsidP="005F75F6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初始化设置系统时间</w:t>
      </w:r>
      <w:r>
        <w:t xml:space="preserve"> </w:t>
      </w:r>
    </w:p>
    <w:p w:rsidR="005F75F6" w:rsidRDefault="005F75F6" w:rsidP="005F75F6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5F75F6" w:rsidTr="005F75F6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5F75F6" w:rsidRDefault="00695444">
            <w:pPr>
              <w:spacing w:line="300" w:lineRule="atLeast"/>
              <w:textAlignment w:val="baseline"/>
              <w:divId w:val="1347291870"/>
              <w:rPr>
                <w:rFonts w:ascii="Consolas" w:eastAsia="宋体" w:hAnsi="Consolas" w:cs="Consolas"/>
              </w:rPr>
            </w:pPr>
            <w:r w:rsidRPr="00695444">
              <w:rPr>
                <w:rFonts w:eastAsiaTheme="minorEastAsia"/>
              </w:rPr>
              <w:t>int hm_getServeTimeAndSetSysTime(int *time_p)</w:t>
            </w:r>
            <w:r w:rsidRPr="00695444">
              <w:rPr>
                <w:rFonts w:eastAsiaTheme="minorEastAsia" w:hint="eastAsia"/>
              </w:rPr>
              <w:t>;</w:t>
            </w:r>
          </w:p>
        </w:tc>
      </w:tr>
    </w:tbl>
    <w:p w:rsidR="005F75F6" w:rsidRDefault="005F75F6" w:rsidP="005F75F6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5F75F6" w:rsidRDefault="005F75F6" w:rsidP="005F75F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 w:rsidR="002D7F42">
        <w:rPr>
          <w:rFonts w:ascii="Arial" w:hAnsi="Arial" w:cs="Arial" w:hint="eastAsia"/>
          <w:color w:val="333333"/>
          <w:sz w:val="21"/>
          <w:szCs w:val="21"/>
        </w:rPr>
        <w:t>初始化服务器返回的系统时间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F75F6" w:rsidRDefault="005F75F6" w:rsidP="005F75F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820"/>
      </w:tblGrid>
      <w:tr w:rsidR="005F75F6" w:rsidTr="00695444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F75F6" w:rsidRDefault="005F75F6" w:rsidP="005F75F6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F75F6" w:rsidRDefault="005F75F6" w:rsidP="005F75F6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F75F6" w:rsidTr="00695444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75F6" w:rsidRDefault="00695444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95444">
              <w:rPr>
                <w:rFonts w:eastAsiaTheme="minorEastAsia"/>
              </w:rPr>
              <w:t>*time_p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F75F6" w:rsidRPr="00695444" w:rsidRDefault="00695444">
            <w:pPr>
              <w:rPr>
                <w:rFonts w:ascii="宋体" w:eastAsiaTheme="minorEastAsia" w:hAnsi="宋体" w:cs="宋体"/>
                <w:sz w:val="24"/>
                <w:szCs w:val="24"/>
              </w:rPr>
            </w:pPr>
            <w:r>
              <w:rPr>
                <w:rFonts w:eastAsiaTheme="minorEastAsia" w:hint="eastAsia"/>
              </w:rPr>
              <w:t>返回服务器获取的时间戳值</w:t>
            </w:r>
          </w:p>
        </w:tc>
      </w:tr>
    </w:tbl>
    <w:p w:rsidR="00695444" w:rsidRDefault="005F75F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695444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95444" w:rsidRDefault="00695444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95444" w:rsidRDefault="00695444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695444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5444" w:rsidRDefault="00695444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5444" w:rsidRDefault="00695444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695444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5444" w:rsidRDefault="00695444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5444" w:rsidRDefault="00695444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5F75F6" w:rsidRDefault="005F75F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D7F42" w:rsidRDefault="002D7F4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D7F42" w:rsidRDefault="002D7F42" w:rsidP="002D7F42">
      <w:pPr>
        <w:pStyle w:val="z1"/>
        <w:ind w:left="-105"/>
      </w:pPr>
      <w:r>
        <w:rPr>
          <w:rFonts w:hint="eastAsia"/>
        </w:rPr>
        <w:t xml:space="preserve">SDK </w:t>
      </w:r>
      <w:r w:rsidR="00964C6E">
        <w:rPr>
          <w:rFonts w:hint="eastAsia"/>
        </w:rPr>
        <w:t>校正系统时间</w:t>
      </w:r>
    </w:p>
    <w:p w:rsidR="002D7F42" w:rsidRDefault="002D7F42" w:rsidP="002D7F4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D7F42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D7F42" w:rsidRDefault="00FB6C92" w:rsidP="000E0FC7">
            <w:pPr>
              <w:spacing w:line="300" w:lineRule="atLeast"/>
              <w:textAlignment w:val="baseline"/>
              <w:rPr>
                <w:rFonts w:ascii="Consolas" w:eastAsia="宋体" w:hAnsi="Consolas" w:cs="Consolas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964C6E" w:rsidRPr="00964C6E">
              <w:rPr>
                <w:rFonts w:eastAsiaTheme="minorEastAsia"/>
              </w:rPr>
              <w:t>hm_adjust_times</w:t>
            </w:r>
            <w:r w:rsidR="002D7F42" w:rsidRPr="002D7F42">
              <w:rPr>
                <w:rFonts w:eastAsiaTheme="minorEastAsia"/>
              </w:rPr>
              <w:t>(void)</w:t>
            </w:r>
            <w:r w:rsidR="002D7F42">
              <w:rPr>
                <w:rFonts w:eastAsiaTheme="minorEastAsia" w:hint="eastAsia"/>
              </w:rPr>
              <w:t>；</w:t>
            </w:r>
          </w:p>
        </w:tc>
      </w:tr>
    </w:tbl>
    <w:p w:rsidR="002D7F42" w:rsidRDefault="002D7F42" w:rsidP="002D7F4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2D7F42" w:rsidRDefault="002D7F42" w:rsidP="002D7F4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 w:rsidR="00391F11">
        <w:rPr>
          <w:rFonts w:ascii="Arial" w:hAnsi="Arial" w:cs="Arial" w:hint="eastAsia"/>
          <w:color w:val="333333"/>
          <w:sz w:val="21"/>
          <w:szCs w:val="21"/>
        </w:rPr>
        <w:t>为</w:t>
      </w:r>
      <w:r w:rsidR="006657C8">
        <w:rPr>
          <w:rFonts w:ascii="Arial" w:hAnsi="Arial" w:cs="Arial" w:hint="eastAsia"/>
          <w:color w:val="333333"/>
          <w:sz w:val="21"/>
          <w:szCs w:val="21"/>
        </w:rPr>
        <w:t>校准</w:t>
      </w:r>
      <w:r w:rsidR="00391F11">
        <w:rPr>
          <w:rFonts w:ascii="Arial" w:hAnsi="Arial" w:cs="Arial" w:hint="eastAsia"/>
          <w:color w:val="333333"/>
          <w:sz w:val="21"/>
          <w:szCs w:val="21"/>
        </w:rPr>
        <w:t>SDK</w:t>
      </w:r>
      <w:r w:rsidR="00391F11">
        <w:rPr>
          <w:rFonts w:ascii="Arial" w:hAnsi="Arial" w:cs="Arial" w:hint="eastAsia"/>
          <w:color w:val="333333"/>
          <w:sz w:val="21"/>
          <w:szCs w:val="21"/>
        </w:rPr>
        <w:t>的系统时间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 w:hint="eastAsia"/>
          <w:color w:val="333333"/>
          <w:sz w:val="21"/>
          <w:szCs w:val="21"/>
        </w:rPr>
        <w:t>现设置时间间隔请求为</w:t>
      </w:r>
      <w:r>
        <w:rPr>
          <w:rFonts w:ascii="Arial" w:hAnsi="Arial" w:cs="Arial" w:hint="eastAsia"/>
          <w:color w:val="333333"/>
          <w:sz w:val="21"/>
          <w:szCs w:val="21"/>
        </w:rPr>
        <w:t>1 min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2D7F42" w:rsidRDefault="002D7F42" w:rsidP="002D7F4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2D7F42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7F42" w:rsidRDefault="002D7F42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7F42" w:rsidRDefault="002D7F42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D7F42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7F42" w:rsidRDefault="002D7F4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7F42" w:rsidRDefault="002D7F4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2D7F42" w:rsidRDefault="002D7F42" w:rsidP="002D7F4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2D7F42" w:rsidRDefault="002D7F4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6657C8" w:rsidRDefault="006657C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6657C8" w:rsidRDefault="00B11661" w:rsidP="006657C8">
      <w:pPr>
        <w:pStyle w:val="z1"/>
        <w:ind w:left="-105"/>
      </w:pPr>
      <w:r>
        <w:rPr>
          <w:rFonts w:hint="eastAsia"/>
        </w:rPr>
        <w:t>SDK</w:t>
      </w:r>
      <w:r w:rsidR="006657C8">
        <w:rPr>
          <w:rFonts w:hint="eastAsia"/>
        </w:rPr>
        <w:t>获取当前的系统时间</w:t>
      </w:r>
    </w:p>
    <w:p w:rsidR="006657C8" w:rsidRDefault="006657C8" w:rsidP="006657C8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6657C8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657C8" w:rsidRDefault="00C80338" w:rsidP="000E0FC7">
            <w:pPr>
              <w:spacing w:line="300" w:lineRule="atLeast"/>
              <w:textAlignment w:val="baseline"/>
              <w:rPr>
                <w:rFonts w:ascii="Consolas" w:eastAsia="宋体" w:hAnsi="Consolas" w:cs="Consolas"/>
              </w:rPr>
            </w:pPr>
            <w:r>
              <w:rPr>
                <w:rFonts w:eastAsiaTheme="minorEastAsia" w:hint="eastAsia"/>
              </w:rPr>
              <w:t xml:space="preserve">uint32_t </w:t>
            </w:r>
            <w:r w:rsidRPr="00C80338">
              <w:rPr>
                <w:rFonts w:eastAsiaTheme="minorEastAsia"/>
              </w:rPr>
              <w:t>get_user_times</w:t>
            </w:r>
            <w:r w:rsidR="006657C8" w:rsidRPr="002D7F42">
              <w:rPr>
                <w:rFonts w:eastAsiaTheme="minorEastAsia"/>
              </w:rPr>
              <w:t>(void)</w:t>
            </w:r>
            <w:r w:rsidR="006657C8">
              <w:rPr>
                <w:rFonts w:eastAsiaTheme="minorEastAsia" w:hint="eastAsia"/>
              </w:rPr>
              <w:t>；</w:t>
            </w:r>
          </w:p>
        </w:tc>
      </w:tr>
    </w:tbl>
    <w:p w:rsidR="006657C8" w:rsidRDefault="006657C8" w:rsidP="006657C8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6657C8" w:rsidRDefault="006657C8" w:rsidP="006657C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 w:rsidR="00C80338">
        <w:rPr>
          <w:rFonts w:ascii="Arial" w:hAnsi="Arial" w:cs="Arial" w:hint="eastAsia"/>
          <w:color w:val="333333"/>
          <w:sz w:val="21"/>
          <w:szCs w:val="21"/>
        </w:rPr>
        <w:t>获取</w:t>
      </w:r>
      <w:r w:rsidR="00C80338">
        <w:rPr>
          <w:rFonts w:ascii="Arial" w:hAnsi="Arial" w:cs="Arial" w:hint="eastAsia"/>
          <w:color w:val="333333"/>
          <w:sz w:val="21"/>
          <w:szCs w:val="21"/>
        </w:rPr>
        <w:t>SDK</w:t>
      </w:r>
      <w:r w:rsidR="00C80338">
        <w:rPr>
          <w:rFonts w:ascii="Arial" w:hAnsi="Arial" w:cs="Arial" w:hint="eastAsia"/>
          <w:color w:val="333333"/>
          <w:sz w:val="21"/>
          <w:szCs w:val="21"/>
        </w:rPr>
        <w:t>的当前系统时间。</w:t>
      </w:r>
    </w:p>
    <w:p w:rsidR="006657C8" w:rsidRDefault="006657C8" w:rsidP="006657C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6657C8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657C8" w:rsidRDefault="006657C8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657C8" w:rsidRDefault="006657C8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6657C8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57C8" w:rsidRDefault="006657C8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57C8" w:rsidRDefault="006657C8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6657C8" w:rsidRDefault="006657C8" w:rsidP="006657C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2190"/>
      </w:tblGrid>
      <w:tr w:rsidR="006657C8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657C8" w:rsidRDefault="006657C8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657C8" w:rsidRDefault="006657C8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6657C8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57C8" w:rsidRPr="00C80338" w:rsidRDefault="00C80338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/>
                <w:color w:val="333333"/>
              </w:rPr>
              <w:t>U</w:t>
            </w:r>
            <w:r>
              <w:rPr>
                <w:rFonts w:eastAsiaTheme="minorEastAsia" w:hint="eastAsia"/>
                <w:color w:val="333333"/>
              </w:rPr>
              <w:t>int32_t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57C8" w:rsidRPr="00C80338" w:rsidRDefault="00C80338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返回当前系统时间戳</w:t>
            </w:r>
          </w:p>
        </w:tc>
      </w:tr>
    </w:tbl>
    <w:p w:rsidR="006657C8" w:rsidRDefault="006657C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6C4135" w:rsidRDefault="006C413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6C4135" w:rsidRDefault="006C4135" w:rsidP="006C4135">
      <w:pPr>
        <w:pStyle w:val="z1"/>
        <w:ind w:left="-105"/>
      </w:pPr>
      <w:r>
        <w:rPr>
          <w:rFonts w:hint="eastAsia"/>
        </w:rPr>
        <w:t>SDK PASS</w:t>
      </w:r>
      <w:r>
        <w:rPr>
          <w:rFonts w:hint="eastAsia"/>
        </w:rPr>
        <w:t>数据处理</w:t>
      </w:r>
    </w:p>
    <w:p w:rsidR="006C4135" w:rsidRDefault="006C4135" w:rsidP="006C4135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6C4135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C4135" w:rsidRPr="006C4135" w:rsidRDefault="006C4135" w:rsidP="006C4135">
            <w:pPr>
              <w:spacing w:line="300" w:lineRule="atLeast"/>
              <w:textAlignment w:val="baseline"/>
              <w:rPr>
                <w:rFonts w:ascii="宋体" w:eastAsiaTheme="minorEastAsia" w:hAnsi="宋体" w:cs="宋体"/>
                <w:sz w:val="24"/>
                <w:szCs w:val="24"/>
              </w:rPr>
            </w:pPr>
            <w:r w:rsidRPr="006C4135">
              <w:rPr>
                <w:rFonts w:eastAsiaTheme="minorEastAsia"/>
              </w:rPr>
              <w:t>void pass_data_process(int cmddata,char* data,int data_len)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6C4135" w:rsidRDefault="006C4135" w:rsidP="006C4135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6C4135" w:rsidRDefault="006C4135" w:rsidP="006C413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 w:rsidR="00FA4F2C">
        <w:rPr>
          <w:rFonts w:ascii="Arial" w:hAnsi="Arial" w:cs="Arial" w:hint="eastAsia"/>
          <w:color w:val="333333"/>
          <w:sz w:val="21"/>
          <w:szCs w:val="21"/>
        </w:rPr>
        <w:t>处理</w:t>
      </w:r>
      <w:r w:rsidR="00FA4F2C">
        <w:rPr>
          <w:rFonts w:ascii="Arial" w:hAnsi="Arial" w:cs="Arial" w:hint="eastAsia"/>
          <w:color w:val="333333"/>
          <w:sz w:val="21"/>
          <w:szCs w:val="21"/>
        </w:rPr>
        <w:t>PASS</w:t>
      </w:r>
      <w:r w:rsidR="00FA4F2C">
        <w:rPr>
          <w:rFonts w:ascii="Arial" w:hAnsi="Arial" w:cs="Arial" w:hint="eastAsia"/>
          <w:color w:val="333333"/>
          <w:sz w:val="21"/>
          <w:szCs w:val="21"/>
        </w:rPr>
        <w:t>数据，</w:t>
      </w:r>
      <w:r w:rsidR="00E8771D">
        <w:rPr>
          <w:rFonts w:ascii="Arial" w:hAnsi="Arial" w:cs="Arial" w:hint="eastAsia"/>
          <w:color w:val="333333"/>
          <w:sz w:val="21"/>
          <w:szCs w:val="21"/>
        </w:rPr>
        <w:t>这</w:t>
      </w:r>
      <w:r w:rsidR="00FA4F2C">
        <w:rPr>
          <w:rFonts w:ascii="Arial" w:hAnsi="Arial" w:cs="Arial" w:hint="eastAsia"/>
          <w:color w:val="333333"/>
          <w:sz w:val="21"/>
          <w:szCs w:val="21"/>
        </w:rPr>
        <w:t>接口数据为</w:t>
      </w:r>
      <w:r w:rsidR="00FA4F2C">
        <w:rPr>
          <w:rFonts w:ascii="Arial" w:hAnsi="Arial" w:cs="Arial" w:hint="eastAsia"/>
          <w:color w:val="333333"/>
          <w:sz w:val="21"/>
          <w:szCs w:val="21"/>
        </w:rPr>
        <w:t>APP</w:t>
      </w:r>
      <w:r w:rsidR="00FA4F2C">
        <w:rPr>
          <w:rFonts w:ascii="Arial" w:hAnsi="Arial" w:cs="Arial" w:hint="eastAsia"/>
          <w:color w:val="333333"/>
          <w:sz w:val="21"/>
          <w:szCs w:val="21"/>
        </w:rPr>
        <w:t>通过</w:t>
      </w:r>
      <w:r w:rsidR="00FA4F2C">
        <w:rPr>
          <w:rFonts w:ascii="Arial" w:hAnsi="Arial" w:cs="Arial" w:hint="eastAsia"/>
          <w:color w:val="333333"/>
          <w:sz w:val="21"/>
          <w:szCs w:val="21"/>
        </w:rPr>
        <w:t>MQTT</w:t>
      </w:r>
      <w:r w:rsidR="00FA4F2C">
        <w:rPr>
          <w:rFonts w:ascii="Arial" w:hAnsi="Arial" w:cs="Arial" w:hint="eastAsia"/>
          <w:color w:val="333333"/>
          <w:sz w:val="21"/>
          <w:szCs w:val="21"/>
        </w:rPr>
        <w:t>发送的数据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6C4135" w:rsidRDefault="006C4135" w:rsidP="006C413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675"/>
      </w:tblGrid>
      <w:tr w:rsidR="00E8771D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4135" w:rsidRDefault="006C413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4135" w:rsidRDefault="006C413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8771D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4135" w:rsidRDefault="00E8771D" w:rsidP="000E0FC7">
            <w:pPr>
              <w:spacing w:line="300" w:lineRule="atLeast"/>
              <w:rPr>
                <w:rFonts w:eastAsia="宋体"/>
                <w:color w:val="333333"/>
              </w:rPr>
            </w:pPr>
            <w:r w:rsidRPr="006C4135">
              <w:rPr>
                <w:rFonts w:eastAsiaTheme="minorEastAsia"/>
              </w:rPr>
              <w:t>cmddata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4135" w:rsidRPr="00E8771D" w:rsidRDefault="00E8771D" w:rsidP="00E8771D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发送的</w:t>
            </w:r>
            <w:r>
              <w:rPr>
                <w:rFonts w:eastAsiaTheme="minorEastAsia" w:hint="eastAsia"/>
                <w:color w:val="333333"/>
              </w:rPr>
              <w:t>cmd</w:t>
            </w:r>
            <w:r>
              <w:rPr>
                <w:rFonts w:eastAsiaTheme="minorEastAsia" w:hint="eastAsia"/>
                <w:color w:val="333333"/>
              </w:rPr>
              <w:t>指令类型</w:t>
            </w:r>
          </w:p>
        </w:tc>
      </w:tr>
      <w:tr w:rsidR="00E8771D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8771D" w:rsidRPr="006C4135" w:rsidRDefault="00E8771D" w:rsidP="000E0FC7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8771D" w:rsidRDefault="00E8771D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发送的数据内容</w:t>
            </w:r>
          </w:p>
        </w:tc>
      </w:tr>
      <w:tr w:rsidR="00E8771D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8771D" w:rsidRPr="006C4135" w:rsidRDefault="00E8771D" w:rsidP="000E0FC7">
            <w:pPr>
              <w:spacing w:line="300" w:lineRule="atLeast"/>
              <w:rPr>
                <w:rFonts w:eastAsiaTheme="minorEastAsia"/>
              </w:rPr>
            </w:pPr>
            <w:r w:rsidRPr="006C4135">
              <w:rPr>
                <w:rFonts w:eastAsiaTheme="minorEastAsia"/>
              </w:rPr>
              <w:t>data_len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8771D" w:rsidRDefault="00E8771D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发送的数据长度</w:t>
            </w:r>
          </w:p>
        </w:tc>
      </w:tr>
    </w:tbl>
    <w:p w:rsidR="006C4135" w:rsidRDefault="006C4135" w:rsidP="006C413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6C4135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4135" w:rsidRDefault="006C413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4135" w:rsidRDefault="006C413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31093B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1093B" w:rsidRDefault="0031093B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1093B" w:rsidRDefault="0031093B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6C4135" w:rsidRDefault="006C413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54D1" w:rsidRDefault="004854D1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54D1" w:rsidRDefault="004854D1" w:rsidP="004854D1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设备上报在线</w:t>
      </w:r>
    </w:p>
    <w:p w:rsidR="004854D1" w:rsidRDefault="004854D1" w:rsidP="004854D1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4854D1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854D1" w:rsidRPr="006C4135" w:rsidRDefault="00FB6C92" w:rsidP="000E0FC7">
            <w:pPr>
              <w:spacing w:line="300" w:lineRule="atLeast"/>
              <w:textAlignment w:val="baseline"/>
              <w:rPr>
                <w:rFonts w:ascii="宋体" w:eastAsiaTheme="minorEastAsia" w:hAnsi="宋体" w:cs="宋体"/>
                <w:sz w:val="24"/>
                <w:szCs w:val="24"/>
              </w:rPr>
            </w:pPr>
            <w:r w:rsidRPr="00FB6C92">
              <w:rPr>
                <w:rFonts w:eastAsiaTheme="minorEastAsia"/>
              </w:rPr>
              <w:lastRenderedPageBreak/>
              <w:t xml:space="preserve">int </w:t>
            </w:r>
            <w:r w:rsidR="004854D1" w:rsidRPr="004854D1">
              <w:rPr>
                <w:rFonts w:eastAsiaTheme="minorEastAsia"/>
              </w:rPr>
              <w:t>HM_gw_report_online(void);</w:t>
            </w:r>
          </w:p>
        </w:tc>
      </w:tr>
    </w:tbl>
    <w:p w:rsidR="004854D1" w:rsidRDefault="004854D1" w:rsidP="004854D1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4854D1" w:rsidRDefault="004854D1" w:rsidP="004854D1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为设备上报在线。</w:t>
      </w:r>
    </w:p>
    <w:p w:rsidR="004854D1" w:rsidRDefault="004854D1" w:rsidP="004854D1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4854D1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54D1" w:rsidRDefault="004854D1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54D1" w:rsidRDefault="004854D1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854D1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54D1" w:rsidRDefault="004854D1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54D1" w:rsidRDefault="004854D1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4854D1" w:rsidRDefault="004854D1" w:rsidP="004854D1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4854D1" w:rsidRDefault="004854D1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54D1" w:rsidRDefault="004854D1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54D1" w:rsidRDefault="004854D1" w:rsidP="004854D1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设备</w:t>
      </w:r>
      <w:r w:rsidR="00325D6A">
        <w:rPr>
          <w:rFonts w:hint="eastAsia"/>
        </w:rPr>
        <w:t>发送</w:t>
      </w:r>
      <w:r>
        <w:rPr>
          <w:rFonts w:hint="eastAsia"/>
        </w:rPr>
        <w:t>获取分配的</w:t>
      </w:r>
      <w:r w:rsidRPr="004854D1">
        <w:rPr>
          <w:rFonts w:eastAsiaTheme="minorEastAsia"/>
        </w:rPr>
        <w:t>DeviceId</w:t>
      </w:r>
      <w:r w:rsidR="00325D6A">
        <w:rPr>
          <w:rFonts w:eastAsiaTheme="minorEastAsia" w:hint="eastAsia"/>
        </w:rPr>
        <w:t>指令</w:t>
      </w:r>
    </w:p>
    <w:p w:rsidR="004854D1" w:rsidRDefault="004854D1" w:rsidP="004854D1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4854D1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854D1" w:rsidRPr="004854D1" w:rsidRDefault="00FB6C92" w:rsidP="004854D1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4854D1" w:rsidRPr="004854D1">
              <w:rPr>
                <w:rFonts w:eastAsiaTheme="minorEastAsia"/>
              </w:rPr>
              <w:t>HM_GW_get_ServerDeviceId(void);</w:t>
            </w:r>
          </w:p>
        </w:tc>
      </w:tr>
    </w:tbl>
    <w:p w:rsidR="004854D1" w:rsidRDefault="004854D1" w:rsidP="004854D1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4854D1" w:rsidRDefault="004854D1" w:rsidP="004854D1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为获取服务器分配的</w:t>
      </w:r>
      <w:r w:rsidRPr="004854D1">
        <w:rPr>
          <w:rFonts w:eastAsiaTheme="minorEastAsia"/>
        </w:rPr>
        <w:t>DeviceId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4854D1" w:rsidRDefault="004854D1" w:rsidP="004854D1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4854D1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54D1" w:rsidRDefault="004854D1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54D1" w:rsidRDefault="004854D1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854D1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54D1" w:rsidRDefault="004854D1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54D1" w:rsidRDefault="004854D1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4854D1" w:rsidRDefault="004854D1" w:rsidP="004854D1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4854D1" w:rsidRDefault="004854D1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561C4" w:rsidRDefault="00B561C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87990" w:rsidRDefault="00B8799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  <w:r w:rsidRPr="00B87990">
        <w:rPr>
          <w:rFonts w:eastAsiaTheme="minorEastAsia"/>
        </w:rPr>
        <w:t>int hm_get_deviceid(int server_deviceid)</w:t>
      </w:r>
    </w:p>
    <w:p w:rsidR="00B87990" w:rsidRDefault="00B87990" w:rsidP="00B87990">
      <w:pPr>
        <w:pStyle w:val="z1"/>
        <w:ind w:left="-105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获得服务器分配的</w:t>
      </w:r>
      <w:r w:rsidRPr="004854D1">
        <w:rPr>
          <w:rFonts w:eastAsiaTheme="minorEastAsia"/>
        </w:rPr>
        <w:t>DeviceId</w:t>
      </w:r>
    </w:p>
    <w:p w:rsidR="00B87990" w:rsidRDefault="00B87990" w:rsidP="00B87990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B87990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B87990" w:rsidRPr="004854D1" w:rsidRDefault="00B87990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B87990">
              <w:rPr>
                <w:rFonts w:eastAsiaTheme="minorEastAsia"/>
              </w:rPr>
              <w:t>int hm_get_deviceid(int server_deviceid)</w:t>
            </w:r>
            <w:r w:rsidRPr="004854D1">
              <w:rPr>
                <w:rFonts w:eastAsiaTheme="minorEastAsia"/>
              </w:rPr>
              <w:t>;</w:t>
            </w:r>
          </w:p>
        </w:tc>
      </w:tr>
    </w:tbl>
    <w:p w:rsidR="00B87990" w:rsidRDefault="00B87990" w:rsidP="00B87990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B87990" w:rsidRDefault="00B87990" w:rsidP="00B8799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为获得服务器分配的</w:t>
      </w:r>
      <w:r w:rsidRPr="004854D1">
        <w:rPr>
          <w:rFonts w:eastAsiaTheme="minorEastAsia"/>
        </w:rPr>
        <w:t>DeviceId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87990" w:rsidRDefault="00B87990" w:rsidP="00B8799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270"/>
      </w:tblGrid>
      <w:tr w:rsidR="00B87990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7990" w:rsidRDefault="00B8799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7990" w:rsidRDefault="00B8799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87990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87990" w:rsidRDefault="00B87DC2" w:rsidP="00522FA2">
            <w:pPr>
              <w:spacing w:line="300" w:lineRule="atLeast"/>
              <w:rPr>
                <w:rFonts w:eastAsia="宋体"/>
                <w:color w:val="333333"/>
              </w:rPr>
            </w:pPr>
            <w:r w:rsidRPr="00B87990">
              <w:rPr>
                <w:rFonts w:eastAsiaTheme="minorEastAsia"/>
              </w:rPr>
              <w:t>server_deviceid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87990" w:rsidRPr="00B87DC2" w:rsidRDefault="00B87D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服务器分配下去唯一的</w:t>
            </w:r>
            <w:r w:rsidRPr="004854D1">
              <w:rPr>
                <w:rFonts w:eastAsiaTheme="minorEastAsia"/>
              </w:rPr>
              <w:t>DeviceId</w:t>
            </w:r>
          </w:p>
        </w:tc>
      </w:tr>
    </w:tbl>
    <w:p w:rsidR="00B87990" w:rsidRDefault="00B87990" w:rsidP="00B8799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B87990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7990" w:rsidRDefault="00B8799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7990" w:rsidRDefault="00B8799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665BC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65BC" w:rsidRDefault="000665BC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65BC" w:rsidRDefault="000665BC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B87990" w:rsidRDefault="00B8799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561C4" w:rsidRDefault="00B561C4" w:rsidP="00B561C4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通过</w:t>
      </w:r>
      <w:r>
        <w:rPr>
          <w:rFonts w:hint="eastAsia"/>
        </w:rPr>
        <w:t>pass</w:t>
      </w:r>
      <w:r>
        <w:rPr>
          <w:rFonts w:hint="eastAsia"/>
        </w:rPr>
        <w:t>主题发送设备信息</w:t>
      </w:r>
    </w:p>
    <w:p w:rsidR="00B561C4" w:rsidRDefault="00B561C4" w:rsidP="00B561C4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B561C4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B561C4" w:rsidRPr="004854D1" w:rsidRDefault="00FB6C92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B561C4" w:rsidRPr="00B561C4">
              <w:rPr>
                <w:rFonts w:eastAsiaTheme="minorEastAsia"/>
              </w:rPr>
              <w:t>hm_sent_pass_mesgdata(void)</w:t>
            </w:r>
            <w:r w:rsidR="00B561C4">
              <w:rPr>
                <w:rFonts w:eastAsiaTheme="minorEastAsia" w:hint="eastAsia"/>
              </w:rPr>
              <w:t>;</w:t>
            </w:r>
          </w:p>
        </w:tc>
      </w:tr>
    </w:tbl>
    <w:p w:rsidR="00B561C4" w:rsidRDefault="00B561C4" w:rsidP="00B561C4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B561C4" w:rsidRDefault="00B561C4" w:rsidP="00B561C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</w:t>
      </w:r>
      <w:r w:rsidR="00900BCD">
        <w:rPr>
          <w:rFonts w:ascii="Arial" w:hAnsi="Arial" w:cs="Arial" w:hint="eastAsia"/>
          <w:color w:val="333333"/>
          <w:sz w:val="21"/>
          <w:szCs w:val="21"/>
        </w:rPr>
        <w:t>通过</w:t>
      </w:r>
      <w:r w:rsidR="00900BCD">
        <w:rPr>
          <w:rFonts w:ascii="Arial" w:hAnsi="Arial" w:cs="Arial" w:hint="eastAsia"/>
          <w:color w:val="333333"/>
          <w:sz w:val="21"/>
          <w:szCs w:val="21"/>
        </w:rPr>
        <w:t>pass</w:t>
      </w:r>
      <w:r w:rsidR="00900BCD">
        <w:rPr>
          <w:rFonts w:ascii="Arial" w:hAnsi="Arial" w:cs="Arial" w:hint="eastAsia"/>
          <w:color w:val="333333"/>
          <w:sz w:val="21"/>
          <w:szCs w:val="21"/>
        </w:rPr>
        <w:t>主题发送设备信息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561C4" w:rsidRDefault="00B561C4" w:rsidP="00B561C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B561C4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61C4" w:rsidRDefault="00B561C4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61C4" w:rsidRDefault="00B561C4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561C4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61C4" w:rsidRDefault="00B561C4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61C4" w:rsidRDefault="00B561C4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B561C4" w:rsidRDefault="00B561C4" w:rsidP="00B561C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B561C4" w:rsidRDefault="00B561C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561C4" w:rsidRDefault="00B561C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561C4" w:rsidRDefault="00B561C4" w:rsidP="00B561C4">
      <w:pPr>
        <w:pStyle w:val="z1"/>
        <w:ind w:left="-105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通过</w:t>
      </w:r>
      <w:r w:rsidR="00900BCD">
        <w:rPr>
          <w:rFonts w:hint="eastAsia"/>
        </w:rPr>
        <w:t>point</w:t>
      </w:r>
      <w:r>
        <w:rPr>
          <w:rFonts w:hint="eastAsia"/>
        </w:rPr>
        <w:t>主题发送设备信息</w:t>
      </w:r>
    </w:p>
    <w:p w:rsidR="00B561C4" w:rsidRDefault="00B561C4" w:rsidP="00B561C4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B561C4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B561C4" w:rsidRPr="004854D1" w:rsidRDefault="00FB6C92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900BCD" w:rsidRPr="00900BCD">
              <w:rPr>
                <w:rFonts w:eastAsiaTheme="minorEastAsia"/>
              </w:rPr>
              <w:t>hm_sent_point_mesgdata(void)</w:t>
            </w:r>
            <w:r w:rsidR="00900BCD">
              <w:rPr>
                <w:rFonts w:eastAsiaTheme="minorEastAsia" w:hint="eastAsia"/>
              </w:rPr>
              <w:t>;</w:t>
            </w:r>
          </w:p>
        </w:tc>
      </w:tr>
    </w:tbl>
    <w:p w:rsidR="00B561C4" w:rsidRDefault="00B561C4" w:rsidP="00B561C4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B561C4" w:rsidRDefault="00B561C4" w:rsidP="00B561C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</w:t>
      </w:r>
      <w:r w:rsidR="00900BCD">
        <w:rPr>
          <w:rFonts w:ascii="Arial" w:hAnsi="Arial" w:cs="Arial" w:hint="eastAsia"/>
          <w:color w:val="333333"/>
          <w:sz w:val="21"/>
          <w:szCs w:val="21"/>
        </w:rPr>
        <w:t>通过</w:t>
      </w:r>
      <w:r w:rsidR="00900BCD">
        <w:rPr>
          <w:rFonts w:ascii="Arial" w:hAnsi="Arial" w:cs="Arial" w:hint="eastAsia"/>
          <w:color w:val="333333"/>
          <w:sz w:val="21"/>
          <w:szCs w:val="21"/>
        </w:rPr>
        <w:t>point</w:t>
      </w:r>
      <w:r w:rsidR="00900BCD">
        <w:rPr>
          <w:rFonts w:ascii="Arial" w:hAnsi="Arial" w:cs="Arial" w:hint="eastAsia"/>
          <w:color w:val="333333"/>
          <w:sz w:val="21"/>
          <w:szCs w:val="21"/>
        </w:rPr>
        <w:t>主题发送设备信息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561C4" w:rsidRDefault="00B561C4" w:rsidP="00B561C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B561C4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61C4" w:rsidRDefault="00B561C4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61C4" w:rsidRDefault="00B561C4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561C4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61C4" w:rsidRDefault="00B561C4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61C4" w:rsidRDefault="00B561C4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B561C4" w:rsidRDefault="00B561C4" w:rsidP="00B561C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B561C4" w:rsidRDefault="00B561C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A59D7" w:rsidRDefault="00FA59D7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A59D7" w:rsidRDefault="00FA59D7" w:rsidP="00FA59D7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通过</w:t>
      </w:r>
      <w:r>
        <w:rPr>
          <w:rFonts w:hint="eastAsia"/>
        </w:rPr>
        <w:t>pass</w:t>
      </w:r>
      <w:r>
        <w:rPr>
          <w:rFonts w:hint="eastAsia"/>
        </w:rPr>
        <w:t>主题发送网关参数</w:t>
      </w:r>
    </w:p>
    <w:p w:rsidR="00FA59D7" w:rsidRDefault="00FA59D7" w:rsidP="00FA59D7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A59D7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A59D7" w:rsidRPr="004854D1" w:rsidRDefault="00FB6C92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FA59D7" w:rsidRPr="00FA59D7">
              <w:rPr>
                <w:rFonts w:eastAsiaTheme="minorEastAsia"/>
              </w:rPr>
              <w:t>hm_sent_pass_gatewayparm(void)</w:t>
            </w:r>
            <w:r w:rsidR="00FA59D7">
              <w:rPr>
                <w:rFonts w:eastAsiaTheme="minorEastAsia" w:hint="eastAsia"/>
              </w:rPr>
              <w:t>;</w:t>
            </w:r>
          </w:p>
        </w:tc>
      </w:tr>
    </w:tbl>
    <w:p w:rsidR="00FA59D7" w:rsidRDefault="00FA59D7" w:rsidP="00FA59D7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A59D7" w:rsidRDefault="00FA59D7" w:rsidP="00FA59D7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为设备通过</w:t>
      </w:r>
      <w:r>
        <w:rPr>
          <w:rFonts w:ascii="Arial" w:hAnsi="Arial" w:cs="Arial" w:hint="eastAsia"/>
          <w:color w:val="333333"/>
          <w:sz w:val="21"/>
          <w:szCs w:val="21"/>
        </w:rPr>
        <w:t>pass</w:t>
      </w:r>
      <w:r>
        <w:rPr>
          <w:rFonts w:ascii="Arial" w:hAnsi="Arial" w:cs="Arial" w:hint="eastAsia"/>
          <w:color w:val="333333"/>
          <w:sz w:val="21"/>
          <w:szCs w:val="21"/>
        </w:rPr>
        <w:t>主题发送网关参数。</w:t>
      </w:r>
    </w:p>
    <w:p w:rsidR="00FA59D7" w:rsidRDefault="00FA59D7" w:rsidP="00FA59D7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FA59D7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59D7" w:rsidRDefault="00FA59D7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59D7" w:rsidRDefault="00FA59D7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A59D7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59D7" w:rsidRDefault="00FA59D7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59D7" w:rsidRDefault="00FA59D7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A59D7" w:rsidRDefault="00FA59D7" w:rsidP="00FA59D7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FA59D7" w:rsidRDefault="00FA59D7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62B85" w:rsidRDefault="00462B8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62B85" w:rsidRDefault="00462B85" w:rsidP="00462B85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通过</w:t>
      </w:r>
      <w:r>
        <w:rPr>
          <w:rFonts w:hint="eastAsia"/>
        </w:rPr>
        <w:t>pass</w:t>
      </w:r>
      <w:r>
        <w:rPr>
          <w:rFonts w:hint="eastAsia"/>
        </w:rPr>
        <w:t>主题发送私钥</w:t>
      </w:r>
    </w:p>
    <w:p w:rsidR="00462B85" w:rsidRDefault="00462B85" w:rsidP="00462B85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462B85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62B85" w:rsidRPr="00462B85" w:rsidRDefault="00FB6C92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462B85" w:rsidRPr="00462B85">
              <w:rPr>
                <w:rFonts w:eastAsiaTheme="minorEastAsia"/>
              </w:rPr>
              <w:t>HM_sent_pass_askeymsg(int cmddata)</w:t>
            </w:r>
            <w:r w:rsidR="00462B85">
              <w:rPr>
                <w:rFonts w:eastAsiaTheme="minorEastAsia" w:hint="eastAsia"/>
              </w:rPr>
              <w:t>;</w:t>
            </w:r>
          </w:p>
        </w:tc>
      </w:tr>
    </w:tbl>
    <w:p w:rsidR="00462B85" w:rsidRDefault="00462B85" w:rsidP="00462B85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462B85" w:rsidRDefault="00462B85" w:rsidP="00462B8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为设备通过</w:t>
      </w:r>
      <w:r>
        <w:rPr>
          <w:rFonts w:ascii="Arial" w:hAnsi="Arial" w:cs="Arial" w:hint="eastAsia"/>
          <w:color w:val="333333"/>
          <w:sz w:val="21"/>
          <w:szCs w:val="21"/>
        </w:rPr>
        <w:t>pass</w:t>
      </w:r>
      <w:r>
        <w:rPr>
          <w:rFonts w:ascii="Arial" w:hAnsi="Arial" w:cs="Arial" w:hint="eastAsia"/>
          <w:color w:val="333333"/>
          <w:sz w:val="21"/>
          <w:szCs w:val="21"/>
        </w:rPr>
        <w:t>主题发送设备私钥。</w:t>
      </w:r>
    </w:p>
    <w:p w:rsidR="00462B85" w:rsidRDefault="00462B85" w:rsidP="00462B8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675"/>
      </w:tblGrid>
      <w:tr w:rsidR="00462B85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2B85" w:rsidRDefault="00462B8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2B85" w:rsidRDefault="00462B8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62B85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2B85" w:rsidRPr="00462B85" w:rsidRDefault="00462B8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cmddata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2B85" w:rsidRPr="00E8771D" w:rsidRDefault="00462B8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发送的</w:t>
            </w:r>
            <w:r>
              <w:rPr>
                <w:rFonts w:eastAsiaTheme="minorEastAsia" w:hint="eastAsia"/>
                <w:color w:val="333333"/>
              </w:rPr>
              <w:t>cmd</w:t>
            </w:r>
            <w:r>
              <w:rPr>
                <w:rFonts w:eastAsiaTheme="minorEastAsia" w:hint="eastAsia"/>
                <w:color w:val="333333"/>
              </w:rPr>
              <w:t>指令类型</w:t>
            </w:r>
          </w:p>
        </w:tc>
      </w:tr>
    </w:tbl>
    <w:p w:rsidR="00462B85" w:rsidRDefault="00462B85" w:rsidP="00462B8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462B85" w:rsidRDefault="00462B8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12240" w:rsidRDefault="0041224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12240" w:rsidRDefault="00412240" w:rsidP="00412240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通过</w:t>
      </w:r>
      <w:r>
        <w:rPr>
          <w:rFonts w:hint="eastAsia"/>
        </w:rPr>
        <w:t>point</w:t>
      </w:r>
      <w:r>
        <w:rPr>
          <w:rFonts w:hint="eastAsia"/>
        </w:rPr>
        <w:t>主题发送私钥</w:t>
      </w:r>
    </w:p>
    <w:p w:rsidR="00412240" w:rsidRDefault="00412240" w:rsidP="00412240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412240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2240" w:rsidRPr="00462B85" w:rsidRDefault="00FB6C92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412240" w:rsidRPr="00412240">
              <w:rPr>
                <w:rFonts w:eastAsiaTheme="minorEastAsia"/>
              </w:rPr>
              <w:t>HM_sent_point_aeskeymsg(void)</w:t>
            </w:r>
            <w:r w:rsidR="00412240">
              <w:rPr>
                <w:rFonts w:eastAsiaTheme="minorEastAsia" w:hint="eastAsia"/>
              </w:rPr>
              <w:t>;</w:t>
            </w:r>
          </w:p>
        </w:tc>
      </w:tr>
    </w:tbl>
    <w:p w:rsidR="00412240" w:rsidRDefault="00412240" w:rsidP="00412240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412240" w:rsidRDefault="00412240" w:rsidP="0041224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为设备通过</w:t>
      </w:r>
      <w:r>
        <w:rPr>
          <w:rFonts w:ascii="Arial" w:hAnsi="Arial" w:cs="Arial" w:hint="eastAsia"/>
          <w:color w:val="333333"/>
          <w:sz w:val="21"/>
          <w:szCs w:val="21"/>
        </w:rPr>
        <w:t>point</w:t>
      </w:r>
      <w:r>
        <w:rPr>
          <w:rFonts w:ascii="Arial" w:hAnsi="Arial" w:cs="Arial" w:hint="eastAsia"/>
          <w:color w:val="333333"/>
          <w:sz w:val="21"/>
          <w:szCs w:val="21"/>
        </w:rPr>
        <w:t>主题发送设备私钥。</w:t>
      </w:r>
    </w:p>
    <w:p w:rsidR="00412240" w:rsidRDefault="00412240" w:rsidP="0041224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412240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12240" w:rsidRDefault="0041224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12240" w:rsidRDefault="0041224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12240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2240" w:rsidRDefault="00412240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2240" w:rsidRDefault="00412240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412240" w:rsidRDefault="00412240" w:rsidP="0041224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9E5EDF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E5EDF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E5EDF" w:rsidRDefault="009E5EDF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412240" w:rsidRDefault="0041224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066EFB" w:rsidRDefault="00066EFB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066EFB" w:rsidRDefault="00066EFB" w:rsidP="00066EFB">
      <w:pPr>
        <w:pStyle w:val="z1"/>
        <w:ind w:left="-105"/>
      </w:pPr>
      <w:r>
        <w:rPr>
          <w:rFonts w:hint="eastAsia"/>
        </w:rPr>
        <w:t xml:space="preserve">SDK </w:t>
      </w:r>
      <w:r>
        <w:rPr>
          <w:rFonts w:hint="eastAsia"/>
        </w:rPr>
        <w:t>发送获取服务器时间指令</w:t>
      </w:r>
    </w:p>
    <w:p w:rsidR="00066EFB" w:rsidRDefault="00066EFB" w:rsidP="00066EFB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066EFB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066EFB" w:rsidRPr="00462B85" w:rsidRDefault="00066EFB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066EFB">
              <w:rPr>
                <w:rFonts w:eastAsiaTheme="minorEastAsia"/>
              </w:rPr>
              <w:t>int HM_get_systemtime(void)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066EFB" w:rsidRDefault="00066EFB" w:rsidP="00066EFB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066EFB" w:rsidRDefault="00066EFB" w:rsidP="00066EF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为设备发送获取服务器时间指令。</w:t>
      </w:r>
    </w:p>
    <w:p w:rsidR="00066EFB" w:rsidRDefault="00066EFB" w:rsidP="00066EF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7"/>
      </w:tblGrid>
      <w:tr w:rsidR="00066EFB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66EFB" w:rsidRDefault="00066EFB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66EFB" w:rsidRDefault="00066EFB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66EFB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6EFB" w:rsidRDefault="00066EFB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6EFB" w:rsidRDefault="00066EFB" w:rsidP="000E0FC7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066EFB" w:rsidRDefault="00066EFB" w:rsidP="00066EF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066EFB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66EFB" w:rsidRDefault="00066EFB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66EFB" w:rsidRDefault="00066EFB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66EFB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6EFB" w:rsidRDefault="00066EFB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6EFB" w:rsidRDefault="00066EFB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066EFB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66EFB" w:rsidRDefault="00066EFB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66EFB" w:rsidRDefault="00066EFB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066EFB" w:rsidRDefault="00066EFB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D23FA" w:rsidRDefault="002D23F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D23FA" w:rsidRDefault="002D23FA" w:rsidP="0047795D">
      <w:pPr>
        <w:pStyle w:val="z1"/>
        <w:ind w:left="-108"/>
      </w:pPr>
      <w:r>
        <w:rPr>
          <w:rFonts w:hint="eastAsia"/>
        </w:rPr>
        <w:t xml:space="preserve">SDK </w:t>
      </w:r>
      <w:r>
        <w:rPr>
          <w:rFonts w:hint="eastAsia"/>
        </w:rPr>
        <w:t>清除网关子列表信息</w:t>
      </w:r>
    </w:p>
    <w:p w:rsidR="002D23FA" w:rsidRDefault="002D23FA" w:rsidP="002D23FA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D23FA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D23FA" w:rsidRDefault="00FB6C92" w:rsidP="002D23FA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2D23FA" w:rsidRPr="002D23FA">
              <w:rPr>
                <w:rFonts w:eastAsiaTheme="minorEastAsia"/>
              </w:rPr>
              <w:t xml:space="preserve">HM_sent_zigbeelist_clearmsg(unsigned char type_mode,unsigned int </w:t>
            </w:r>
          </w:p>
          <w:p w:rsidR="002D23FA" w:rsidRPr="00462B85" w:rsidRDefault="002D23FA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2D23FA">
              <w:rPr>
                <w:rFonts w:eastAsiaTheme="minorEastAsia"/>
              </w:rPr>
              <w:t>server_deviceid)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2D23FA" w:rsidRDefault="002D23FA" w:rsidP="002D23FA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2D23FA" w:rsidRDefault="002D23FA" w:rsidP="002D23F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为设备发送清除网关子列表信息。</w:t>
      </w:r>
    </w:p>
    <w:p w:rsidR="002D23FA" w:rsidRDefault="002D23FA" w:rsidP="002D23F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383"/>
      </w:tblGrid>
      <w:tr w:rsidR="002D23FA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23FA" w:rsidRDefault="002D23FA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23FA" w:rsidRDefault="002D23FA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D23FA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23FA" w:rsidRDefault="003A7795" w:rsidP="000E0FC7">
            <w:pPr>
              <w:spacing w:line="300" w:lineRule="atLeast"/>
              <w:rPr>
                <w:rFonts w:eastAsia="宋体"/>
                <w:color w:val="333333"/>
              </w:rPr>
            </w:pPr>
            <w:r w:rsidRPr="002D23FA">
              <w:rPr>
                <w:rFonts w:eastAsiaTheme="minorEastAsia"/>
              </w:rPr>
              <w:t>type_mode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23FA" w:rsidRPr="003A7795" w:rsidRDefault="003A779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删除列表类型</w:t>
            </w:r>
          </w:p>
        </w:tc>
      </w:tr>
      <w:tr w:rsidR="003A7795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A7795" w:rsidRPr="002D23FA" w:rsidRDefault="003A7795" w:rsidP="000E0FC7">
            <w:pPr>
              <w:spacing w:line="300" w:lineRule="atLeast"/>
              <w:rPr>
                <w:rFonts w:eastAsiaTheme="minorEastAsia"/>
              </w:rPr>
            </w:pPr>
            <w:r w:rsidRPr="002D23FA">
              <w:rPr>
                <w:rFonts w:eastAsiaTheme="minorEastAsia"/>
              </w:rPr>
              <w:t>server_deviceid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A7795" w:rsidRDefault="003A779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服务器分配的</w:t>
            </w:r>
            <w:r w:rsidRPr="002D23FA">
              <w:rPr>
                <w:rFonts w:eastAsiaTheme="minorEastAsia"/>
              </w:rPr>
              <w:t>deviceid</w:t>
            </w:r>
          </w:p>
        </w:tc>
      </w:tr>
    </w:tbl>
    <w:p w:rsidR="002D23FA" w:rsidRDefault="002D23FA" w:rsidP="002D23F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2D23FA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23FA" w:rsidRDefault="002D23FA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23FA" w:rsidRDefault="002D23FA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D23FA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23FA" w:rsidRDefault="002D23FA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23FA" w:rsidRDefault="002D23FA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2D23FA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D23FA" w:rsidRDefault="002D23FA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D23FA" w:rsidRDefault="002D23FA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2D23FA" w:rsidRDefault="002D23F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A7795" w:rsidRDefault="003A779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A7795" w:rsidRDefault="003A7795" w:rsidP="0047795D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发送确认</w:t>
      </w:r>
      <w:r>
        <w:rPr>
          <w:rFonts w:hint="eastAsia"/>
        </w:rPr>
        <w:t>PASS</w:t>
      </w:r>
      <w:r>
        <w:rPr>
          <w:rFonts w:hint="eastAsia"/>
        </w:rPr>
        <w:t>数据应答</w:t>
      </w:r>
    </w:p>
    <w:p w:rsidR="003A7795" w:rsidRDefault="003A7795" w:rsidP="003A7795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3A7795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A7795" w:rsidRPr="00462B85" w:rsidRDefault="00FB6C92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B6C92">
              <w:rPr>
                <w:rFonts w:eastAsiaTheme="minorEastAsia"/>
              </w:rPr>
              <w:t xml:space="preserve">int </w:t>
            </w:r>
            <w:r w:rsidR="003A7795" w:rsidRPr="003A7795">
              <w:rPr>
                <w:rFonts w:eastAsiaTheme="minorEastAsia"/>
              </w:rPr>
              <w:t>HM_pass_ack_data(int cmddata,char* data,int data_len)</w:t>
            </w:r>
            <w:r w:rsidR="003A7795">
              <w:rPr>
                <w:rFonts w:eastAsiaTheme="minorEastAsia" w:hint="eastAsia"/>
              </w:rPr>
              <w:t>;</w:t>
            </w:r>
          </w:p>
        </w:tc>
      </w:tr>
    </w:tbl>
    <w:p w:rsidR="003A7795" w:rsidRDefault="003A7795" w:rsidP="003A7795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3A7795" w:rsidRDefault="003A7795" w:rsidP="003A779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为设备发送确认</w:t>
      </w:r>
      <w:r>
        <w:rPr>
          <w:rFonts w:ascii="Arial" w:hAnsi="Arial" w:cs="Arial" w:hint="eastAsia"/>
          <w:color w:val="333333"/>
          <w:sz w:val="21"/>
          <w:szCs w:val="21"/>
        </w:rPr>
        <w:t>PASS</w:t>
      </w:r>
      <w:r>
        <w:rPr>
          <w:rFonts w:ascii="Arial" w:hAnsi="Arial" w:cs="Arial" w:hint="eastAsia"/>
          <w:color w:val="333333"/>
          <w:sz w:val="21"/>
          <w:szCs w:val="21"/>
        </w:rPr>
        <w:t>数据应答。</w:t>
      </w:r>
    </w:p>
    <w:p w:rsidR="003A7795" w:rsidRDefault="003A7795" w:rsidP="003A779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722"/>
      </w:tblGrid>
      <w:tr w:rsidR="003A7795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A7795" w:rsidRDefault="003A779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A7795" w:rsidRDefault="003A779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3A7795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7795" w:rsidRPr="00C45C03" w:rsidRDefault="00C45C0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cmd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7795" w:rsidRPr="00C45C03" w:rsidRDefault="00C45C0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发送的</w:t>
            </w:r>
            <w:r>
              <w:rPr>
                <w:rFonts w:eastAsiaTheme="minorEastAsia" w:hint="eastAsia"/>
                <w:color w:val="333333"/>
              </w:rPr>
              <w:t>cmd</w:t>
            </w:r>
            <w:r>
              <w:rPr>
                <w:rFonts w:eastAsiaTheme="minorEastAsia" w:hint="eastAsia"/>
                <w:color w:val="333333"/>
              </w:rPr>
              <w:t>指令类型</w:t>
            </w:r>
          </w:p>
        </w:tc>
      </w:tr>
      <w:tr w:rsidR="00C45C03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5C03" w:rsidRDefault="00C45C03" w:rsidP="000E0FC7">
            <w:pPr>
              <w:spacing w:line="300" w:lineRule="atLeast"/>
              <w:rPr>
                <w:color w:val="333333"/>
              </w:rPr>
            </w:pPr>
            <w:r w:rsidRPr="003A7795">
              <w:rPr>
                <w:rFonts w:eastAsiaTheme="minorEastAsia"/>
              </w:rPr>
              <w:t>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5C03" w:rsidRPr="00C45C03" w:rsidRDefault="00C45C0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</w:t>
            </w:r>
            <w:r>
              <w:rPr>
                <w:rFonts w:eastAsiaTheme="minorEastAsia" w:hint="eastAsia"/>
                <w:color w:val="333333"/>
              </w:rPr>
              <w:t>pass</w:t>
            </w:r>
            <w:r>
              <w:rPr>
                <w:rFonts w:eastAsiaTheme="minorEastAsia" w:hint="eastAsia"/>
                <w:color w:val="333333"/>
              </w:rPr>
              <w:t>的数据内容</w:t>
            </w:r>
          </w:p>
        </w:tc>
      </w:tr>
      <w:tr w:rsidR="00C45C03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5C03" w:rsidRPr="003A7795" w:rsidRDefault="00C45C03" w:rsidP="000E0FC7">
            <w:pPr>
              <w:spacing w:line="300" w:lineRule="atLeast"/>
              <w:rPr>
                <w:rFonts w:eastAsiaTheme="minorEastAsia"/>
              </w:rPr>
            </w:pPr>
            <w:r w:rsidRPr="003A7795">
              <w:rPr>
                <w:rFonts w:eastAsiaTheme="minorEastAsia"/>
              </w:rPr>
              <w:t>data_len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5C03" w:rsidRPr="00C45C03" w:rsidRDefault="00C45C0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app</w:t>
            </w:r>
            <w:r>
              <w:rPr>
                <w:rFonts w:eastAsiaTheme="minorEastAsia" w:hint="eastAsia"/>
                <w:color w:val="333333"/>
              </w:rPr>
              <w:t>发送</w:t>
            </w:r>
            <w:r>
              <w:rPr>
                <w:rFonts w:eastAsiaTheme="minorEastAsia" w:hint="eastAsia"/>
                <w:color w:val="333333"/>
              </w:rPr>
              <w:t>pass</w:t>
            </w:r>
            <w:r>
              <w:rPr>
                <w:rFonts w:eastAsiaTheme="minorEastAsia" w:hint="eastAsia"/>
                <w:color w:val="333333"/>
              </w:rPr>
              <w:t>的数据长度</w:t>
            </w:r>
          </w:p>
        </w:tc>
      </w:tr>
    </w:tbl>
    <w:p w:rsidR="003A7795" w:rsidRDefault="003A7795" w:rsidP="003A779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3A7795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A7795" w:rsidRDefault="003A779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A7795" w:rsidRDefault="003A779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3A7795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7795" w:rsidRDefault="003A779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7795" w:rsidRDefault="003A779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3A7795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A7795" w:rsidRDefault="003A779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A7795" w:rsidRDefault="003A779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3A7795" w:rsidRDefault="003A779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2243" w:rsidRDefault="0048224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2243" w:rsidRDefault="0048224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  <w:r w:rsidRPr="00482243">
        <w:rPr>
          <w:rFonts w:eastAsiaTheme="minorEastAsia"/>
        </w:rPr>
        <w:lastRenderedPageBreak/>
        <w:t>int HM_Sent_point_data(char* data, int length)</w:t>
      </w:r>
    </w:p>
    <w:p w:rsidR="00482243" w:rsidRDefault="00482243" w:rsidP="00482243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发送</w:t>
      </w:r>
      <w:r>
        <w:rPr>
          <w:rFonts w:hint="eastAsia"/>
        </w:rPr>
        <w:t>point</w:t>
      </w:r>
      <w:r>
        <w:rPr>
          <w:rFonts w:hint="eastAsia"/>
        </w:rPr>
        <w:t>主题数据</w:t>
      </w:r>
    </w:p>
    <w:p w:rsidR="00482243" w:rsidRDefault="00482243" w:rsidP="00482243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482243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82243" w:rsidRPr="00462B85" w:rsidRDefault="00482243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482243">
              <w:rPr>
                <w:rFonts w:eastAsiaTheme="minorEastAsia"/>
              </w:rPr>
              <w:t>int HM_Sent_point_data(char* data, int length)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482243" w:rsidRDefault="00482243" w:rsidP="00482243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482243" w:rsidRDefault="00482243" w:rsidP="0048224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为设备发送</w:t>
      </w:r>
      <w:r w:rsidR="00CA5E55">
        <w:rPr>
          <w:rFonts w:ascii="Arial" w:hAnsi="Arial" w:cs="Arial" w:hint="eastAsia"/>
          <w:color w:val="333333"/>
          <w:sz w:val="21"/>
          <w:szCs w:val="21"/>
        </w:rPr>
        <w:t>point</w:t>
      </w:r>
      <w:r w:rsidR="00CA5E55">
        <w:rPr>
          <w:rFonts w:ascii="Arial" w:hAnsi="Arial" w:cs="Arial" w:hint="eastAsia"/>
          <w:color w:val="333333"/>
          <w:sz w:val="21"/>
          <w:szCs w:val="21"/>
        </w:rPr>
        <w:t>主题数据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482243" w:rsidRDefault="00482243" w:rsidP="0048224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331"/>
      </w:tblGrid>
      <w:tr w:rsidR="00482243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2243" w:rsidRDefault="00482243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2243" w:rsidRDefault="00482243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82243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2243" w:rsidRPr="00C45C03" w:rsidRDefault="0048224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482243">
              <w:rPr>
                <w:rFonts w:eastAsiaTheme="minorEastAsia"/>
              </w:rPr>
              <w:t>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2243" w:rsidRPr="00C45C03" w:rsidRDefault="0048224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发送</w:t>
            </w:r>
            <w:r>
              <w:rPr>
                <w:rFonts w:eastAsiaTheme="minorEastAsia" w:hint="eastAsia"/>
                <w:color w:val="333333"/>
              </w:rPr>
              <w:t>point</w:t>
            </w:r>
            <w:r>
              <w:rPr>
                <w:rFonts w:eastAsiaTheme="minorEastAsia" w:hint="eastAsia"/>
                <w:color w:val="333333"/>
              </w:rPr>
              <w:t>的数据内容</w:t>
            </w:r>
          </w:p>
        </w:tc>
      </w:tr>
      <w:tr w:rsidR="00482243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82243" w:rsidRDefault="00482243" w:rsidP="000E0FC7">
            <w:pPr>
              <w:spacing w:line="300" w:lineRule="atLeast"/>
              <w:rPr>
                <w:color w:val="333333"/>
              </w:rPr>
            </w:pPr>
            <w:r w:rsidRPr="00482243">
              <w:rPr>
                <w:rFonts w:eastAsiaTheme="minorEastAsia"/>
              </w:rPr>
              <w:t>length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82243" w:rsidRPr="00C45C03" w:rsidRDefault="00482243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发送</w:t>
            </w:r>
            <w:r>
              <w:rPr>
                <w:rFonts w:eastAsiaTheme="minorEastAsia" w:hint="eastAsia"/>
                <w:color w:val="333333"/>
              </w:rPr>
              <w:t>point</w:t>
            </w:r>
            <w:r>
              <w:rPr>
                <w:rFonts w:eastAsiaTheme="minorEastAsia" w:hint="eastAsia"/>
                <w:color w:val="333333"/>
              </w:rPr>
              <w:t>的数据长度</w:t>
            </w:r>
          </w:p>
        </w:tc>
      </w:tr>
    </w:tbl>
    <w:p w:rsidR="00482243" w:rsidRDefault="00482243" w:rsidP="0048224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482243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2243" w:rsidRDefault="00482243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2243" w:rsidRDefault="00482243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82243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2243" w:rsidRDefault="00482243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2243" w:rsidRDefault="00482243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482243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82243" w:rsidRDefault="00482243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82243" w:rsidRDefault="00482243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482243" w:rsidRDefault="0048224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A5E55" w:rsidRDefault="00CA5E5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A5E55" w:rsidRDefault="00CA5E55" w:rsidP="00CA5E55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发送其他主题数据</w:t>
      </w:r>
    </w:p>
    <w:p w:rsidR="00CA5E55" w:rsidRDefault="00CA5E55" w:rsidP="00CA5E55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A5E55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5E55" w:rsidRPr="00462B85" w:rsidRDefault="00CA5E55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CA5E55">
              <w:rPr>
                <w:rFonts w:eastAsiaTheme="minorEastAsia"/>
              </w:rPr>
              <w:t>int HM_Sent_mfunc_data(char* data, int length)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CA5E55" w:rsidRDefault="00CA5E55" w:rsidP="00CA5E55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A5E55" w:rsidRDefault="00CA5E55" w:rsidP="00CA5E5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为设备发送其他主题数据。</w:t>
      </w:r>
    </w:p>
    <w:p w:rsidR="00CA5E55" w:rsidRDefault="00CA5E55" w:rsidP="00CA5E5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447"/>
      </w:tblGrid>
      <w:tr w:rsidR="00CA5E55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E55" w:rsidRDefault="00CA5E5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E55" w:rsidRDefault="00CA5E5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A5E55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E55" w:rsidRPr="00C45C03" w:rsidRDefault="00CA5E5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482243">
              <w:rPr>
                <w:rFonts w:eastAsiaTheme="minorEastAsia"/>
              </w:rPr>
              <w:t>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E55" w:rsidRPr="00C45C03" w:rsidRDefault="00CA5E5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发送</w:t>
            </w:r>
            <w:r w:rsidR="00A84170" w:rsidRPr="00CA5E55">
              <w:rPr>
                <w:rFonts w:eastAsiaTheme="minorEastAsia"/>
              </w:rPr>
              <w:t>mfunc</w:t>
            </w:r>
            <w:r>
              <w:rPr>
                <w:rFonts w:eastAsiaTheme="minorEastAsia" w:hint="eastAsia"/>
                <w:color w:val="333333"/>
              </w:rPr>
              <w:t>的数据内容</w:t>
            </w:r>
          </w:p>
        </w:tc>
      </w:tr>
      <w:tr w:rsidR="00CA5E55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A5E55" w:rsidRDefault="00CA5E55" w:rsidP="000E0FC7">
            <w:pPr>
              <w:spacing w:line="300" w:lineRule="atLeast"/>
              <w:rPr>
                <w:color w:val="333333"/>
              </w:rPr>
            </w:pPr>
            <w:r w:rsidRPr="00482243">
              <w:rPr>
                <w:rFonts w:eastAsiaTheme="minorEastAsia"/>
              </w:rPr>
              <w:t>length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A5E55" w:rsidRPr="00C45C03" w:rsidRDefault="00CA5E55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发送</w:t>
            </w:r>
            <w:r w:rsidR="00A84170" w:rsidRPr="00CA5E55">
              <w:rPr>
                <w:rFonts w:eastAsiaTheme="minorEastAsia"/>
              </w:rPr>
              <w:t>mfunc</w:t>
            </w:r>
            <w:r>
              <w:rPr>
                <w:rFonts w:eastAsiaTheme="minorEastAsia" w:hint="eastAsia"/>
                <w:color w:val="333333"/>
              </w:rPr>
              <w:t>的数据长度</w:t>
            </w:r>
          </w:p>
        </w:tc>
      </w:tr>
    </w:tbl>
    <w:p w:rsidR="00CA5E55" w:rsidRDefault="00CA5E55" w:rsidP="00CA5E5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A5E55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E55" w:rsidRDefault="00CA5E5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A5E55" w:rsidRDefault="00CA5E55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A5E55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E55" w:rsidRDefault="00CA5E5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5E55" w:rsidRDefault="00CA5E5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CA5E55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A5E55" w:rsidRDefault="00CA5E5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A5E55" w:rsidRDefault="00CA5E55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CA5E55" w:rsidRDefault="00CA5E5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67570" w:rsidRDefault="00C6757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67570" w:rsidRDefault="00C67570" w:rsidP="00C67570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发送</w:t>
      </w:r>
      <w:r>
        <w:rPr>
          <w:rFonts w:hint="eastAsia"/>
        </w:rPr>
        <w:t>pass</w:t>
      </w:r>
      <w:r>
        <w:rPr>
          <w:rFonts w:hint="eastAsia"/>
        </w:rPr>
        <w:t>主题数据</w:t>
      </w:r>
    </w:p>
    <w:p w:rsidR="00C67570" w:rsidRDefault="00C67570" w:rsidP="00C67570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67570" w:rsidTr="000E0FC7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67570" w:rsidRPr="00462B85" w:rsidRDefault="00C67570" w:rsidP="000E0FC7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  <w:r w:rsidRPr="00C67570">
              <w:rPr>
                <w:rFonts w:eastAsiaTheme="minorEastAsia"/>
              </w:rPr>
              <w:t xml:space="preserve"> HM_Sent_pass_data(char* data, int length)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C67570" w:rsidRDefault="00C67570" w:rsidP="00C67570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67570" w:rsidRDefault="00C67570" w:rsidP="00C6757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为设备发送其他主题数据。</w:t>
      </w:r>
    </w:p>
    <w:p w:rsidR="00C67570" w:rsidRDefault="00C67570" w:rsidP="00C6757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319"/>
      </w:tblGrid>
      <w:tr w:rsidR="00C67570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67570" w:rsidRDefault="00C6757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67570" w:rsidRDefault="00C6757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67570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67570" w:rsidRPr="00C45C03" w:rsidRDefault="00C67570" w:rsidP="000E0FC7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482243">
              <w:rPr>
                <w:rFonts w:eastAsiaTheme="minorEastAsia"/>
              </w:rPr>
              <w:t>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67570" w:rsidRPr="00C45C03" w:rsidRDefault="00C67570" w:rsidP="00C67570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发送</w:t>
            </w:r>
            <w:r>
              <w:rPr>
                <w:rFonts w:eastAsiaTheme="minorEastAsia" w:hint="eastAsia"/>
                <w:color w:val="333333"/>
              </w:rPr>
              <w:t>pass</w:t>
            </w:r>
            <w:r>
              <w:rPr>
                <w:rFonts w:eastAsiaTheme="minorEastAsia" w:hint="eastAsia"/>
                <w:color w:val="333333"/>
              </w:rPr>
              <w:t>的数据内容</w:t>
            </w:r>
          </w:p>
        </w:tc>
      </w:tr>
      <w:tr w:rsidR="00C67570" w:rsidTr="000E0FC7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67570" w:rsidRDefault="00C67570" w:rsidP="000E0FC7">
            <w:pPr>
              <w:spacing w:line="300" w:lineRule="atLeast"/>
              <w:rPr>
                <w:color w:val="333333"/>
              </w:rPr>
            </w:pPr>
            <w:r w:rsidRPr="00482243">
              <w:rPr>
                <w:rFonts w:eastAsiaTheme="minorEastAsia"/>
              </w:rPr>
              <w:t>length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67570" w:rsidRPr="00C45C03" w:rsidRDefault="00C67570" w:rsidP="00C67570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发送</w:t>
            </w:r>
            <w:r>
              <w:rPr>
                <w:rFonts w:eastAsiaTheme="minorEastAsia" w:hint="eastAsia"/>
                <w:color w:val="333333"/>
              </w:rPr>
              <w:t>pass</w:t>
            </w:r>
            <w:r>
              <w:rPr>
                <w:rFonts w:eastAsiaTheme="minorEastAsia" w:hint="eastAsia"/>
                <w:color w:val="333333"/>
              </w:rPr>
              <w:t>的数据长度</w:t>
            </w:r>
          </w:p>
        </w:tc>
      </w:tr>
    </w:tbl>
    <w:p w:rsidR="00C67570" w:rsidRDefault="00C67570" w:rsidP="00C6757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67570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67570" w:rsidRDefault="00C6757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67570" w:rsidRDefault="00C6757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67570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67570" w:rsidRDefault="00C6757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67570" w:rsidRDefault="00C6757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C67570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67570" w:rsidRDefault="00C6757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67570" w:rsidRDefault="00C6757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</w:tbl>
    <w:p w:rsidR="00C67570" w:rsidRDefault="00C6757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6683A" w:rsidRDefault="0026683A" w:rsidP="0026683A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获取子设备门磁的状态</w:t>
      </w:r>
      <w:r>
        <w:rPr>
          <w:rFonts w:hint="eastAsia"/>
        </w:rPr>
        <w:t>SS</w:t>
      </w:r>
    </w:p>
    <w:p w:rsidR="0026683A" w:rsidRDefault="0026683A" w:rsidP="0026683A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6683A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6683A" w:rsidRPr="00462B85" w:rsidRDefault="00D02E04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D02E04">
              <w:rPr>
                <w:rFonts w:eastAsiaTheme="minorEastAsia"/>
              </w:rPr>
              <w:t>void hm_get_doorsensor_state(HM_DEV_RAM_LIST *pni,ZB_DOOR_PARAM zb_type)</w:t>
            </w:r>
            <w:r w:rsidR="0026683A">
              <w:rPr>
                <w:rFonts w:eastAsiaTheme="minorEastAsia" w:hint="eastAsia"/>
              </w:rPr>
              <w:t>;</w:t>
            </w:r>
          </w:p>
        </w:tc>
      </w:tr>
    </w:tbl>
    <w:p w:rsidR="0026683A" w:rsidRDefault="0026683A" w:rsidP="0026683A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26683A" w:rsidRDefault="0026683A" w:rsidP="0026683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 w:rsidR="00D02E04">
        <w:rPr>
          <w:rFonts w:ascii="Arial" w:hAnsi="Arial" w:cs="Arial" w:hint="eastAsia"/>
          <w:color w:val="333333"/>
          <w:sz w:val="21"/>
          <w:szCs w:val="21"/>
        </w:rPr>
        <w:t>获取子设备门磁的状态</w:t>
      </w:r>
      <w:r w:rsidR="00D02E04"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26683A" w:rsidRDefault="0026683A" w:rsidP="0026683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26683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683A" w:rsidRDefault="0026683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683A" w:rsidRDefault="0026683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6683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683A" w:rsidRPr="00C45C03" w:rsidRDefault="00D02E04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683A" w:rsidRPr="00C45C03" w:rsidRDefault="00D02E04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26683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6683A" w:rsidRDefault="00D02E04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6683A" w:rsidRPr="00C45C03" w:rsidRDefault="00D02E04" w:rsidP="00D02E04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门磁的状态参数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26683A" w:rsidRDefault="0026683A" w:rsidP="0026683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26683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683A" w:rsidRDefault="0026683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683A" w:rsidRDefault="0026683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02E04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02E04" w:rsidRDefault="00D02E04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02E04" w:rsidRDefault="00D02E04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D8064A" w:rsidRDefault="00D8064A" w:rsidP="00D8064A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设置子设备门磁的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D8064A" w:rsidRDefault="00D8064A" w:rsidP="00D8064A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D8064A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8064A" w:rsidRPr="00462B85" w:rsidRDefault="00D8064A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D8064A">
              <w:rPr>
                <w:rFonts w:eastAsiaTheme="minorEastAsia"/>
              </w:rPr>
              <w:t>int hm_set_doorsensor_separam(HM_DEV_RAM_L</w:t>
            </w:r>
            <w:r>
              <w:rPr>
                <w:rFonts w:eastAsiaTheme="minorEastAsia"/>
              </w:rPr>
              <w:t>IST *pni,ZB_DOOR_PARAM zb_type)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D8064A" w:rsidRDefault="00D8064A" w:rsidP="00D8064A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D8064A" w:rsidRDefault="00D8064A" w:rsidP="00D8064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为设置子设备门磁的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D8064A" w:rsidRDefault="00D8064A" w:rsidP="00D8064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D8064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064A" w:rsidRDefault="00D8064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064A" w:rsidRDefault="00D8064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8064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064A" w:rsidRPr="00C45C03" w:rsidRDefault="00D8064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064A" w:rsidRPr="00C45C03" w:rsidRDefault="00D8064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D8064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064A" w:rsidRDefault="00D8064A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064A" w:rsidRPr="00C45C03" w:rsidRDefault="00D8064A" w:rsidP="00D8064A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门磁的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</w:tbl>
    <w:p w:rsidR="00D8064A" w:rsidRDefault="00D8064A" w:rsidP="00D8064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D8064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064A" w:rsidRDefault="00D8064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064A" w:rsidRDefault="00D8064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8064A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064A" w:rsidRDefault="00D8064A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064A" w:rsidRDefault="00D8064A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D8064A" w:rsidRDefault="00D8064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581428" w:rsidRDefault="0058142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581428" w:rsidRDefault="00581428" w:rsidP="00581428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获取子设备门磁的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581428" w:rsidRDefault="00581428" w:rsidP="00581428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581428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581428" w:rsidRPr="00462B85" w:rsidRDefault="00581428" w:rsidP="00581428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D8064A">
              <w:rPr>
                <w:rFonts w:eastAsiaTheme="minorEastAsia"/>
              </w:rPr>
              <w:t>int hm_</w:t>
            </w:r>
            <w:r>
              <w:rPr>
                <w:rFonts w:eastAsiaTheme="minorEastAsia" w:hint="eastAsia"/>
              </w:rPr>
              <w:t>get</w:t>
            </w:r>
            <w:r w:rsidRPr="00D8064A">
              <w:rPr>
                <w:rFonts w:eastAsiaTheme="minorEastAsia"/>
              </w:rPr>
              <w:t>_doorsensor_separam(HM_DEV_RAM_L</w:t>
            </w:r>
            <w:r>
              <w:rPr>
                <w:rFonts w:eastAsiaTheme="minorEastAsia"/>
              </w:rPr>
              <w:t>IST *pni,ZB_DOOR_PARAM zb_type)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581428" w:rsidRDefault="00581428" w:rsidP="00581428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lastRenderedPageBreak/>
        <w:br/>
        <w:t>功能：</w:t>
      </w:r>
    </w:p>
    <w:p w:rsidR="00581428" w:rsidRDefault="00581428" w:rsidP="0058142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为设置子设备门磁的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581428" w:rsidRDefault="00581428" w:rsidP="0058142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581428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81428" w:rsidRDefault="0058142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81428" w:rsidRDefault="0058142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81428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81428" w:rsidRPr="00C45C03" w:rsidRDefault="0058142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81428" w:rsidRPr="00C45C03" w:rsidRDefault="0058142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581428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81428" w:rsidRDefault="00581428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81428" w:rsidRPr="00C45C03" w:rsidRDefault="0058142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门磁的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</w:tbl>
    <w:p w:rsidR="00581428" w:rsidRDefault="00581428" w:rsidP="0058142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581428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81428" w:rsidRDefault="0058142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81428" w:rsidRDefault="0058142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81428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81428" w:rsidRDefault="00581428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81428" w:rsidRDefault="00581428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581428" w:rsidRDefault="0058142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635C6" w:rsidRDefault="00B635C6" w:rsidP="00B635C6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</w:t>
      </w:r>
      <w:r w:rsidR="00B0538E">
        <w:rPr>
          <w:rFonts w:hint="eastAsia"/>
        </w:rPr>
        <w:t>水浸</w:t>
      </w:r>
      <w:r>
        <w:rPr>
          <w:rFonts w:hint="eastAsia"/>
        </w:rPr>
        <w:t>的状态</w:t>
      </w:r>
      <w:r>
        <w:rPr>
          <w:rFonts w:hint="eastAsia"/>
        </w:rPr>
        <w:t>SS</w:t>
      </w:r>
    </w:p>
    <w:p w:rsidR="00B635C6" w:rsidRDefault="00B635C6" w:rsidP="00B635C6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B635C6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B635C6" w:rsidRPr="00462B85" w:rsidRDefault="00B0538E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B0538E">
              <w:rPr>
                <w:rFonts w:eastAsiaTheme="minorEastAsia"/>
              </w:rPr>
              <w:t>void hm_get_watersensor_state(HM_DEV_RAM_LIST *pni,ZB_WATER_PARAM zb_type)</w:t>
            </w:r>
            <w:r w:rsidR="00B635C6">
              <w:rPr>
                <w:rFonts w:eastAsiaTheme="minorEastAsia" w:hint="eastAsia"/>
              </w:rPr>
              <w:t>;</w:t>
            </w:r>
          </w:p>
        </w:tc>
      </w:tr>
    </w:tbl>
    <w:p w:rsidR="00B635C6" w:rsidRDefault="00B635C6" w:rsidP="00B635C6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B635C6" w:rsidRDefault="00B635C6" w:rsidP="00B635C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 w:rsidR="00B0538E" w:rsidRPr="00B0538E">
        <w:rPr>
          <w:rFonts w:ascii="Arial" w:hAnsi="Arial" w:cs="Arial" w:hint="eastAsia"/>
          <w:color w:val="333333"/>
          <w:sz w:val="21"/>
          <w:szCs w:val="21"/>
        </w:rPr>
        <w:t>水浸</w:t>
      </w:r>
      <w:r>
        <w:rPr>
          <w:rFonts w:ascii="Arial" w:hAnsi="Arial" w:cs="Arial" w:hint="eastAsia"/>
          <w:color w:val="333333"/>
          <w:sz w:val="21"/>
          <w:szCs w:val="21"/>
        </w:rPr>
        <w:t>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635C6" w:rsidRDefault="00B635C6" w:rsidP="00B635C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B635C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635C6" w:rsidRDefault="00B635C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635C6" w:rsidRDefault="00B635C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635C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35C6" w:rsidRPr="00C45C03" w:rsidRDefault="00B635C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35C6" w:rsidRPr="00C45C03" w:rsidRDefault="00B635C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B635C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635C6" w:rsidRDefault="00B635C6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635C6" w:rsidRPr="00C45C03" w:rsidRDefault="00B0538E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B0538E">
              <w:rPr>
                <w:rFonts w:hint="eastAsia"/>
                <w:color w:val="333333"/>
              </w:rPr>
              <w:t>水浸</w:t>
            </w:r>
            <w:r w:rsidR="00B635C6">
              <w:rPr>
                <w:rFonts w:eastAsiaTheme="minorEastAsia" w:hint="eastAsia"/>
                <w:color w:val="333333"/>
              </w:rPr>
              <w:t>的状态参数</w:t>
            </w:r>
            <w:r w:rsidR="00B635C6"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B635C6" w:rsidRDefault="00B635C6" w:rsidP="00B635C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B635C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635C6" w:rsidRDefault="00B635C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635C6" w:rsidRDefault="00B635C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635C6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35C6" w:rsidRDefault="00B635C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35C6" w:rsidRDefault="00B635C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B635C6" w:rsidRDefault="00B635C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AB1C09" w:rsidRDefault="00AB1C09" w:rsidP="00AB1C09">
      <w:pPr>
        <w:pStyle w:val="z1"/>
        <w:ind w:leftChars="-50" w:left="654" w:hangingChars="270" w:hanging="759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获取子设备红外的状态</w:t>
      </w:r>
      <w:r>
        <w:rPr>
          <w:rFonts w:hint="eastAsia"/>
        </w:rPr>
        <w:t>SS</w:t>
      </w:r>
    </w:p>
    <w:p w:rsidR="00AB1C09" w:rsidRDefault="00AB1C09" w:rsidP="00AB1C09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AB1C09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B1C09" w:rsidRPr="00462B85" w:rsidRDefault="00AB1C09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AB1C09">
              <w:rPr>
                <w:rFonts w:eastAsiaTheme="minorEastAsia"/>
              </w:rPr>
              <w:t>void hm_get_pirsensor_state(HM_DEV_RAM_LIST *pni,ZB_PIR_PARAM zb_type)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AB1C09" w:rsidRDefault="00AB1C09" w:rsidP="00AB1C09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AB1C09" w:rsidRDefault="00AB1C09" w:rsidP="00AB1C09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为获取子设备红外的状态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AB1C09" w:rsidRDefault="00AB1C09" w:rsidP="00AB1C09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AB1C09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AB1C09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Pr="00C45C03" w:rsidRDefault="00AB1C09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Pr="00C45C03" w:rsidRDefault="00AB1C09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AB1C09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B1C09" w:rsidRDefault="00AB1C09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B1C09" w:rsidRPr="00C45C03" w:rsidRDefault="00AB1C09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红外的状态参数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AB1C09" w:rsidRDefault="00AB1C09" w:rsidP="00AB1C09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AB1C09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AB1C09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Default="00AB1C09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Default="00AB1C09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F68C0" w:rsidRDefault="003F68C0" w:rsidP="003F68C0">
      <w:pPr>
        <w:pStyle w:val="z1"/>
        <w:ind w:leftChars="-50" w:left="654" w:hangingChars="270" w:hanging="759"/>
      </w:pPr>
      <w:r>
        <w:rPr>
          <w:rFonts w:hint="eastAsia"/>
        </w:rPr>
        <w:t>SDK</w:t>
      </w:r>
      <w:r>
        <w:rPr>
          <w:rFonts w:hint="eastAsia"/>
        </w:rPr>
        <w:t>设置子设备红外的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3F68C0" w:rsidRDefault="003F68C0" w:rsidP="003F68C0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3F68C0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F68C0" w:rsidRPr="00462B85" w:rsidRDefault="003F68C0" w:rsidP="003F68C0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3F68C0">
              <w:rPr>
                <w:rFonts w:eastAsiaTheme="minorEastAsia"/>
              </w:rPr>
              <w:t>int hm_set_pirsensor_separam(HM_DEV_RAM_LIST *pni,ZB_PIR_PARAM zb_type);</w:t>
            </w:r>
          </w:p>
        </w:tc>
      </w:tr>
    </w:tbl>
    <w:p w:rsidR="003F68C0" w:rsidRDefault="003F68C0" w:rsidP="003F68C0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3F68C0" w:rsidRDefault="003F68C0" w:rsidP="003F68C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 w:rsidR="000350F4">
        <w:rPr>
          <w:rFonts w:ascii="Arial" w:hAnsi="Arial" w:cs="Arial" w:hint="eastAsia"/>
          <w:color w:val="333333"/>
          <w:sz w:val="21"/>
          <w:szCs w:val="21"/>
        </w:rPr>
        <w:t>设置</w:t>
      </w:r>
      <w:r>
        <w:rPr>
          <w:rFonts w:ascii="Arial" w:hAnsi="Arial" w:cs="Arial" w:hint="eastAsia"/>
          <w:color w:val="333333"/>
          <w:sz w:val="21"/>
          <w:szCs w:val="21"/>
        </w:rPr>
        <w:t>子设备红外的</w:t>
      </w:r>
      <w:r w:rsidR="000350F4">
        <w:rPr>
          <w:rFonts w:ascii="Arial" w:hAnsi="Arial" w:cs="Arial" w:hint="eastAsia"/>
          <w:color w:val="333333"/>
          <w:sz w:val="21"/>
          <w:szCs w:val="21"/>
        </w:rPr>
        <w:t>SE</w:t>
      </w:r>
      <w:r w:rsidR="000350F4"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3F68C0" w:rsidRDefault="003F68C0" w:rsidP="003F68C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3F68C0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F68C0" w:rsidRDefault="003F68C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F68C0" w:rsidRDefault="003F68C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3F68C0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68C0" w:rsidRPr="00C45C03" w:rsidRDefault="003F68C0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68C0" w:rsidRPr="00C45C03" w:rsidRDefault="003F68C0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3F68C0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68C0" w:rsidRDefault="003F68C0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68C0" w:rsidRPr="00C45C03" w:rsidRDefault="003F68C0" w:rsidP="003F68C0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红外的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</w:tbl>
    <w:p w:rsidR="003F68C0" w:rsidRDefault="003F68C0" w:rsidP="003F68C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3F68C0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F68C0" w:rsidRDefault="003F68C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F68C0" w:rsidRDefault="003F68C0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3F68C0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68C0" w:rsidRDefault="003F68C0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68C0" w:rsidRDefault="003F68C0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3F68C0" w:rsidRDefault="003F68C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0350F4" w:rsidRDefault="000350F4" w:rsidP="000350F4">
      <w:pPr>
        <w:pStyle w:val="z1"/>
        <w:ind w:leftChars="-50" w:left="654" w:hangingChars="270" w:hanging="759"/>
      </w:pPr>
      <w:r>
        <w:rPr>
          <w:rFonts w:hint="eastAsia"/>
        </w:rPr>
        <w:t>SDK</w:t>
      </w:r>
      <w:r>
        <w:rPr>
          <w:rFonts w:hint="eastAsia"/>
        </w:rPr>
        <w:t>获取子设备红外的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0350F4" w:rsidRDefault="000350F4" w:rsidP="000350F4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0350F4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0350F4" w:rsidRPr="00462B85" w:rsidRDefault="000350F4" w:rsidP="000350F4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3F68C0">
              <w:rPr>
                <w:rFonts w:eastAsiaTheme="minorEastAsia"/>
              </w:rPr>
              <w:t>int hm_</w:t>
            </w:r>
            <w:r>
              <w:rPr>
                <w:rFonts w:eastAsiaTheme="minorEastAsia" w:hint="eastAsia"/>
              </w:rPr>
              <w:t>g</w:t>
            </w:r>
            <w:r w:rsidRPr="003F68C0">
              <w:rPr>
                <w:rFonts w:eastAsiaTheme="minorEastAsia"/>
              </w:rPr>
              <w:t>et_pirsensor_separam(HM_DEV_RAM_LIST *pni,ZB_PIR_PARAM zb_type);</w:t>
            </w:r>
          </w:p>
        </w:tc>
      </w:tr>
    </w:tbl>
    <w:p w:rsidR="000350F4" w:rsidRDefault="000350F4" w:rsidP="000350F4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0350F4" w:rsidRDefault="000350F4" w:rsidP="000350F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为获取子设备红外的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0350F4" w:rsidRDefault="000350F4" w:rsidP="000350F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0350F4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0F4" w:rsidRDefault="000350F4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0F4" w:rsidRDefault="000350F4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350F4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0F4" w:rsidRPr="00C45C03" w:rsidRDefault="000350F4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0F4" w:rsidRPr="00C45C03" w:rsidRDefault="000350F4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0350F4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350F4" w:rsidRDefault="000350F4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350F4" w:rsidRPr="00C45C03" w:rsidRDefault="000350F4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红外的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</w:tbl>
    <w:p w:rsidR="000350F4" w:rsidRDefault="000350F4" w:rsidP="000350F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0350F4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0F4" w:rsidRDefault="000350F4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0F4" w:rsidRDefault="000350F4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350F4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0F4" w:rsidRDefault="000350F4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0F4" w:rsidRDefault="000350F4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0350F4" w:rsidRDefault="000350F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0350F4" w:rsidRDefault="000350F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AB1C09" w:rsidRDefault="00AB1C09" w:rsidP="00AB1C09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获取子设备烟感的状态</w:t>
      </w:r>
      <w:r>
        <w:rPr>
          <w:rFonts w:hint="eastAsia"/>
        </w:rPr>
        <w:t>SS</w:t>
      </w:r>
    </w:p>
    <w:p w:rsidR="00AB1C09" w:rsidRDefault="00AB1C09" w:rsidP="00AB1C09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AB1C09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B1C09" w:rsidRPr="00462B85" w:rsidRDefault="00AB1C09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AB1C09">
              <w:rPr>
                <w:rFonts w:eastAsiaTheme="minorEastAsia"/>
              </w:rPr>
              <w:t>void hm_get_smokesensor_state(HM_DEV_RAM_LIST *pni,ZB_SMOKE_PARAM zb_type)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AB1C09" w:rsidRDefault="00AB1C09" w:rsidP="00AB1C09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AB1C09" w:rsidRDefault="00AB1C09" w:rsidP="00AB1C09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 w:rsidR="00B7089C">
        <w:rPr>
          <w:rFonts w:ascii="Arial" w:hAnsi="Arial" w:cs="Arial" w:hint="eastAsia"/>
          <w:color w:val="333333"/>
          <w:sz w:val="21"/>
          <w:szCs w:val="21"/>
        </w:rPr>
        <w:t>烟感</w:t>
      </w:r>
      <w:r>
        <w:rPr>
          <w:rFonts w:ascii="Arial" w:hAnsi="Arial" w:cs="Arial" w:hint="eastAsia"/>
          <w:color w:val="333333"/>
          <w:sz w:val="21"/>
          <w:szCs w:val="21"/>
        </w:rPr>
        <w:t>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AB1C09" w:rsidRDefault="00AB1C09" w:rsidP="00AB1C09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AB1C09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AB1C09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Pr="00C45C03" w:rsidRDefault="00AB1C09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Pr="00C45C03" w:rsidRDefault="00AB1C09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AB1C09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B1C09" w:rsidRDefault="00AB1C09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B1C09" w:rsidRPr="00C45C03" w:rsidRDefault="00065779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烟感</w:t>
            </w:r>
            <w:r w:rsidR="00AB1C09">
              <w:rPr>
                <w:rFonts w:eastAsiaTheme="minorEastAsia" w:hint="eastAsia"/>
                <w:color w:val="333333"/>
              </w:rPr>
              <w:t>的状态参数</w:t>
            </w:r>
            <w:r w:rsidR="00AB1C09"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AB1C09" w:rsidRDefault="00AB1C09" w:rsidP="00AB1C09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AB1C09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1C09" w:rsidRDefault="00AB1C09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AB1C09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Default="00AB1C09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lastRenderedPageBreak/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1C09" w:rsidRDefault="00AB1C09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AB1C09" w:rsidRDefault="00AB1C09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EC2EE2" w:rsidRDefault="00EC2EE2" w:rsidP="00EC2EE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获取子设备气感的状态</w:t>
      </w:r>
      <w:r>
        <w:rPr>
          <w:rFonts w:hint="eastAsia"/>
        </w:rPr>
        <w:t>SS</w:t>
      </w:r>
    </w:p>
    <w:p w:rsidR="00EC2EE2" w:rsidRDefault="00EC2EE2" w:rsidP="00EC2EE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EC2EE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EC2EE2" w:rsidRPr="00462B85" w:rsidRDefault="00EC2EE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EC2EE2">
              <w:rPr>
                <w:rFonts w:eastAsiaTheme="minorEastAsia"/>
              </w:rPr>
              <w:t>void hm_get_gassensor_state(HM_DEV_RAM_LIST *pni,ZB_GAS_PARAM zb_type)</w:t>
            </w:r>
            <w:r>
              <w:rPr>
                <w:rFonts w:eastAsiaTheme="minorEastAsia" w:hint="eastAsia"/>
              </w:rPr>
              <w:t>;</w:t>
            </w:r>
          </w:p>
        </w:tc>
      </w:tr>
    </w:tbl>
    <w:p w:rsidR="00EC2EE2" w:rsidRDefault="00EC2EE2" w:rsidP="00EC2EE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EC2EE2" w:rsidRDefault="00EC2EE2" w:rsidP="00EC2EE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为获取子设备气感的状态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EC2EE2" w:rsidRDefault="00EC2EE2" w:rsidP="00EC2EE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EC2EE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C2EE2" w:rsidRDefault="00EC2EE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C2EE2" w:rsidRDefault="00EC2EE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C2EE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C2EE2" w:rsidRPr="00C45C03" w:rsidRDefault="00EC2EE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C2EE2" w:rsidRPr="00C45C03" w:rsidRDefault="00EC2EE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EC2EE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2EE2" w:rsidRDefault="00EC2EE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2EE2" w:rsidRPr="00C45C03" w:rsidRDefault="00EC2EE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气感的状态参数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EC2EE2" w:rsidRDefault="00EC2EE2" w:rsidP="00EC2EE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EC2EE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C2EE2" w:rsidRDefault="00EC2EE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C2EE2" w:rsidRDefault="00EC2EE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C2EE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C2EE2" w:rsidRDefault="00EC2EE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C2EE2" w:rsidRDefault="00EC2EE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EC2EE2" w:rsidRDefault="00EC2EE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534A95" w:rsidRDefault="00534A9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534A95" w:rsidRDefault="00534A95" w:rsidP="00534A95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</w:t>
      </w:r>
      <w:r>
        <w:rPr>
          <w:rFonts w:hint="eastAsia"/>
        </w:rPr>
        <w:t>CO</w:t>
      </w:r>
      <w:r>
        <w:rPr>
          <w:rFonts w:hint="eastAsia"/>
        </w:rPr>
        <w:t>的状态</w:t>
      </w:r>
      <w:r>
        <w:rPr>
          <w:rFonts w:hint="eastAsia"/>
        </w:rPr>
        <w:t>SS</w:t>
      </w:r>
    </w:p>
    <w:p w:rsidR="00534A95" w:rsidRDefault="00534A95" w:rsidP="00534A95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534A95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534A95" w:rsidRPr="00462B85" w:rsidRDefault="00534A95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534A95">
              <w:rPr>
                <w:rFonts w:eastAsiaTheme="minorEastAsia"/>
              </w:rPr>
              <w:t>void hm_get_cosensor_state(HM_DEV_RAM_LIST *pni,ZB_CO_PARAM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534A95" w:rsidRDefault="00534A95" w:rsidP="00534A95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534A95" w:rsidRDefault="00534A95" w:rsidP="00534A9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为获取子设备气感的状态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534A95" w:rsidRDefault="00534A95" w:rsidP="00534A9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534A95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34A95" w:rsidRDefault="00534A95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34A95" w:rsidRDefault="00534A95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34A95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4A95" w:rsidRPr="00C45C03" w:rsidRDefault="00534A95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lastRenderedPageBreak/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4A95" w:rsidRPr="00C45C03" w:rsidRDefault="00534A95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534A95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A95" w:rsidRDefault="00534A95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A95" w:rsidRPr="00C45C03" w:rsidRDefault="00534A95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CO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534A95" w:rsidRDefault="00534A95" w:rsidP="00534A9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534A95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34A95" w:rsidRDefault="00534A95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34A95" w:rsidRDefault="00534A95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34A95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4A95" w:rsidRDefault="00534A95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4A95" w:rsidRDefault="00534A95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534A95" w:rsidRDefault="00534A9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8902C2" w:rsidRDefault="008902C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8902C2" w:rsidRDefault="008902C2" w:rsidP="008902C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获取子设备紧急按钮的状态</w:t>
      </w:r>
      <w:r>
        <w:rPr>
          <w:rFonts w:hint="eastAsia"/>
        </w:rPr>
        <w:t>SS</w:t>
      </w:r>
    </w:p>
    <w:p w:rsidR="008902C2" w:rsidRDefault="008902C2" w:rsidP="008902C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8902C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902C2" w:rsidRPr="00462B85" w:rsidRDefault="008902C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8902C2">
              <w:rPr>
                <w:rFonts w:eastAsiaTheme="minorEastAsia"/>
              </w:rPr>
              <w:t>void hm_get_sossensor_state(HM_DEV_RAM_LIST *pni,ZB_SOS_PARAM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8902C2" w:rsidRDefault="008902C2" w:rsidP="008902C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8902C2" w:rsidRDefault="008902C2" w:rsidP="008902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为获取子设备紧急按钮的状态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8902C2" w:rsidRDefault="008902C2" w:rsidP="008902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8902C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8902C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Pr="00C45C03" w:rsidRDefault="008902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Pr="00C45C03" w:rsidRDefault="008902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8902C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902C2" w:rsidRDefault="008902C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902C2" w:rsidRPr="00C45C03" w:rsidRDefault="008902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CO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8902C2" w:rsidRDefault="008902C2" w:rsidP="008902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8902C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8902C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Default="008902C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Default="008902C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8902C2" w:rsidRDefault="008902C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8902C2" w:rsidRDefault="008902C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8902C2" w:rsidRDefault="008902C2" w:rsidP="008902C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获取子设备遥控器的状态</w:t>
      </w:r>
      <w:r>
        <w:rPr>
          <w:rFonts w:hint="eastAsia"/>
        </w:rPr>
        <w:t>SS</w:t>
      </w:r>
    </w:p>
    <w:p w:rsidR="008902C2" w:rsidRDefault="008902C2" w:rsidP="008902C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8902C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902C2" w:rsidRPr="00462B85" w:rsidRDefault="008902C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8902C2">
              <w:rPr>
                <w:rFonts w:eastAsiaTheme="minorEastAsia"/>
              </w:rPr>
              <w:t>void hm_get_remotecontrol_state(HM_DEV_RAM_LIST *pni,ZB_REMOTE_PARAM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8902C2" w:rsidRDefault="008902C2" w:rsidP="008902C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lastRenderedPageBreak/>
        <w:br/>
        <w:t>功能：</w:t>
      </w:r>
    </w:p>
    <w:p w:rsidR="008902C2" w:rsidRDefault="008902C2" w:rsidP="008902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为获取子设备紧遥控器的状态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8902C2" w:rsidRDefault="008902C2" w:rsidP="008902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8902C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8902C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Pr="00C45C03" w:rsidRDefault="008902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Pr="00C45C03" w:rsidRDefault="008902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8902C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902C2" w:rsidRDefault="008902C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902C2" w:rsidRPr="00C45C03" w:rsidRDefault="008902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遥控器的状态参数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8902C2" w:rsidRDefault="008902C2" w:rsidP="008902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8902C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902C2" w:rsidRDefault="008902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8902C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Default="008902C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02C2" w:rsidRDefault="008902C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8902C2" w:rsidRDefault="008902C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EF1C13" w:rsidRDefault="00EF1C1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EF1C13" w:rsidRDefault="00EF1C13" w:rsidP="00EF1C13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</w:t>
      </w:r>
      <w:r w:rsidR="004846F8">
        <w:rPr>
          <w:rFonts w:hint="eastAsia"/>
        </w:rPr>
        <w:t>温湿度</w:t>
      </w:r>
      <w:r>
        <w:rPr>
          <w:rFonts w:hint="eastAsia"/>
        </w:rPr>
        <w:t>的状态</w:t>
      </w:r>
      <w:r>
        <w:rPr>
          <w:rFonts w:hint="eastAsia"/>
        </w:rPr>
        <w:t>SS</w:t>
      </w:r>
    </w:p>
    <w:p w:rsidR="00EF1C13" w:rsidRDefault="00EF1C13" w:rsidP="00EF1C13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EF1C13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EF1C13" w:rsidRPr="00462B85" w:rsidRDefault="00EF1C13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EF1C13">
              <w:rPr>
                <w:rFonts w:eastAsiaTheme="minorEastAsia"/>
              </w:rPr>
              <w:t>void hm_get_humituresensor_state(HM_DEV_RAM_LIST *pni,ZB_HUMITURE_PARAM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EF1C13" w:rsidRDefault="00EF1C13" w:rsidP="00EF1C13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EF1C13" w:rsidRDefault="00EF1C13" w:rsidP="00EF1C1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 w:rsidR="004846F8">
        <w:rPr>
          <w:rFonts w:eastAsiaTheme="minorEastAsia" w:hint="eastAsia"/>
          <w:color w:val="333333"/>
        </w:rPr>
        <w:t>温湿度</w:t>
      </w:r>
      <w:r>
        <w:rPr>
          <w:rFonts w:ascii="Arial" w:hAnsi="Arial" w:cs="Arial" w:hint="eastAsia"/>
          <w:color w:val="333333"/>
          <w:sz w:val="21"/>
          <w:szCs w:val="21"/>
        </w:rPr>
        <w:t>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EF1C13" w:rsidRDefault="00EF1C13" w:rsidP="00EF1C1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EF1C13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1C13" w:rsidRDefault="00EF1C1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1C13" w:rsidRDefault="00EF1C1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F1C13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1C13" w:rsidRPr="00C45C03" w:rsidRDefault="00EF1C1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1C13" w:rsidRPr="00C45C03" w:rsidRDefault="00EF1C1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EF1C13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F1C13" w:rsidRDefault="00EF1C13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F1C13" w:rsidRPr="00C45C03" w:rsidRDefault="004846F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温湿度</w:t>
            </w:r>
            <w:r w:rsidR="00EF1C13">
              <w:rPr>
                <w:rFonts w:eastAsiaTheme="minorEastAsia" w:hint="eastAsia"/>
                <w:color w:val="333333"/>
              </w:rPr>
              <w:t>的状态参数</w:t>
            </w:r>
            <w:r w:rsidR="00EF1C13"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EF1C13" w:rsidRDefault="00EF1C13" w:rsidP="00EF1C1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EF1C13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1C13" w:rsidRDefault="00EF1C1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1C13" w:rsidRDefault="00EF1C1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F1C13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1C13" w:rsidRDefault="00EF1C13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1C13" w:rsidRDefault="00EF1C13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EF1C13" w:rsidRDefault="00EF1C1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46F8" w:rsidRDefault="004846F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70E9A" w:rsidRDefault="00270E9A" w:rsidP="00270E9A">
      <w:pPr>
        <w:pStyle w:val="z1"/>
        <w:ind w:leftChars="-50" w:left="654" w:hangingChars="270" w:hanging="759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设置子设备温湿度的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270E9A" w:rsidRDefault="00270E9A" w:rsidP="00270E9A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70E9A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70E9A" w:rsidRPr="00462B85" w:rsidRDefault="00270E9A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270E9A">
              <w:rPr>
                <w:rFonts w:eastAsiaTheme="minorEastAsia"/>
              </w:rPr>
              <w:t>void hm_set_humituresensor_separam(HM_DEV_RAM_LIST *</w:t>
            </w:r>
            <w:r>
              <w:rPr>
                <w:rFonts w:eastAsiaTheme="minorEastAsia"/>
              </w:rPr>
              <w:t>pni,ZB_HUMITURE_PARAM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270E9A" w:rsidRDefault="00270E9A" w:rsidP="00270E9A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270E9A" w:rsidRDefault="00270E9A" w:rsidP="00270E9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为设置子设备</w:t>
      </w:r>
      <w:r>
        <w:rPr>
          <w:rFonts w:eastAsiaTheme="minorEastAsia" w:hint="eastAsia"/>
          <w:color w:val="333333"/>
        </w:rPr>
        <w:t>温湿度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270E9A" w:rsidRDefault="00270E9A" w:rsidP="00270E9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270E9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70E9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Pr="00C45C03" w:rsidRDefault="00270E9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Pr="00C45C03" w:rsidRDefault="00270E9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270E9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70E9A" w:rsidRDefault="00270E9A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70E9A" w:rsidRPr="00C45C03" w:rsidRDefault="00270E9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温湿度的</w:t>
            </w:r>
            <w:r>
              <w:rPr>
                <w:rFonts w:hint="eastAsia"/>
                <w:color w:val="333333"/>
              </w:rPr>
              <w:t>SE参数</w:t>
            </w:r>
          </w:p>
        </w:tc>
      </w:tr>
      <w:tr w:rsidR="008847C7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8847C7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  <w:r>
              <w:rPr>
                <w:rFonts w:eastAsiaTheme="minorEastAsia" w:hint="eastAsia"/>
                <w:color w:val="333333"/>
              </w:rPr>
              <w:t>设置</w:t>
            </w:r>
            <w:r>
              <w:rPr>
                <w:rFonts w:eastAsiaTheme="minorEastAsia" w:hint="eastAsia"/>
                <w:color w:val="333333"/>
              </w:rPr>
              <w:t>的标志位</w:t>
            </w:r>
          </w:p>
        </w:tc>
      </w:tr>
    </w:tbl>
    <w:p w:rsidR="00270E9A" w:rsidRDefault="00270E9A" w:rsidP="00270E9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270E9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70E9A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Default="00270E9A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Default="00270E9A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270E9A" w:rsidRDefault="00270E9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70E9A" w:rsidRDefault="00270E9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70E9A" w:rsidRDefault="00270E9A" w:rsidP="00270E9A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获取子设备温湿度的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270E9A" w:rsidRDefault="00270E9A" w:rsidP="00270E9A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70E9A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70E9A" w:rsidRPr="00462B85" w:rsidRDefault="00270E9A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EF1C13">
              <w:rPr>
                <w:rFonts w:eastAsiaTheme="minorEastAsia"/>
              </w:rPr>
              <w:t>void hm_get_humituresensor_state(HM_DEV_RAM_LIST *pni,ZB_HUMITURE_PARAM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270E9A" w:rsidRDefault="00270E9A" w:rsidP="00270E9A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270E9A" w:rsidRDefault="00270E9A" w:rsidP="00270E9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>
        <w:rPr>
          <w:rFonts w:eastAsiaTheme="minorEastAsia" w:hint="eastAsia"/>
          <w:color w:val="333333"/>
        </w:rPr>
        <w:t>温湿度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270E9A" w:rsidRDefault="00270E9A" w:rsidP="00270E9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270E9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70E9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Pr="00C45C03" w:rsidRDefault="00270E9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Pr="00C45C03" w:rsidRDefault="00270E9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270E9A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70E9A" w:rsidRDefault="00270E9A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70E9A" w:rsidRPr="00270E9A" w:rsidRDefault="00270E9A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温湿度的</w:t>
            </w:r>
            <w:r>
              <w:rPr>
                <w:rFonts w:hint="eastAsia"/>
                <w:color w:val="333333"/>
              </w:rPr>
              <w:t>SE参数</w:t>
            </w:r>
          </w:p>
        </w:tc>
      </w:tr>
      <w:tr w:rsidR="00A356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Pr="00D02E04" w:rsidRDefault="00A356DB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Default="00A356DB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270E9A" w:rsidRDefault="00270E9A" w:rsidP="00270E9A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270E9A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0E9A" w:rsidRDefault="00270E9A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70E9A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Default="00270E9A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0E9A" w:rsidRDefault="00270E9A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270E9A" w:rsidRDefault="00270E9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270E9A" w:rsidRDefault="00270E9A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46F8" w:rsidRDefault="004846F8" w:rsidP="004846F8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</w:t>
      </w:r>
      <w:r>
        <w:rPr>
          <w:rFonts w:hint="eastAsia"/>
        </w:rPr>
        <w:t>RGB</w:t>
      </w:r>
      <w:r>
        <w:rPr>
          <w:rFonts w:hint="eastAsia"/>
        </w:rPr>
        <w:t>灯的状态</w:t>
      </w:r>
      <w:r>
        <w:rPr>
          <w:rFonts w:hint="eastAsia"/>
        </w:rPr>
        <w:t>SS</w:t>
      </w:r>
    </w:p>
    <w:p w:rsidR="004846F8" w:rsidRDefault="004846F8" w:rsidP="004846F8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4846F8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846F8" w:rsidRPr="00462B85" w:rsidRDefault="004846F8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4846F8">
              <w:rPr>
                <w:rFonts w:eastAsiaTheme="minorEastAsia"/>
              </w:rPr>
              <w:t>void hm_get_rgblight_state(HM_DEV_RAM_LIST *pni,ZB_RGB_PARAM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4846F8" w:rsidRDefault="004846F8" w:rsidP="004846F8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4846F8" w:rsidRDefault="004846F8" w:rsidP="004846F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>
        <w:rPr>
          <w:rFonts w:ascii="Arial" w:hAnsi="Arial" w:cs="Arial" w:hint="eastAsia"/>
          <w:color w:val="333333"/>
          <w:sz w:val="21"/>
          <w:szCs w:val="21"/>
        </w:rPr>
        <w:t>RGB</w:t>
      </w:r>
      <w:r>
        <w:rPr>
          <w:rFonts w:ascii="Arial" w:hAnsi="Arial" w:cs="Arial" w:hint="eastAsia"/>
          <w:color w:val="333333"/>
          <w:sz w:val="21"/>
          <w:szCs w:val="21"/>
        </w:rPr>
        <w:t>灯的状态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4846F8" w:rsidRDefault="004846F8" w:rsidP="004846F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4846F8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46F8" w:rsidRDefault="004846F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46F8" w:rsidRDefault="004846F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846F8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46F8" w:rsidRPr="00C45C03" w:rsidRDefault="004846F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46F8" w:rsidRPr="00C45C03" w:rsidRDefault="004846F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4846F8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846F8" w:rsidRDefault="004846F8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846F8" w:rsidRPr="00C45C03" w:rsidRDefault="0050635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RGB</w:t>
            </w:r>
            <w:r>
              <w:rPr>
                <w:rFonts w:eastAsiaTheme="minorEastAsia" w:hint="eastAsia"/>
                <w:color w:val="333333"/>
              </w:rPr>
              <w:t>灯</w:t>
            </w:r>
            <w:r w:rsidR="004846F8">
              <w:rPr>
                <w:rFonts w:eastAsiaTheme="minorEastAsia" w:hint="eastAsia"/>
                <w:color w:val="333333"/>
              </w:rPr>
              <w:t>的状态参数</w:t>
            </w:r>
            <w:r w:rsidR="004846F8"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4846F8" w:rsidRDefault="004846F8" w:rsidP="004846F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4846F8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46F8" w:rsidRDefault="004846F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846F8" w:rsidRDefault="004846F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4846F8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46F8" w:rsidRDefault="004846F8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846F8" w:rsidRDefault="004846F8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4846F8" w:rsidRDefault="004846F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7F74DB" w:rsidRDefault="007F74DB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7F74DB" w:rsidRDefault="007F74DB" w:rsidP="007F74DB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设置子设备</w:t>
      </w:r>
      <w:r>
        <w:rPr>
          <w:rFonts w:hint="eastAsia"/>
        </w:rPr>
        <w:t>RGB</w:t>
      </w:r>
      <w:r>
        <w:rPr>
          <w:rFonts w:hint="eastAsia"/>
        </w:rPr>
        <w:t>灯的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7F74DB" w:rsidRDefault="007F74DB" w:rsidP="007F74DB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7F74DB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F74DB" w:rsidRDefault="007F74DB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7F74DB">
              <w:rPr>
                <w:rFonts w:eastAsiaTheme="minorEastAsia"/>
              </w:rPr>
              <w:t>void hm_set_rgblight_separam(HM_DEV_RAM_LIST *pni,ZB_RGB_PARAM zb_type,</w:t>
            </w:r>
          </w:p>
          <w:p w:rsidR="007F74DB" w:rsidRPr="00462B85" w:rsidRDefault="007F74DB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7F74DB" w:rsidRDefault="007F74DB" w:rsidP="007F74DB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7F74DB" w:rsidRDefault="007F74DB" w:rsidP="007F74D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为设置子设备</w:t>
      </w:r>
      <w:r>
        <w:rPr>
          <w:rFonts w:ascii="Arial" w:hAnsi="Arial" w:cs="Arial" w:hint="eastAsia"/>
          <w:color w:val="333333"/>
          <w:sz w:val="21"/>
          <w:szCs w:val="21"/>
        </w:rPr>
        <w:t>RGB</w:t>
      </w:r>
      <w:r>
        <w:rPr>
          <w:rFonts w:ascii="Arial" w:hAnsi="Arial" w:cs="Arial" w:hint="eastAsia"/>
          <w:color w:val="333333"/>
          <w:sz w:val="21"/>
          <w:szCs w:val="21"/>
        </w:rPr>
        <w:t>灯的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7F74DB" w:rsidRDefault="007F74DB" w:rsidP="007F74D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7F74DB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F74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Pr="00C45C03" w:rsidRDefault="007F74DB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Pr="00C45C03" w:rsidRDefault="007F74DB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7F74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4DB" w:rsidRDefault="007F74DB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4DB" w:rsidRPr="00C45C03" w:rsidRDefault="007F74DB" w:rsidP="007F74D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RGB</w:t>
            </w:r>
            <w:r>
              <w:rPr>
                <w:rFonts w:eastAsiaTheme="minorEastAsia" w:hint="eastAsia"/>
                <w:color w:val="333333"/>
              </w:rPr>
              <w:t>灯的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7F74DB" w:rsidRDefault="007F74DB" w:rsidP="007F74D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7F74DB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F74DB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Default="007F74DB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Default="007F74DB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7F74DB" w:rsidRDefault="007F74DB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4846F8" w:rsidRDefault="004846F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7F74DB" w:rsidRDefault="007F74DB" w:rsidP="007F74DB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</w:t>
      </w:r>
      <w:r>
        <w:rPr>
          <w:rFonts w:hint="eastAsia"/>
        </w:rPr>
        <w:t>RGB</w:t>
      </w:r>
      <w:r>
        <w:rPr>
          <w:rFonts w:hint="eastAsia"/>
        </w:rPr>
        <w:t>灯的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7F74DB" w:rsidRDefault="007F74DB" w:rsidP="007F74DB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7F74DB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F74DB" w:rsidRDefault="007F74DB" w:rsidP="007F74D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7F74DB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7F74DB">
              <w:rPr>
                <w:rFonts w:eastAsiaTheme="minorEastAsia"/>
              </w:rPr>
              <w:t>et_rgblight_separam(HM_DEV_RAM_LIST *pni,ZB_RGB_PARAM zb_type,</w:t>
            </w:r>
          </w:p>
          <w:p w:rsidR="007F74DB" w:rsidRPr="00462B85" w:rsidRDefault="007F74DB" w:rsidP="007F74D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7F74DB" w:rsidRDefault="007F74DB" w:rsidP="007F74DB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7F74DB" w:rsidRDefault="007F74DB" w:rsidP="007F74D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>
        <w:rPr>
          <w:rFonts w:ascii="Arial" w:hAnsi="Arial" w:cs="Arial" w:hint="eastAsia"/>
          <w:color w:val="333333"/>
          <w:sz w:val="21"/>
          <w:szCs w:val="21"/>
        </w:rPr>
        <w:t>RGB</w:t>
      </w:r>
      <w:r>
        <w:rPr>
          <w:rFonts w:ascii="Arial" w:hAnsi="Arial" w:cs="Arial" w:hint="eastAsia"/>
          <w:color w:val="333333"/>
          <w:sz w:val="21"/>
          <w:szCs w:val="21"/>
        </w:rPr>
        <w:t>灯的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7F74DB" w:rsidRDefault="007F74DB" w:rsidP="007F74D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7F74DB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F74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Pr="00C45C03" w:rsidRDefault="007F74DB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Pr="00C45C03" w:rsidRDefault="007F74DB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7F74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4DB" w:rsidRDefault="007F74DB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4DB" w:rsidRPr="00C45C03" w:rsidRDefault="007F74DB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RGB</w:t>
            </w:r>
            <w:r>
              <w:rPr>
                <w:rFonts w:eastAsiaTheme="minorEastAsia" w:hint="eastAsia"/>
                <w:color w:val="333333"/>
              </w:rPr>
              <w:t>灯的状态参数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  <w:tr w:rsidR="00A356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Pr="00D02E04" w:rsidRDefault="00A356DB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Default="00A356DB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7F74DB" w:rsidRDefault="007F74DB" w:rsidP="007F74DB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7F74DB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74DB" w:rsidRDefault="007F74DB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F74DB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Default="007F74DB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74DB" w:rsidRDefault="007F74DB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7F74DB" w:rsidRDefault="007F74DB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7F74DB" w:rsidRDefault="007F74DB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D24603" w:rsidRDefault="00D24603" w:rsidP="00D24603">
      <w:pPr>
        <w:pStyle w:val="z1"/>
        <w:ind w:leftChars="-50" w:left="654" w:hangingChars="270" w:hanging="759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获取子设备</w:t>
      </w:r>
      <w:r>
        <w:rPr>
          <w:rFonts w:hint="eastAsia"/>
        </w:rPr>
        <w:t>USB</w:t>
      </w:r>
      <w:r>
        <w:rPr>
          <w:rFonts w:hint="eastAsia"/>
        </w:rPr>
        <w:t>插座的状态</w:t>
      </w:r>
      <w:r>
        <w:rPr>
          <w:rFonts w:hint="eastAsia"/>
        </w:rPr>
        <w:t>SS</w:t>
      </w:r>
    </w:p>
    <w:p w:rsidR="00D24603" w:rsidRDefault="00D24603" w:rsidP="00D24603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D24603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24603" w:rsidRPr="00462B85" w:rsidRDefault="00D24603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D24603">
              <w:rPr>
                <w:rFonts w:eastAsiaTheme="minorEastAsia"/>
              </w:rPr>
              <w:t>void hm_get_usbplug_state(HM_DEV_RAM_LIST *pni,ZB_UPLUG_PARAM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D24603" w:rsidRDefault="00D24603" w:rsidP="00D24603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D24603" w:rsidRDefault="00D24603" w:rsidP="00D2460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>
        <w:rPr>
          <w:rFonts w:ascii="Arial" w:hAnsi="Arial" w:cs="Arial" w:hint="eastAsia"/>
          <w:color w:val="333333"/>
          <w:sz w:val="21"/>
          <w:szCs w:val="21"/>
        </w:rPr>
        <w:t>USB</w:t>
      </w:r>
      <w:r>
        <w:rPr>
          <w:rFonts w:ascii="Arial" w:hAnsi="Arial" w:cs="Arial" w:hint="eastAsia"/>
          <w:color w:val="333333"/>
          <w:sz w:val="21"/>
          <w:szCs w:val="21"/>
        </w:rPr>
        <w:t>插座的状态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D24603" w:rsidRDefault="00D24603" w:rsidP="00D2460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D24603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24603" w:rsidRDefault="00D2460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24603" w:rsidRDefault="00D2460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24603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4603" w:rsidRPr="00C45C03" w:rsidRDefault="00D2460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4603" w:rsidRPr="00C45C03" w:rsidRDefault="00D2460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D24603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24603" w:rsidRDefault="00D24603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24603" w:rsidRPr="00C45C03" w:rsidRDefault="00D2460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hint="eastAsia"/>
                <w:color w:val="333333"/>
              </w:rPr>
              <w:t>USB插座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D24603" w:rsidRDefault="00D24603" w:rsidP="00D2460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D24603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24603" w:rsidRDefault="00D2460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24603" w:rsidRDefault="00D2460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D24603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4603" w:rsidRDefault="00D24603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4603" w:rsidRDefault="00D24603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D24603" w:rsidRDefault="00D2460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05066" w:rsidRDefault="00F0506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0461C2" w:rsidRDefault="000461C2" w:rsidP="000461C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设置子设备</w:t>
      </w:r>
      <w:r>
        <w:rPr>
          <w:rFonts w:hint="eastAsia"/>
        </w:rPr>
        <w:t>USB</w:t>
      </w:r>
      <w:r>
        <w:rPr>
          <w:rFonts w:hint="eastAsia"/>
        </w:rPr>
        <w:t>插座的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0461C2" w:rsidRDefault="000461C2" w:rsidP="000461C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0461C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0461C2" w:rsidRDefault="000461C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0461C2">
              <w:rPr>
                <w:rFonts w:eastAsiaTheme="minorEastAsia"/>
              </w:rPr>
              <w:t>void hm_set_rgblight_separam(HM_DEV_RAM_LIST *pni,ZB_RGB_PARAM zb_type,</w:t>
            </w:r>
          </w:p>
          <w:p w:rsidR="000461C2" w:rsidRPr="00462B85" w:rsidRDefault="000461C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0461C2" w:rsidRDefault="000461C2" w:rsidP="000461C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0461C2" w:rsidRDefault="000461C2" w:rsidP="000461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为设置子设备</w:t>
      </w:r>
      <w:r>
        <w:rPr>
          <w:rFonts w:ascii="Arial" w:hAnsi="Arial" w:cs="Arial" w:hint="eastAsia"/>
          <w:color w:val="333333"/>
          <w:sz w:val="21"/>
          <w:szCs w:val="21"/>
        </w:rPr>
        <w:t>USB</w:t>
      </w:r>
      <w:r>
        <w:rPr>
          <w:rFonts w:ascii="Arial" w:hAnsi="Arial" w:cs="Arial" w:hint="eastAsia"/>
          <w:color w:val="333333"/>
          <w:sz w:val="21"/>
          <w:szCs w:val="21"/>
        </w:rPr>
        <w:t>插座的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0461C2" w:rsidRDefault="000461C2" w:rsidP="000461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0461C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461C2" w:rsidRDefault="000461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461C2" w:rsidRDefault="000461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461C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461C2" w:rsidRPr="00C45C03" w:rsidRDefault="000461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461C2" w:rsidRPr="00C45C03" w:rsidRDefault="000461C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0461C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61C2" w:rsidRDefault="000461C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61C2" w:rsidRPr="00C45C03" w:rsidRDefault="000461C2" w:rsidP="000461C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hint="eastAsia"/>
                <w:color w:val="333333"/>
              </w:rPr>
              <w:t>USB插座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0461C2" w:rsidRDefault="000461C2" w:rsidP="000461C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0461C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461C2" w:rsidRDefault="000461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461C2" w:rsidRDefault="000461C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0461C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461C2" w:rsidRDefault="000461C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461C2" w:rsidRDefault="000461C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0461C2" w:rsidRDefault="000461C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0461C2" w:rsidRDefault="000461C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F31468" w:rsidRDefault="00F31468" w:rsidP="00F31468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</w:t>
      </w:r>
      <w:r>
        <w:rPr>
          <w:rFonts w:hint="eastAsia"/>
        </w:rPr>
        <w:t>USB</w:t>
      </w:r>
      <w:r>
        <w:rPr>
          <w:rFonts w:hint="eastAsia"/>
        </w:rPr>
        <w:t>插座的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F31468" w:rsidRDefault="00F31468" w:rsidP="00F31468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31468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31468" w:rsidRDefault="00F31468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0461C2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0461C2">
              <w:rPr>
                <w:rFonts w:eastAsiaTheme="minorEastAsia"/>
              </w:rPr>
              <w:t>et_rgblight_separam(HM_DEV_RAM_LIST *pni,ZB_RGB_PARAM zb_type,</w:t>
            </w:r>
          </w:p>
          <w:p w:rsidR="00F31468" w:rsidRPr="00462B85" w:rsidRDefault="00F31468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F31468" w:rsidRDefault="00F31468" w:rsidP="00F31468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31468" w:rsidRDefault="00F31468" w:rsidP="00F3146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>
        <w:rPr>
          <w:rFonts w:ascii="Arial" w:hAnsi="Arial" w:cs="Arial" w:hint="eastAsia"/>
          <w:color w:val="333333"/>
          <w:sz w:val="21"/>
          <w:szCs w:val="21"/>
        </w:rPr>
        <w:t>USB</w:t>
      </w:r>
      <w:r>
        <w:rPr>
          <w:rFonts w:ascii="Arial" w:hAnsi="Arial" w:cs="Arial" w:hint="eastAsia"/>
          <w:color w:val="333333"/>
          <w:sz w:val="21"/>
          <w:szCs w:val="21"/>
        </w:rPr>
        <w:t>插座的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F31468" w:rsidRDefault="00F31468" w:rsidP="00F3146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F31468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31468" w:rsidRDefault="00F3146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31468" w:rsidRDefault="00F3146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31468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31468" w:rsidRPr="00C45C03" w:rsidRDefault="00F3146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31468" w:rsidRPr="00C45C03" w:rsidRDefault="00F3146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F31468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31468" w:rsidRDefault="00F31468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31468" w:rsidRPr="00C45C03" w:rsidRDefault="00F31468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hint="eastAsia"/>
                <w:color w:val="333333"/>
              </w:rPr>
              <w:t>USB插座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A356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Pr="00D02E04" w:rsidRDefault="00A356DB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Default="00A356DB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F31468" w:rsidRDefault="00F31468" w:rsidP="00F31468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F31468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31468" w:rsidRDefault="00F3146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31468" w:rsidRDefault="00F31468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31468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31468" w:rsidRDefault="00F31468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31468" w:rsidRDefault="00F31468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31468" w:rsidRDefault="00F3146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F31468" w:rsidRDefault="00F31468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05066" w:rsidRDefault="00F05066" w:rsidP="00F05066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获取子设备计量插座的状态</w:t>
      </w:r>
      <w:r>
        <w:rPr>
          <w:rFonts w:hint="eastAsia"/>
        </w:rPr>
        <w:t>SS</w:t>
      </w:r>
    </w:p>
    <w:p w:rsidR="00F05066" w:rsidRDefault="00F05066" w:rsidP="00F05066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05066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05066" w:rsidRPr="00462B85" w:rsidRDefault="00F05066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05066">
              <w:rPr>
                <w:rFonts w:eastAsiaTheme="minorEastAsia"/>
              </w:rPr>
              <w:t>void hm_get_measureplug_state(HM_DEV_RAM_LIST *pni,ZB_SPLUG_PARAM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F05066" w:rsidRDefault="00F05066" w:rsidP="00F05066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为获取子设备计量插座的状态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F0506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0506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F0506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05066" w:rsidRDefault="00F05066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计量</w:t>
            </w:r>
            <w:r>
              <w:rPr>
                <w:rFonts w:hint="eastAsia"/>
                <w:color w:val="333333"/>
              </w:rPr>
              <w:t>插座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F0506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05066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Default="00F0506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Default="00F0506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05066" w:rsidRDefault="00F0506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522FA2" w:rsidRDefault="00522FA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522FA2" w:rsidRDefault="00522FA2" w:rsidP="00522FA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设置子设备计量插座的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522FA2" w:rsidRDefault="00522FA2" w:rsidP="00522FA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522FA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522FA2" w:rsidRDefault="00522FA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522FA2">
              <w:rPr>
                <w:rFonts w:eastAsiaTheme="minorEastAsia"/>
              </w:rPr>
              <w:t>void hm_set_measureplug_separam(HM_DEV_RAM_LIST *pni,ZB_SPLUG_PARAM zb_type,</w:t>
            </w:r>
          </w:p>
          <w:p w:rsidR="00522FA2" w:rsidRPr="00462B85" w:rsidRDefault="00522FA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522FA2" w:rsidRDefault="00522FA2" w:rsidP="00522FA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522FA2" w:rsidRDefault="00522FA2" w:rsidP="00522FA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为设置子设备计量插座的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522FA2" w:rsidRDefault="00522FA2" w:rsidP="00522FA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522FA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22FA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Pr="00C45C03" w:rsidRDefault="00522FA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Pr="00C45C03" w:rsidRDefault="00522FA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522FA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2FA2" w:rsidRDefault="00522FA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2FA2" w:rsidRPr="00C45C03" w:rsidRDefault="00522FA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计量</w:t>
            </w:r>
            <w:r>
              <w:rPr>
                <w:rFonts w:hint="eastAsia"/>
                <w:color w:val="333333"/>
              </w:rPr>
              <w:t>插座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522FA2" w:rsidRDefault="00522FA2" w:rsidP="00522FA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522FA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22FA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Default="00522FA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Default="00522FA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522FA2" w:rsidRDefault="00522FA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522FA2" w:rsidRDefault="00522FA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522FA2" w:rsidRDefault="00522FA2" w:rsidP="00522FA2">
      <w:pPr>
        <w:pStyle w:val="z1"/>
        <w:ind w:leftChars="-50" w:left="654" w:hangingChars="270" w:hanging="759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获取子设备计量插座的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522FA2" w:rsidRDefault="00522FA2" w:rsidP="00522FA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522FA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522FA2" w:rsidRDefault="00522FA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522FA2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522FA2">
              <w:rPr>
                <w:rFonts w:eastAsiaTheme="minorEastAsia"/>
              </w:rPr>
              <w:t>et_measureplug_separam(HM_DEV_RAM_LIST *pni,ZB_SPLUG_PARAM zb_type,</w:t>
            </w:r>
          </w:p>
          <w:p w:rsidR="00522FA2" w:rsidRPr="00462B85" w:rsidRDefault="00522FA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522FA2" w:rsidRDefault="00522FA2" w:rsidP="00522FA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522FA2" w:rsidRDefault="00522FA2" w:rsidP="00522FA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为获取子设备计量插座的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522FA2" w:rsidRDefault="00522FA2" w:rsidP="00522FA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522FA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22FA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Pr="00C45C03" w:rsidRDefault="00522FA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Pr="00C45C03" w:rsidRDefault="00522FA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522FA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2FA2" w:rsidRDefault="00522FA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2FA2" w:rsidRPr="00C45C03" w:rsidRDefault="00522FA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计量</w:t>
            </w:r>
            <w:r>
              <w:rPr>
                <w:rFonts w:hint="eastAsia"/>
                <w:color w:val="333333"/>
              </w:rPr>
              <w:t>插座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A356DB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Pr="00D02E04" w:rsidRDefault="00A356DB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Default="00A356DB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522FA2" w:rsidRDefault="00522FA2" w:rsidP="00522FA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522FA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FA2" w:rsidRDefault="00522FA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522FA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Default="00522FA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FA2" w:rsidRDefault="00522FA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522FA2" w:rsidRDefault="00522FA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05066" w:rsidRDefault="00F0506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05066" w:rsidRDefault="00F05066" w:rsidP="00F05066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获取子设备一路开关的状态</w:t>
      </w:r>
      <w:r>
        <w:rPr>
          <w:rFonts w:hint="eastAsia"/>
        </w:rPr>
        <w:t>SS</w:t>
      </w:r>
    </w:p>
    <w:p w:rsidR="00F05066" w:rsidRDefault="00F05066" w:rsidP="00F05066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05066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05066" w:rsidRPr="00462B85" w:rsidRDefault="00F05066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05066">
              <w:rPr>
                <w:rFonts w:eastAsiaTheme="minorEastAsia"/>
              </w:rPr>
              <w:t>void hm_get_onewayswitch_state(HM_DEV_RAM_LIST *pni,ZB_Slight1_PARAM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F05066" w:rsidRDefault="00F05066" w:rsidP="00F05066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为获取子设备一路开关的状态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F0506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0506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F0506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05066" w:rsidRDefault="00F05066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hint="eastAsia"/>
                <w:color w:val="333333"/>
              </w:rPr>
              <w:t>一路开关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F0506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05066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Default="00F0506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Default="00F0506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05066" w:rsidRDefault="00F0506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05066" w:rsidRDefault="00F0506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772A65" w:rsidRDefault="00772A65" w:rsidP="00772A65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</w:t>
      </w:r>
      <w:r>
        <w:rPr>
          <w:rFonts w:hint="eastAsia"/>
        </w:rPr>
        <w:t>子设备一路开关的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772A65" w:rsidRDefault="00772A65" w:rsidP="00772A65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772A65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72A65" w:rsidRDefault="00772A65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772A65">
              <w:rPr>
                <w:rFonts w:eastAsiaTheme="minorEastAsia"/>
              </w:rPr>
              <w:t>void hm_set_ai1sw_separam(HM_DEV_RAM_LIST *pni,ZB_Slight1_PARAM zb_type,</w:t>
            </w:r>
          </w:p>
          <w:p w:rsidR="00772A65" w:rsidRPr="00462B85" w:rsidRDefault="00772A65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772A65" w:rsidRDefault="00772A65" w:rsidP="00772A65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772A65" w:rsidRDefault="00772A65" w:rsidP="00772A6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r>
        <w:rPr>
          <w:rFonts w:ascii="Arial" w:hAnsi="Arial" w:cs="Arial" w:hint="eastAsia"/>
          <w:color w:val="333333"/>
          <w:sz w:val="21"/>
          <w:szCs w:val="21"/>
        </w:rPr>
        <w:t>子设备一路开关</w:t>
      </w:r>
      <w:r w:rsidR="00E774DF">
        <w:rPr>
          <w:rFonts w:ascii="Arial" w:hAnsi="Arial" w:cs="Arial" w:hint="eastAsia"/>
          <w:color w:val="333333"/>
          <w:sz w:val="21"/>
          <w:szCs w:val="21"/>
        </w:rPr>
        <w:t>的</w:t>
      </w:r>
      <w:r w:rsidR="00E774DF">
        <w:rPr>
          <w:rFonts w:ascii="Arial" w:hAnsi="Arial" w:cs="Arial" w:hint="eastAsia"/>
          <w:color w:val="333333"/>
          <w:sz w:val="21"/>
          <w:szCs w:val="21"/>
        </w:rPr>
        <w:t>SE</w:t>
      </w:r>
      <w:r w:rsidR="00E774DF"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772A65" w:rsidRDefault="00772A65" w:rsidP="00772A6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772A65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2A65" w:rsidRDefault="00772A65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2A65" w:rsidRDefault="00772A65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72A65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2A65" w:rsidRPr="00C45C03" w:rsidRDefault="00772A65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2A65" w:rsidRPr="00C45C03" w:rsidRDefault="00772A65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772A65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2A65" w:rsidRDefault="00772A65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2A65" w:rsidRPr="00C45C03" w:rsidRDefault="00772A65" w:rsidP="00E16D2F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hint="eastAsia"/>
                <w:color w:val="333333"/>
              </w:rPr>
              <w:t>一路开关</w:t>
            </w:r>
            <w:r>
              <w:rPr>
                <w:rFonts w:eastAsiaTheme="minorEastAsia" w:hint="eastAsia"/>
                <w:color w:val="333333"/>
              </w:rPr>
              <w:t>的</w:t>
            </w:r>
            <w:r w:rsidR="00E16D2F">
              <w:rPr>
                <w:rFonts w:eastAsiaTheme="minorEastAsia" w:hint="eastAsia"/>
                <w:color w:val="333333"/>
              </w:rPr>
              <w:t>SE</w:t>
            </w:r>
            <w:r w:rsidR="00E16D2F"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772A65" w:rsidRDefault="00772A65" w:rsidP="00772A65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772A65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2A65" w:rsidRDefault="00772A65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2A65" w:rsidRDefault="00772A65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72A65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2A65" w:rsidRDefault="00772A65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2A65" w:rsidRDefault="00772A65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772A65" w:rsidRDefault="00772A6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E16D2F" w:rsidRDefault="00E16D2F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E16D2F" w:rsidRDefault="00E16D2F" w:rsidP="00E16D2F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</w:t>
      </w:r>
      <w:r>
        <w:rPr>
          <w:rFonts w:hint="eastAsia"/>
        </w:rPr>
        <w:t>子设备一路开关的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E16D2F" w:rsidRDefault="00E16D2F" w:rsidP="00E16D2F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E16D2F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E16D2F" w:rsidRDefault="00E16D2F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772A65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772A65">
              <w:rPr>
                <w:rFonts w:eastAsiaTheme="minorEastAsia"/>
              </w:rPr>
              <w:t>et_ai1sw_separam(HM_DEV_RAM_LIST *pni,ZB_Slight1_PARAM zb_type,</w:t>
            </w:r>
          </w:p>
          <w:p w:rsidR="00E16D2F" w:rsidRPr="00462B85" w:rsidRDefault="00E16D2F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E16D2F" w:rsidRDefault="00E16D2F" w:rsidP="00E16D2F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E16D2F" w:rsidRDefault="00E16D2F" w:rsidP="00E16D2F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获取</w:t>
      </w:r>
      <w:r>
        <w:rPr>
          <w:rFonts w:ascii="Arial" w:hAnsi="Arial" w:cs="Arial" w:hint="eastAsia"/>
          <w:color w:val="333333"/>
          <w:sz w:val="21"/>
          <w:szCs w:val="21"/>
        </w:rPr>
        <w:t>子设备一路开关的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E16D2F" w:rsidRDefault="00E16D2F" w:rsidP="00E16D2F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E16D2F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16D2F" w:rsidRDefault="00E16D2F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16D2F" w:rsidRDefault="00E16D2F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16D2F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D2F" w:rsidRPr="00C45C03" w:rsidRDefault="00E16D2F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D2F" w:rsidRPr="00C45C03" w:rsidRDefault="00E16D2F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E16D2F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16D2F" w:rsidRDefault="00E16D2F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16D2F" w:rsidRPr="00C45C03" w:rsidRDefault="00E16D2F" w:rsidP="00E16D2F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hint="eastAsia"/>
                <w:color w:val="333333"/>
              </w:rPr>
              <w:t>一路开关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A356DB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Pr="00D02E04" w:rsidRDefault="00A356DB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Default="00A356DB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E16D2F" w:rsidRDefault="00E16D2F" w:rsidP="00E16D2F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E16D2F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16D2F" w:rsidRDefault="00E16D2F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16D2F" w:rsidRDefault="00E16D2F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E16D2F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D2F" w:rsidRDefault="00E16D2F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D2F" w:rsidRDefault="00E16D2F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E16D2F" w:rsidRDefault="00E16D2F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772A65" w:rsidRDefault="00772A65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F05066" w:rsidRDefault="00F05066" w:rsidP="00F05066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获取子设备二路开关的状态</w:t>
      </w:r>
      <w:r>
        <w:rPr>
          <w:rFonts w:hint="eastAsia"/>
        </w:rPr>
        <w:t>SS</w:t>
      </w:r>
    </w:p>
    <w:p w:rsidR="00F05066" w:rsidRDefault="00F05066" w:rsidP="00F05066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05066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05066" w:rsidRPr="00462B85" w:rsidRDefault="00F05066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F05066">
              <w:rPr>
                <w:rFonts w:eastAsiaTheme="minorEastAsia"/>
              </w:rPr>
              <w:t>void hm_get_twowayswitch_state(HM_DEV_RAM_LIST *pni,ZB_Slight2_PARAM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F05066" w:rsidRDefault="00F05066" w:rsidP="00F05066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为获取子设备二路开关的状态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F0506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0506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F05066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05066" w:rsidRDefault="00F05066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05066" w:rsidRPr="00C45C03" w:rsidRDefault="00F05066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二</w:t>
            </w:r>
            <w:r>
              <w:rPr>
                <w:rFonts w:hint="eastAsia"/>
                <w:color w:val="333333"/>
              </w:rPr>
              <w:t>路开关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F05066" w:rsidRDefault="00F05066" w:rsidP="00F05066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F05066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05066" w:rsidRDefault="00F05066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05066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Default="00F0506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5066" w:rsidRDefault="00F05066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05066" w:rsidRDefault="00F05066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FC152E" w:rsidRDefault="00FC152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FC152E" w:rsidRDefault="00FC152E" w:rsidP="00FC152E">
      <w:pPr>
        <w:pStyle w:val="z1"/>
        <w:ind w:leftChars="-50" w:left="654" w:hangingChars="270" w:hanging="759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设置</w:t>
      </w:r>
      <w:r>
        <w:rPr>
          <w:rFonts w:hint="eastAsia"/>
        </w:rPr>
        <w:t>子设备二路开关的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FC152E" w:rsidRDefault="00FC152E" w:rsidP="00FC152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C152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C152E" w:rsidRDefault="00FC152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FC152E">
              <w:rPr>
                <w:rFonts w:eastAsiaTheme="minorEastAsia"/>
              </w:rPr>
              <w:t>void hm_set_ai2sw_separam(HM_DEV_RAM_LIST *pni,ZB_Slight2_PARAM zb_type,</w:t>
            </w:r>
          </w:p>
          <w:p w:rsidR="00FC152E" w:rsidRPr="00462B85" w:rsidRDefault="00FC152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FC152E" w:rsidRDefault="00FC152E" w:rsidP="00FC152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C152E" w:rsidRDefault="00FC152E" w:rsidP="00FC152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r>
        <w:rPr>
          <w:rFonts w:ascii="Arial" w:hAnsi="Arial" w:cs="Arial" w:hint="eastAsia"/>
          <w:color w:val="333333"/>
          <w:sz w:val="21"/>
          <w:szCs w:val="21"/>
        </w:rPr>
        <w:t>子设备二路开关的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C152E" w:rsidRDefault="00FC152E" w:rsidP="00FC152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FC152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C152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Pr="00C45C03" w:rsidRDefault="00FC152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Pr="00C45C03" w:rsidRDefault="00FC152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FC152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C152E" w:rsidRDefault="00FC152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C152E" w:rsidRPr="00C45C03" w:rsidRDefault="00FC152E" w:rsidP="00FC152E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二</w:t>
            </w:r>
            <w:r>
              <w:rPr>
                <w:rFonts w:hint="eastAsia"/>
                <w:color w:val="333333"/>
              </w:rPr>
              <w:t>路开关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FC152E" w:rsidRDefault="00FC152E" w:rsidP="00FC152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FC152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C152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Default="00FC152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Default="00FC152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C152E" w:rsidRDefault="00FC152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105BEF" w:rsidRDefault="00105BEF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FC152E" w:rsidRDefault="00FC152E" w:rsidP="00FC152E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</w:t>
      </w:r>
      <w:r>
        <w:rPr>
          <w:rFonts w:hint="eastAsia"/>
        </w:rPr>
        <w:t>子设备二路开关的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FC152E" w:rsidRDefault="00FC152E" w:rsidP="00FC152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FC152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C152E" w:rsidRDefault="00FC152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FC152E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FC152E">
              <w:rPr>
                <w:rFonts w:eastAsiaTheme="minorEastAsia"/>
              </w:rPr>
              <w:t>et_ai2sw_separam(HM_DEV_RAM_LIST *pni,ZB_Slight2_PARAM zb_type,</w:t>
            </w:r>
          </w:p>
          <w:p w:rsidR="00FC152E" w:rsidRPr="00462B85" w:rsidRDefault="00FC152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FC152E" w:rsidRDefault="00FC152E" w:rsidP="00FC152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FC152E" w:rsidRDefault="00FC152E" w:rsidP="00FC152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获取</w:t>
      </w:r>
      <w:r>
        <w:rPr>
          <w:rFonts w:ascii="Arial" w:hAnsi="Arial" w:cs="Arial" w:hint="eastAsia"/>
          <w:color w:val="333333"/>
          <w:sz w:val="21"/>
          <w:szCs w:val="21"/>
        </w:rPr>
        <w:t>子设备二路开关的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FC152E" w:rsidRDefault="00FC152E" w:rsidP="00FC152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FC152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C152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Pr="00C45C03" w:rsidRDefault="00FC152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Pr="00C45C03" w:rsidRDefault="00FC152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FC152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C152E" w:rsidRDefault="00FC152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C152E" w:rsidRPr="00C45C03" w:rsidRDefault="00FC152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二</w:t>
            </w:r>
            <w:r>
              <w:rPr>
                <w:rFonts w:hint="eastAsia"/>
                <w:color w:val="333333"/>
              </w:rPr>
              <w:t>路开关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A356DB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Pr="00D02E04" w:rsidRDefault="00A356DB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356DB" w:rsidRDefault="00A356DB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FC152E" w:rsidRDefault="00FC152E" w:rsidP="00FC152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FC152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C152E" w:rsidRDefault="00FC152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FC152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Default="00FC152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C152E" w:rsidRDefault="00FC152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FC152E" w:rsidRDefault="00FC152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FC152E" w:rsidRDefault="00FC152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105BEF" w:rsidRDefault="00105BEF" w:rsidP="00105BEF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获取子设备三路开关的状态</w:t>
      </w:r>
      <w:r>
        <w:rPr>
          <w:rFonts w:hint="eastAsia"/>
        </w:rPr>
        <w:t>SS</w:t>
      </w:r>
    </w:p>
    <w:p w:rsidR="00105BEF" w:rsidRDefault="00105BEF" w:rsidP="00105BEF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105BEF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105BEF" w:rsidRPr="00462B85" w:rsidRDefault="00105BEF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105BEF">
              <w:rPr>
                <w:rFonts w:eastAsiaTheme="minorEastAsia"/>
              </w:rPr>
              <w:t>void hm_get_threewayswitch_state(HM_DEV_RAM_LIST *pni,ZB_Slight3_PARAM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105BEF" w:rsidRDefault="00105BEF" w:rsidP="00105BEF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105BEF" w:rsidRDefault="00105BEF" w:rsidP="00105BEF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为获取子设备三路开关的状态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105BEF" w:rsidRDefault="00105BEF" w:rsidP="00105BEF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105BEF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05BEF" w:rsidRDefault="00105BEF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05BEF" w:rsidRDefault="00105BEF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105BEF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5BEF" w:rsidRPr="00C45C03" w:rsidRDefault="00105BEF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5BEF" w:rsidRPr="00C45C03" w:rsidRDefault="00105BEF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105BEF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05BEF" w:rsidRDefault="00105BEF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05BEF" w:rsidRPr="00C45C03" w:rsidRDefault="00105BEF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三</w:t>
            </w:r>
            <w:r>
              <w:rPr>
                <w:rFonts w:hint="eastAsia"/>
                <w:color w:val="333333"/>
              </w:rPr>
              <w:t>路开关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105BEF" w:rsidRDefault="00105BEF" w:rsidP="00105BEF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105BEF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05BEF" w:rsidRDefault="00105BEF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05BEF" w:rsidRDefault="00105BEF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105BEF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5BEF" w:rsidRDefault="00105BEF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5BEF" w:rsidRDefault="00105BEF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105BEF" w:rsidRDefault="00105BEF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2A2F8E" w:rsidRDefault="002A2F8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2A2F8E" w:rsidRDefault="002A2F8E" w:rsidP="002A2F8E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</w:t>
      </w:r>
      <w:r>
        <w:rPr>
          <w:rFonts w:hint="eastAsia"/>
        </w:rPr>
        <w:t>子设备三路开关的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2A2F8E" w:rsidRDefault="002A2F8E" w:rsidP="002A2F8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A2F8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A2F8E" w:rsidRDefault="002A2F8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2A2F8E">
              <w:rPr>
                <w:rFonts w:eastAsiaTheme="minorEastAsia"/>
              </w:rPr>
              <w:t>void hm_set_ai3sw_separam(HM_DEV_RAM_LIST *pni,ZB_Slight3_PARAM zb_type,</w:t>
            </w:r>
          </w:p>
          <w:p w:rsidR="002A2F8E" w:rsidRPr="00462B85" w:rsidRDefault="002A2F8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2A2F8E">
              <w:rPr>
                <w:rFonts w:eastAsiaTheme="minorEastAsia"/>
              </w:rPr>
              <w:t>DEVINFOOPTION devOption);</w:t>
            </w:r>
          </w:p>
        </w:tc>
      </w:tr>
    </w:tbl>
    <w:p w:rsidR="002A2F8E" w:rsidRDefault="002A2F8E" w:rsidP="002A2F8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lastRenderedPageBreak/>
        <w:br/>
        <w:t>功能：</w:t>
      </w:r>
    </w:p>
    <w:p w:rsidR="002A2F8E" w:rsidRDefault="002A2F8E" w:rsidP="002A2F8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r>
        <w:rPr>
          <w:rFonts w:ascii="Arial" w:hAnsi="Arial" w:cs="Arial" w:hint="eastAsia"/>
          <w:color w:val="333333"/>
          <w:sz w:val="21"/>
          <w:szCs w:val="21"/>
        </w:rPr>
        <w:t>子设备三路开关的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2A2F8E" w:rsidRDefault="002A2F8E" w:rsidP="002A2F8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2A2F8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A2F8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Pr="00C45C03" w:rsidRDefault="002A2F8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Pr="00C45C03" w:rsidRDefault="002A2F8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2A2F8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A2F8E" w:rsidRDefault="002A2F8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A2F8E" w:rsidRPr="00C45C03" w:rsidRDefault="002A2F8E" w:rsidP="002A2F8E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三</w:t>
            </w:r>
            <w:r>
              <w:rPr>
                <w:rFonts w:hint="eastAsia"/>
                <w:color w:val="333333"/>
              </w:rPr>
              <w:t>路开关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2A2F8E" w:rsidRDefault="002A2F8E" w:rsidP="002A2F8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2A2F8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A2F8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Default="002A2F8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Default="002A2F8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2A2F8E" w:rsidRDefault="002A2F8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2A2F8E" w:rsidRDefault="002A2F8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2A2F8E" w:rsidRDefault="002A2F8E" w:rsidP="002A2F8E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</w:t>
      </w:r>
      <w:r>
        <w:rPr>
          <w:rFonts w:hint="eastAsia"/>
        </w:rPr>
        <w:t>子设备三路开关的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2A2F8E" w:rsidRDefault="002A2F8E" w:rsidP="002A2F8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2A2F8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A2F8E" w:rsidRDefault="002A2F8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2A2F8E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2A2F8E">
              <w:rPr>
                <w:rFonts w:eastAsiaTheme="minorEastAsia"/>
              </w:rPr>
              <w:t>et_ai3sw_separam(HM_DEV_RAM_LIST *pni,ZB_Slight3_PARAM zb_type,</w:t>
            </w:r>
          </w:p>
          <w:p w:rsidR="002A2F8E" w:rsidRPr="00462B85" w:rsidRDefault="002A2F8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2A2F8E">
              <w:rPr>
                <w:rFonts w:eastAsiaTheme="minorEastAsia"/>
              </w:rPr>
              <w:t>DEVINFOOPTION devOption);</w:t>
            </w:r>
          </w:p>
        </w:tc>
      </w:tr>
    </w:tbl>
    <w:p w:rsidR="002A2F8E" w:rsidRDefault="002A2F8E" w:rsidP="002A2F8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2A2F8E" w:rsidRDefault="002A2F8E" w:rsidP="002A2F8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获取</w:t>
      </w:r>
      <w:r>
        <w:rPr>
          <w:rFonts w:ascii="Arial" w:hAnsi="Arial" w:cs="Arial" w:hint="eastAsia"/>
          <w:color w:val="333333"/>
          <w:sz w:val="21"/>
          <w:szCs w:val="21"/>
        </w:rPr>
        <w:t>子设备三路开关的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2A2F8E" w:rsidRDefault="002A2F8E" w:rsidP="002A2F8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2A2F8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A2F8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Pr="00C45C03" w:rsidRDefault="002A2F8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Pr="00C45C03" w:rsidRDefault="002A2F8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2A2F8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A2F8E" w:rsidRDefault="002A2F8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A2F8E" w:rsidRPr="00C45C03" w:rsidRDefault="002A2F8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三</w:t>
            </w:r>
            <w:r>
              <w:rPr>
                <w:rFonts w:hint="eastAsia"/>
                <w:color w:val="333333"/>
              </w:rPr>
              <w:t>路开关</w:t>
            </w:r>
            <w:r>
              <w:rPr>
                <w:rFonts w:eastAsiaTheme="minorEastAsia" w:hint="eastAsia"/>
                <w:color w:val="333333"/>
              </w:rPr>
              <w:t>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576450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76450" w:rsidRPr="00D02E04" w:rsidRDefault="00576450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76450" w:rsidRDefault="00576450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2A2F8E" w:rsidRDefault="002A2F8E" w:rsidP="002A2F8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2A2F8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A2F8E" w:rsidRDefault="002A2F8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2A2F8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Default="002A2F8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A2F8E" w:rsidRDefault="002A2F8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2A2F8E" w:rsidRDefault="002A2F8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105BEF" w:rsidRDefault="00105BEF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B80C63" w:rsidRDefault="00B80C63" w:rsidP="00B80C63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获取子设备声光警号的状态</w:t>
      </w:r>
      <w:r>
        <w:rPr>
          <w:rFonts w:hint="eastAsia"/>
        </w:rPr>
        <w:t>SS</w:t>
      </w:r>
    </w:p>
    <w:p w:rsidR="00B80C63" w:rsidRDefault="00B80C63" w:rsidP="00B80C63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B80C63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B80C63" w:rsidRPr="00462B85" w:rsidRDefault="00B80C63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B80C63">
              <w:rPr>
                <w:rFonts w:eastAsiaTheme="minorEastAsia"/>
              </w:rPr>
              <w:t>void hm_get_acoustoopticalarm_state(HM_DEV_RAM_LIST *pni,ZB_SAlARM_PARAM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B80C63" w:rsidRDefault="00B80C63" w:rsidP="00B80C63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B80C63" w:rsidRDefault="00B80C63" w:rsidP="00B80C6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为获取子设备声光警号的状态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80C63" w:rsidRDefault="00B80C63" w:rsidP="00B80C6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B80C63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0C63" w:rsidRDefault="00B80C6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0C63" w:rsidRDefault="00B80C6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80C63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80C63" w:rsidRPr="00C45C03" w:rsidRDefault="00B80C6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80C63" w:rsidRPr="00C45C03" w:rsidRDefault="00B80C6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B80C63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80C63" w:rsidRDefault="00B80C63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80C63" w:rsidRPr="00C45C03" w:rsidRDefault="00B80C63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声光警号的状态参数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B80C63" w:rsidRDefault="00B80C63" w:rsidP="00B80C63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B80C63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0C63" w:rsidRDefault="00B80C6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80C63" w:rsidRDefault="00B80C63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B80C63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80C63" w:rsidRDefault="00B80C63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80C63" w:rsidRDefault="00B80C63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B80C63" w:rsidRDefault="00B80C63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CF044E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</w:t>
      </w:r>
      <w:r>
        <w:rPr>
          <w:rFonts w:hint="eastAsia"/>
        </w:rPr>
        <w:t>子设备声光警号的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F044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F044E" w:rsidRPr="00462B85" w:rsidRDefault="00CF044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CF044E">
              <w:rPr>
                <w:rFonts w:eastAsiaTheme="minorEastAsia"/>
              </w:rPr>
              <w:t>void hm_set_sensoralarm_separam(HM_DEV_RAM_LIST *pni,ZB_SAlARM_PARAM zb_type);</w:t>
            </w:r>
          </w:p>
        </w:tc>
      </w:tr>
    </w:tbl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r>
        <w:rPr>
          <w:rFonts w:ascii="Arial" w:hAnsi="Arial" w:cs="Arial" w:hint="eastAsia"/>
          <w:color w:val="333333"/>
          <w:sz w:val="21"/>
          <w:szCs w:val="21"/>
        </w:rPr>
        <w:t>子设备声光警号的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Default="00CF044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Pr="00C45C03" w:rsidRDefault="00CF044E" w:rsidP="00CF044E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声光警号的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CF044E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</w:t>
      </w:r>
      <w:r>
        <w:rPr>
          <w:rFonts w:hint="eastAsia"/>
        </w:rPr>
        <w:t>子设备声光警号的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F044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F044E" w:rsidRPr="00462B85" w:rsidRDefault="00CF044E" w:rsidP="00CF044E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CF044E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CF044E">
              <w:rPr>
                <w:rFonts w:eastAsiaTheme="minorEastAsia"/>
              </w:rPr>
              <w:t>et_sensoralarm_separam(HM_DEV_RAM_LIST *pni,ZB_SAlARM_PARAM zb_type);</w:t>
            </w:r>
          </w:p>
        </w:tc>
      </w:tr>
    </w:tbl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获取</w:t>
      </w:r>
      <w:r>
        <w:rPr>
          <w:rFonts w:ascii="Arial" w:hAnsi="Arial" w:cs="Arial" w:hint="eastAsia"/>
          <w:color w:val="333333"/>
          <w:sz w:val="21"/>
          <w:szCs w:val="21"/>
        </w:rPr>
        <w:t>子设备声光警号的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Default="00CF044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声光警号的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576450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76450" w:rsidRPr="00D02E04" w:rsidRDefault="00576450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76450" w:rsidRDefault="00576450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参数获取的标志位</w:t>
            </w:r>
          </w:p>
        </w:tc>
      </w:tr>
    </w:tbl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105BEF" w:rsidRDefault="00105BEF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44A02" w:rsidRDefault="00C44A02" w:rsidP="00C44A0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获取子设备四驱灯控的状态</w:t>
      </w:r>
      <w:r>
        <w:rPr>
          <w:rFonts w:hint="eastAsia"/>
        </w:rPr>
        <w:t>SS</w:t>
      </w:r>
    </w:p>
    <w:p w:rsidR="00C44A02" w:rsidRDefault="00C44A02" w:rsidP="00C44A0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44A0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44A02" w:rsidRPr="00462B85" w:rsidRDefault="00C44A0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C44A02">
              <w:rPr>
                <w:rFonts w:eastAsiaTheme="minorEastAsia"/>
              </w:rPr>
              <w:t>void hm_get_fouredrivelamp_state(HM_DEV_RAM_LIST *pni,ZB_FOURLAMP_PARAM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C44A02" w:rsidRDefault="00C44A02" w:rsidP="00C44A0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44A02" w:rsidRDefault="00C44A02" w:rsidP="00C44A0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为获取子设备四驱灯控的状态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44A02" w:rsidRDefault="00C44A02" w:rsidP="00C44A0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610"/>
      </w:tblGrid>
      <w:tr w:rsidR="00C44A0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44A0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Pr="00C45C03" w:rsidRDefault="00C44A0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Pr="00C45C03" w:rsidRDefault="00C44A0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C44A0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4A02" w:rsidRDefault="00C44A0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4A02" w:rsidRPr="00C45C03" w:rsidRDefault="00C44A0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四驱灯控的状态参数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C44A02" w:rsidRDefault="00C44A02" w:rsidP="00C44A0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44A0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44A0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Default="00C44A0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Default="00C44A0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C44A02" w:rsidRDefault="00C44A0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CF044E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设置</w:t>
      </w:r>
      <w:r>
        <w:rPr>
          <w:rFonts w:hint="eastAsia"/>
        </w:rPr>
        <w:t>子设备四驱灯控的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F044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F044E" w:rsidRDefault="00CF044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CF044E">
              <w:rPr>
                <w:rFonts w:eastAsiaTheme="minorEastAsia"/>
              </w:rPr>
              <w:t>void hm_set_fouredrivelamp_separam(HM_DEV_RAM_LIST *pni,ZB_FOURLAMP_PARAM zb_type,</w:t>
            </w:r>
          </w:p>
          <w:p w:rsidR="00CF044E" w:rsidRPr="00462B85" w:rsidRDefault="00CF044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r>
        <w:rPr>
          <w:rFonts w:ascii="Arial" w:hAnsi="Arial" w:cs="Arial" w:hint="eastAsia"/>
          <w:color w:val="333333"/>
          <w:sz w:val="21"/>
          <w:szCs w:val="21"/>
        </w:rPr>
        <w:t>子设备四驱灯控的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Default="00CF044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Pr="00C45C03" w:rsidRDefault="00CF044E" w:rsidP="00CF044E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四驱灯控的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8847C7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Pr="00D02E04" w:rsidRDefault="008847C7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847C7" w:rsidRDefault="008847C7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参数设置的标志位</w:t>
            </w:r>
          </w:p>
        </w:tc>
      </w:tr>
    </w:tbl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CF044E" w:rsidRDefault="00CF044E" w:rsidP="00CF044E">
      <w:pPr>
        <w:pStyle w:val="z1"/>
        <w:ind w:leftChars="-50" w:left="654" w:hangingChars="270" w:hanging="759"/>
      </w:pPr>
      <w:r>
        <w:rPr>
          <w:rFonts w:hint="eastAsia"/>
        </w:rPr>
        <w:lastRenderedPageBreak/>
        <w:t xml:space="preserve">SDK </w:t>
      </w:r>
      <w:r>
        <w:rPr>
          <w:rFonts w:hint="eastAsia"/>
        </w:rPr>
        <w:t>获取</w:t>
      </w:r>
      <w:r>
        <w:rPr>
          <w:rFonts w:hint="eastAsia"/>
        </w:rPr>
        <w:t>子设备四驱灯控的</w:t>
      </w:r>
      <w:r>
        <w:rPr>
          <w:rFonts w:hint="eastAsia"/>
        </w:rPr>
        <w:t>SE</w:t>
      </w:r>
      <w:r>
        <w:rPr>
          <w:rFonts w:hint="eastAsia"/>
        </w:rPr>
        <w:t>参数</w:t>
      </w:r>
    </w:p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F044E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F044E" w:rsidRDefault="00CF044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 w:hint="eastAsia"/>
              </w:rPr>
            </w:pPr>
            <w:r w:rsidRPr="00CF044E">
              <w:rPr>
                <w:rFonts w:eastAsiaTheme="minorEastAsia"/>
              </w:rPr>
              <w:t>void hm_</w:t>
            </w:r>
            <w:r>
              <w:rPr>
                <w:rFonts w:eastAsiaTheme="minorEastAsia" w:hint="eastAsia"/>
              </w:rPr>
              <w:t>g</w:t>
            </w:r>
            <w:r w:rsidRPr="00CF044E">
              <w:rPr>
                <w:rFonts w:eastAsiaTheme="minorEastAsia"/>
              </w:rPr>
              <w:t>et_fouredrivelamp_separam(HM_DEV_RAM_LIST *pni,ZB_FOURLAMP_PARAM zb_type,</w:t>
            </w:r>
          </w:p>
          <w:p w:rsidR="00CF044E" w:rsidRPr="00462B85" w:rsidRDefault="00CF044E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DEVINFOOPTION devOption)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CF044E" w:rsidRDefault="00CF044E" w:rsidP="00CF044E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获取</w:t>
      </w:r>
      <w:r>
        <w:rPr>
          <w:rFonts w:ascii="Arial" w:hAnsi="Arial" w:cs="Arial" w:hint="eastAsia"/>
          <w:color w:val="333333"/>
          <w:sz w:val="21"/>
          <w:szCs w:val="21"/>
        </w:rPr>
        <w:t>子设备四驱灯控的</w:t>
      </w:r>
      <w:r>
        <w:rPr>
          <w:rFonts w:ascii="Arial" w:hAnsi="Arial" w:cs="Arial" w:hint="eastAsia"/>
          <w:color w:val="333333"/>
          <w:sz w:val="21"/>
          <w:szCs w:val="21"/>
        </w:rPr>
        <w:t>SE</w:t>
      </w:r>
      <w:r>
        <w:rPr>
          <w:rFonts w:ascii="Arial" w:hAnsi="Arial" w:cs="Arial" w:hint="eastAsia"/>
          <w:color w:val="333333"/>
          <w:sz w:val="21"/>
          <w:szCs w:val="21"/>
        </w:rPr>
        <w:t>参数。</w:t>
      </w:r>
    </w:p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10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CF044E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Default="00CF044E" w:rsidP="00FE683B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044E" w:rsidRPr="00C45C03" w:rsidRDefault="00CF044E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四驱灯控的</w:t>
            </w: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</w:p>
        </w:tc>
      </w:tr>
      <w:tr w:rsidR="00794C1C" w:rsidTr="00FE683B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94C1C" w:rsidRPr="00D02E04" w:rsidRDefault="00794C1C" w:rsidP="00FE683B">
            <w:pPr>
              <w:spacing w:line="30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devOption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94C1C" w:rsidRDefault="00794C1C" w:rsidP="00FE683B">
            <w:pPr>
              <w:spacing w:line="3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SE</w:t>
            </w:r>
            <w:r>
              <w:rPr>
                <w:rFonts w:eastAsiaTheme="minorEastAsia" w:hint="eastAsia"/>
                <w:color w:val="333333"/>
              </w:rPr>
              <w:t>参数</w:t>
            </w:r>
            <w:r w:rsidR="00D61752">
              <w:rPr>
                <w:rFonts w:eastAsiaTheme="minorEastAsia" w:hint="eastAsia"/>
                <w:color w:val="333333"/>
              </w:rPr>
              <w:t>获取</w:t>
            </w:r>
            <w:r>
              <w:rPr>
                <w:rFonts w:eastAsiaTheme="minorEastAsia" w:hint="eastAsia"/>
                <w:color w:val="333333"/>
              </w:rPr>
              <w:t>的标志位</w:t>
            </w:r>
          </w:p>
        </w:tc>
      </w:tr>
    </w:tbl>
    <w:p w:rsidR="00CF044E" w:rsidRDefault="00CF044E" w:rsidP="00CF044E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F044E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F044E" w:rsidRDefault="00CF044E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F044E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044E" w:rsidRDefault="00CF044E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CF044E" w:rsidRDefault="00CF044E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44A02" w:rsidRDefault="00C44A0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44A02" w:rsidRDefault="00C44A02" w:rsidP="00C44A02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获取子设备振动探测器的状态</w:t>
      </w:r>
      <w:r>
        <w:rPr>
          <w:rFonts w:hint="eastAsia"/>
        </w:rPr>
        <w:t>SS</w:t>
      </w:r>
    </w:p>
    <w:p w:rsidR="00C44A02" w:rsidRDefault="00C44A02" w:rsidP="00C44A02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C44A02" w:rsidTr="00522FA2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44A02" w:rsidRPr="00462B85" w:rsidRDefault="00C44A02" w:rsidP="00522FA2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C44A02">
              <w:rPr>
                <w:rFonts w:eastAsiaTheme="minorEastAsia"/>
              </w:rPr>
              <w:t>void hm_get_vibrationsensor_state(HM_DEV_RAM_LIST *pni,ZB_VIBRATION_PARAM zb_type)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C44A02" w:rsidRDefault="00C44A02" w:rsidP="00C44A02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C44A02" w:rsidRDefault="00C44A02" w:rsidP="00C44A0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为获取子设备</w:t>
      </w:r>
      <w:r w:rsidRPr="00C44A02">
        <w:rPr>
          <w:rFonts w:ascii="Arial" w:hAnsi="Arial" w:cs="Arial" w:hint="eastAsia"/>
          <w:color w:val="333333"/>
          <w:sz w:val="21"/>
          <w:szCs w:val="21"/>
        </w:rPr>
        <w:t>振动探测器</w:t>
      </w:r>
      <w:r>
        <w:rPr>
          <w:rFonts w:ascii="Arial" w:hAnsi="Arial" w:cs="Arial" w:hint="eastAsia"/>
          <w:color w:val="333333"/>
          <w:sz w:val="21"/>
          <w:szCs w:val="21"/>
        </w:rPr>
        <w:t>的状态</w:t>
      </w:r>
      <w:r>
        <w:rPr>
          <w:rFonts w:ascii="Arial" w:hAnsi="Arial" w:cs="Arial" w:hint="eastAsia"/>
          <w:color w:val="333333"/>
          <w:sz w:val="21"/>
          <w:szCs w:val="21"/>
        </w:rPr>
        <w:t>SS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44A02" w:rsidRDefault="00C44A02" w:rsidP="00C44A0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733"/>
      </w:tblGrid>
      <w:tr w:rsidR="00C44A0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44A0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Pr="00C45C03" w:rsidRDefault="00C44A0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D02E04">
              <w:rPr>
                <w:rFonts w:eastAsiaTheme="minorEastAsia"/>
              </w:rPr>
              <w:t>pni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Pr="00C45C03" w:rsidRDefault="00C44A0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查询到在网关链表的参数</w:t>
            </w:r>
          </w:p>
        </w:tc>
      </w:tr>
      <w:tr w:rsidR="00C44A02" w:rsidTr="00522FA2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4A02" w:rsidRDefault="00C44A02" w:rsidP="00522FA2">
            <w:pPr>
              <w:spacing w:line="300" w:lineRule="atLeast"/>
              <w:rPr>
                <w:color w:val="333333"/>
              </w:rPr>
            </w:pPr>
            <w:r w:rsidRPr="00D02E04">
              <w:rPr>
                <w:rFonts w:eastAsiaTheme="minorEastAsia"/>
              </w:rPr>
              <w:t>zb_type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44A02" w:rsidRPr="00C45C03" w:rsidRDefault="00C44A02" w:rsidP="00522FA2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C44A02">
              <w:rPr>
                <w:rFonts w:hint="eastAsia"/>
                <w:color w:val="333333"/>
              </w:rPr>
              <w:t>振动探测器</w:t>
            </w:r>
            <w:r>
              <w:rPr>
                <w:rFonts w:eastAsiaTheme="minorEastAsia" w:hint="eastAsia"/>
                <w:color w:val="333333"/>
              </w:rPr>
              <w:t>的状态参数</w:t>
            </w:r>
            <w:r>
              <w:rPr>
                <w:rFonts w:eastAsiaTheme="minorEastAsia" w:hint="eastAsia"/>
                <w:color w:val="333333"/>
              </w:rPr>
              <w:t>SS</w:t>
            </w:r>
          </w:p>
        </w:tc>
      </w:tr>
    </w:tbl>
    <w:p w:rsidR="00C44A02" w:rsidRDefault="00C44A02" w:rsidP="00C44A02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C44A02" w:rsidTr="00522FA2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lastRenderedPageBreak/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44A02" w:rsidRDefault="00C44A02" w:rsidP="00522FA2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C44A02" w:rsidTr="00522FA2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Default="00C44A0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44A02" w:rsidRDefault="00C44A02" w:rsidP="00522FA2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C44A02" w:rsidRDefault="00C44A0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C44A02" w:rsidRDefault="00C44A02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7A5EA4" w:rsidRDefault="007A5EA4" w:rsidP="007A5EA4">
      <w:pPr>
        <w:pStyle w:val="z1"/>
        <w:ind w:leftChars="-50" w:left="654" w:hangingChars="270" w:hanging="759"/>
      </w:pPr>
      <w:r>
        <w:rPr>
          <w:rFonts w:hint="eastAsia"/>
        </w:rPr>
        <w:t xml:space="preserve">SDK </w:t>
      </w:r>
      <w:r>
        <w:rPr>
          <w:rFonts w:hint="eastAsia"/>
        </w:rPr>
        <w:t>wifi</w:t>
      </w:r>
      <w:r>
        <w:rPr>
          <w:rFonts w:hint="eastAsia"/>
        </w:rPr>
        <w:t>固件的</w:t>
      </w:r>
      <w:r>
        <w:rPr>
          <w:rFonts w:hint="eastAsia"/>
        </w:rPr>
        <w:t>OTA</w:t>
      </w:r>
      <w:r>
        <w:rPr>
          <w:rFonts w:hint="eastAsia"/>
        </w:rPr>
        <w:t>升级</w:t>
      </w:r>
    </w:p>
    <w:p w:rsidR="007A5EA4" w:rsidRDefault="007A5EA4" w:rsidP="007A5EA4">
      <w:pPr>
        <w:shd w:val="clear" w:color="auto" w:fill="FFFFFF"/>
        <w:spacing w:line="300" w:lineRule="atLeast"/>
        <w:rPr>
          <w:color w:val="333333"/>
        </w:rPr>
      </w:pPr>
    </w:p>
    <w:tbl>
      <w:tblPr>
        <w:tblW w:w="15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5"/>
      </w:tblGrid>
      <w:tr w:rsidR="007A5EA4" w:rsidTr="00FE683B">
        <w:trPr>
          <w:tblCellSpacing w:w="0" w:type="dxa"/>
        </w:trPr>
        <w:tc>
          <w:tcPr>
            <w:tcW w:w="15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A5EA4" w:rsidRPr="00462B85" w:rsidRDefault="007A5EA4" w:rsidP="00FE683B">
            <w:pPr>
              <w:pStyle w:val="af1"/>
              <w:shd w:val="clear" w:color="auto" w:fill="FFFFFF"/>
              <w:spacing w:before="150" w:beforeAutospacing="0" w:after="0" w:afterAutospacing="0" w:line="300" w:lineRule="atLeast"/>
              <w:rPr>
                <w:rFonts w:eastAsiaTheme="minorEastAsia"/>
              </w:rPr>
            </w:pPr>
            <w:r w:rsidRPr="007A5EA4">
              <w:rPr>
                <w:rFonts w:eastAsiaTheme="minorEastAsia"/>
              </w:rPr>
              <w:t>void HMUpdataDeviceSoftware(LINK_UPGRADE *data)</w:t>
            </w:r>
            <w:r>
              <w:rPr>
                <w:rFonts w:eastAsiaTheme="minorEastAsia" w:hint="eastAsia"/>
              </w:rPr>
              <w:t>；</w:t>
            </w:r>
          </w:p>
        </w:tc>
      </w:tr>
    </w:tbl>
    <w:p w:rsidR="007A5EA4" w:rsidRDefault="007A5EA4" w:rsidP="007A5EA4">
      <w:pPr>
        <w:shd w:val="clear" w:color="auto" w:fill="FFFFFF"/>
        <w:spacing w:line="300" w:lineRule="atLeast"/>
        <w:rPr>
          <w:color w:val="333333"/>
        </w:rPr>
      </w:pPr>
      <w:r>
        <w:rPr>
          <w:color w:val="333333"/>
        </w:rPr>
        <w:br/>
        <w:t>功能：</w:t>
      </w:r>
    </w:p>
    <w:p w:rsidR="007A5EA4" w:rsidRDefault="007A5EA4" w:rsidP="007A5EA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此函数</w:t>
      </w:r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wifi</w:t>
      </w:r>
      <w:r>
        <w:rPr>
          <w:rFonts w:ascii="Arial" w:hAnsi="Arial" w:cs="Arial" w:hint="eastAsia"/>
          <w:color w:val="333333"/>
          <w:sz w:val="21"/>
          <w:szCs w:val="21"/>
        </w:rPr>
        <w:t>固件的</w:t>
      </w:r>
      <w:r>
        <w:rPr>
          <w:rFonts w:ascii="Arial" w:hAnsi="Arial" w:cs="Arial" w:hint="eastAsia"/>
          <w:color w:val="333333"/>
          <w:sz w:val="21"/>
          <w:szCs w:val="21"/>
        </w:rPr>
        <w:t>OTA</w:t>
      </w:r>
      <w:r>
        <w:rPr>
          <w:rFonts w:ascii="Arial" w:hAnsi="Arial" w:cs="Arial" w:hint="eastAsia"/>
          <w:color w:val="333333"/>
          <w:sz w:val="21"/>
          <w:szCs w:val="21"/>
        </w:rPr>
        <w:t>升级函数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7A5EA4" w:rsidRDefault="007A5EA4" w:rsidP="007A5EA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227"/>
      </w:tblGrid>
      <w:tr w:rsidR="007A5EA4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A5EA4" w:rsidRDefault="007A5EA4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A5EA4" w:rsidRDefault="007A5EA4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A5EA4" w:rsidTr="007A5EA4"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A5EA4" w:rsidRPr="00C45C03" w:rsidRDefault="007A5EA4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 w:rsidRPr="007A5EA4">
              <w:rPr>
                <w:rFonts w:eastAsiaTheme="minorEastAsia"/>
              </w:rPr>
              <w:t>LINK_UPGRADE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A5EA4" w:rsidRPr="00C45C03" w:rsidRDefault="007A5EA4" w:rsidP="00FE683B">
            <w:pPr>
              <w:spacing w:line="3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/>
                <w:color w:val="333333"/>
              </w:rPr>
              <w:t>W</w:t>
            </w:r>
            <w:r>
              <w:rPr>
                <w:rFonts w:eastAsiaTheme="minorEastAsia" w:hint="eastAsia"/>
                <w:color w:val="333333"/>
              </w:rPr>
              <w:t>ifi OTA</w:t>
            </w:r>
            <w:r>
              <w:rPr>
                <w:rFonts w:eastAsiaTheme="minorEastAsia" w:hint="eastAsia"/>
                <w:color w:val="333333"/>
              </w:rPr>
              <w:t>升级的参数</w:t>
            </w:r>
            <w:bookmarkStart w:id="14" w:name="_GoBack"/>
            <w:bookmarkEnd w:id="14"/>
          </w:p>
        </w:tc>
      </w:tr>
    </w:tbl>
    <w:p w:rsidR="007A5EA4" w:rsidRDefault="007A5EA4" w:rsidP="007A5EA4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797"/>
      </w:tblGrid>
      <w:tr w:rsidR="007A5EA4" w:rsidTr="00FE683B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A5EA4" w:rsidRDefault="007A5EA4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A5EA4" w:rsidRDefault="007A5EA4" w:rsidP="00FE683B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7A5EA4" w:rsidTr="00FE683B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A5EA4" w:rsidRDefault="007A5EA4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A5EA4" w:rsidRDefault="007A5EA4" w:rsidP="00FE683B">
            <w:pPr>
              <w:spacing w:line="300" w:lineRule="atLeast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---</w:t>
            </w:r>
          </w:p>
        </w:tc>
      </w:tr>
    </w:tbl>
    <w:p w:rsidR="007A5EA4" w:rsidRDefault="007A5EA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 w:hint="eastAsia"/>
        </w:rPr>
      </w:pPr>
    </w:p>
    <w:p w:rsidR="007A5EA4" w:rsidRDefault="007A5EA4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p w:rsidR="003B3300" w:rsidRPr="00666211" w:rsidRDefault="003B3300" w:rsidP="003B3300">
      <w:pPr>
        <w:pStyle w:val="z0"/>
      </w:pPr>
      <w:r>
        <w:rPr>
          <w:rFonts w:hint="eastAsia"/>
        </w:rPr>
        <w:t>返回值说明</w:t>
      </w:r>
    </w:p>
    <w:p w:rsidR="003B3300" w:rsidRDefault="000E0FC7" w:rsidP="003B3300">
      <w:pPr>
        <w:pStyle w:val="z1"/>
        <w:ind w:leftChars="-50" w:left="654" w:hangingChars="270" w:hanging="759"/>
      </w:pPr>
      <w:r>
        <w:rPr>
          <w:rFonts w:hint="eastAsia"/>
        </w:rPr>
        <w:t>返回值具体说明</w:t>
      </w:r>
    </w:p>
    <w:p w:rsidR="003B3300" w:rsidRDefault="003B3300" w:rsidP="003B3300">
      <w:pPr>
        <w:shd w:val="clear" w:color="auto" w:fill="FFFFFF"/>
        <w:spacing w:line="300" w:lineRule="atLeast"/>
        <w:rPr>
          <w:color w:val="333333"/>
        </w:rPr>
      </w:pPr>
    </w:p>
    <w:p w:rsidR="003B3300" w:rsidRDefault="003B3300" w:rsidP="003B3300">
      <w:pPr>
        <w:pStyle w:val="af1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770"/>
      </w:tblGrid>
      <w:tr w:rsidR="003B3300" w:rsidTr="000E0FC7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B3300" w:rsidRDefault="003B330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B3300" w:rsidRDefault="003B3300" w:rsidP="000E0FC7">
            <w:pP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</w:rPr>
              <w:t>说明</w:t>
            </w:r>
          </w:p>
        </w:tc>
      </w:tr>
      <w:tr w:rsidR="003B3300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B3300" w:rsidRDefault="003B330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B3300" w:rsidRDefault="003B330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失败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3B3300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B3300" w:rsidRDefault="003B330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B3300" w:rsidRDefault="003B3300" w:rsidP="000E0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成功</w:t>
            </w:r>
          </w:p>
        </w:tc>
      </w:tr>
      <w:tr w:rsidR="000E0FC7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0FC7" w:rsidRPr="000E0FC7" w:rsidRDefault="000E0FC7" w:rsidP="000E0FC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2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0FC7" w:rsidRPr="000E0FC7" w:rsidRDefault="000E0FC7" w:rsidP="000E0FC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连接服务器失败</w:t>
            </w:r>
          </w:p>
        </w:tc>
      </w:tr>
      <w:tr w:rsidR="000E0FC7" w:rsidTr="000E0FC7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0FC7" w:rsidRPr="000E0FC7" w:rsidRDefault="000E0FC7" w:rsidP="000E0FC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0FC7" w:rsidRPr="000E0FC7" w:rsidRDefault="000E0FC7" w:rsidP="000E0FC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参数错误</w:t>
            </w:r>
          </w:p>
        </w:tc>
      </w:tr>
    </w:tbl>
    <w:p w:rsidR="003B3300" w:rsidRDefault="003B3300" w:rsidP="00695444">
      <w:pPr>
        <w:pStyle w:val="af1"/>
        <w:shd w:val="clear" w:color="auto" w:fill="FFFFFF"/>
        <w:spacing w:before="150" w:beforeAutospacing="0" w:after="0" w:afterAutospacing="0" w:line="300" w:lineRule="atLeast"/>
        <w:rPr>
          <w:rFonts w:eastAsiaTheme="minorEastAsia"/>
        </w:rPr>
      </w:pPr>
    </w:p>
    <w:sectPr w:rsidR="003B3300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67" w:rsidRDefault="00725F67">
      <w:r>
        <w:separator/>
      </w:r>
    </w:p>
  </w:endnote>
  <w:endnote w:type="continuationSeparator" w:id="0">
    <w:p w:rsidR="00725F67" w:rsidRDefault="0072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e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e"/>
      <w:jc w:val="center"/>
      <w:rPr>
        <w:rFonts w:eastAsia="宋体"/>
        <w:sz w:val="21"/>
        <w:szCs w:val="21"/>
      </w:rPr>
    </w:pPr>
    <w:r>
      <w:rPr>
        <w:rFonts w:eastAsia="宋体"/>
        <w:sz w:val="21"/>
        <w:szCs w:val="21"/>
      </w:rPr>
      <w:fldChar w:fldCharType="begin"/>
    </w:r>
    <w:r>
      <w:rPr>
        <w:rFonts w:eastAsia="宋体"/>
        <w:sz w:val="21"/>
        <w:szCs w:val="21"/>
      </w:rPr>
      <w:instrText>PAGE  \* ROMAN  \* MERGEFORMAT</w:instrText>
    </w:r>
    <w:r>
      <w:rPr>
        <w:rFonts w:eastAsia="宋体"/>
        <w:sz w:val="21"/>
        <w:szCs w:val="21"/>
      </w:rPr>
      <w:fldChar w:fldCharType="separate"/>
    </w:r>
    <w:r w:rsidRPr="000461C2">
      <w:rPr>
        <w:rFonts w:eastAsia="宋体"/>
        <w:noProof/>
        <w:color w:val="4F81BD"/>
        <w:sz w:val="21"/>
        <w:szCs w:val="21"/>
        <w:lang w:val="zh-CN"/>
      </w:rPr>
      <w:t>II</w:t>
    </w:r>
    <w:r>
      <w:rPr>
        <w:rFonts w:eastAsia="宋体"/>
        <w:color w:val="4F81BD"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e"/>
      <w:ind w:firstLine="360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t>第</w:t>
    </w:r>
    <w:r>
      <w:rPr>
        <w:rFonts w:ascii="宋体" w:eastAsia="宋体" w:hAnsi="宋体"/>
        <w:bCs/>
      </w:rPr>
      <w:fldChar w:fldCharType="begin"/>
    </w:r>
    <w:r>
      <w:rPr>
        <w:rFonts w:ascii="宋体" w:eastAsia="宋体" w:hAnsi="宋体"/>
        <w:bCs/>
      </w:rPr>
      <w:instrText>PAGE</w:instrText>
    </w:r>
    <w:r>
      <w:rPr>
        <w:rFonts w:ascii="宋体" w:eastAsia="宋体" w:hAnsi="宋体"/>
        <w:bCs/>
      </w:rPr>
      <w:fldChar w:fldCharType="separate"/>
    </w:r>
    <w:r w:rsidR="007A5EA4">
      <w:rPr>
        <w:rFonts w:ascii="宋体" w:eastAsia="宋体" w:hAnsi="宋体"/>
        <w:bCs/>
        <w:noProof/>
      </w:rPr>
      <w:t>38</w:t>
    </w:r>
    <w:r>
      <w:rPr>
        <w:rFonts w:ascii="宋体" w:eastAsia="宋体" w:hAnsi="宋体"/>
        <w:bCs/>
      </w:rPr>
      <w:fldChar w:fldCharType="end"/>
    </w:r>
    <w:r>
      <w:rPr>
        <w:rFonts w:ascii="宋体" w:eastAsia="宋体" w:hAnsi="宋体" w:hint="eastAsia"/>
        <w:lang w:val="zh-CN"/>
      </w:rPr>
      <w:t>页</w:t>
    </w:r>
    <w:r>
      <w:rPr>
        <w:rFonts w:ascii="宋体" w:eastAsia="宋体" w:hAnsi="宋体"/>
        <w:lang w:val="zh-CN"/>
      </w:rPr>
      <w:t>/</w:t>
    </w:r>
    <w:r>
      <w:rPr>
        <w:rFonts w:ascii="宋体" w:eastAsia="宋体" w:hAnsi="宋体" w:hint="eastAsia"/>
        <w:lang w:val="zh-CN"/>
      </w:rPr>
      <w:t>共</w:t>
    </w:r>
    <w:r>
      <w:rPr>
        <w:rFonts w:ascii="宋体" w:eastAsia="宋体" w:hAnsi="宋体" w:hint="eastAsia"/>
        <w:bCs/>
      </w:rPr>
      <w:t>50页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67" w:rsidRDefault="00725F67">
      <w:r>
        <w:separator/>
      </w:r>
    </w:p>
  </w:footnote>
  <w:footnote w:type="continuationSeparator" w:id="0">
    <w:p w:rsidR="00725F67" w:rsidRDefault="00725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Bdr>
        <w:bottom w:val="single" w:sz="6" w:space="0" w:color="auto"/>
      </w:pBdr>
      <w:tabs>
        <w:tab w:val="center" w:pos="4153"/>
        <w:tab w:val="right" w:pos="8306"/>
      </w:tabs>
      <w:snapToGrid w:val="0"/>
      <w:ind w:firstLineChars="1700" w:firstLine="3060"/>
      <w:rPr>
        <w:rFonts w:eastAsia="宋体"/>
        <w:sz w:val="18"/>
      </w:rPr>
    </w:pPr>
    <w:r>
      <w:rPr>
        <w:rFonts w:eastAsiaTheme="minorEastAsia" w:hint="eastAsia"/>
        <w:sz w:val="18"/>
      </w:rPr>
      <w:tab/>
    </w:r>
    <w:r>
      <w:rPr>
        <w:rFonts w:eastAsiaTheme="minorEastAsia" w:hint="eastAsia"/>
        <w:sz w:val="18"/>
      </w:rPr>
      <w:tab/>
    </w:r>
    <w:r>
      <w:rPr>
        <w:rFonts w:eastAsiaTheme="minorEastAsia" w:hint="eastAsia"/>
        <w:sz w:val="18"/>
      </w:rPr>
      <w:t>深圳市海曼</w:t>
    </w:r>
    <w:r>
      <w:rPr>
        <w:rFonts w:eastAsia="宋体" w:hint="eastAsia"/>
        <w:sz w:val="18"/>
      </w:rPr>
      <w:t>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Bdr>
        <w:bottom w:val="single" w:sz="6" w:space="0" w:color="auto"/>
      </w:pBdr>
      <w:tabs>
        <w:tab w:val="center" w:pos="4153"/>
        <w:tab w:val="right" w:pos="8306"/>
      </w:tabs>
      <w:snapToGrid w:val="0"/>
      <w:ind w:firstLineChars="3500" w:firstLine="6300"/>
      <w:rPr>
        <w:rFonts w:eastAsia="宋体"/>
        <w:sz w:val="18"/>
      </w:rPr>
    </w:pPr>
    <w:r>
      <w:rPr>
        <w:rFonts w:eastAsiaTheme="minorEastAsia" w:hint="eastAsia"/>
        <w:sz w:val="18"/>
      </w:rPr>
      <w:t>深圳市海曼</w:t>
    </w:r>
    <w:r>
      <w:rPr>
        <w:rFonts w:eastAsia="宋体" w:hint="eastAsia"/>
        <w:sz w:val="18"/>
      </w:rPr>
      <w:t>科技有限公司</w:t>
    </w:r>
  </w:p>
  <w:p w:rsidR="00522FA2" w:rsidRDefault="00522FA2">
    <w:pPr>
      <w:pStyle w:val="af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FA2" w:rsidRDefault="00522FA2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pStyle w:val="5"/>
      <w:lvlText w:val="%1."/>
      <w:lvlJc w:val="left"/>
      <w:pPr>
        <w:tabs>
          <w:tab w:val="left" w:pos="0"/>
        </w:tabs>
        <w:ind w:left="425" w:hanging="425"/>
      </w:pPr>
      <w:rPr>
        <w:rFonts w:ascii="黑体" w:eastAsia="黑体" w:hAnsi="黑体" w:cs="黑体"/>
        <w:b w:val="0"/>
        <w:i w:val="0"/>
        <w:sz w:val="21"/>
      </w:rPr>
    </w:lvl>
    <w:lvl w:ilvl="1">
      <w:start w:val="1"/>
      <w:numFmt w:val="decimal"/>
      <w:pStyle w:val="6"/>
      <w:lvlText w:val="%1.%2."/>
      <w:lvlJc w:val="left"/>
      <w:pPr>
        <w:tabs>
          <w:tab w:val="left" w:pos="426"/>
        </w:tabs>
        <w:ind w:left="993" w:hanging="567"/>
      </w:pPr>
      <w:rPr>
        <w:rFonts w:ascii="黑体" w:eastAsia="黑体" w:hAnsi="黑体" w:cs="黑体"/>
        <w:b w:val="0"/>
        <w:i w:val="0"/>
        <w:spacing w:val="0"/>
        <w:w w:val="100"/>
        <w:kern w:val="1"/>
        <w:sz w:val="21"/>
      </w:rPr>
    </w:lvl>
    <w:lvl w:ilvl="2">
      <w:start w:val="1"/>
      <w:numFmt w:val="decimal"/>
      <w:pStyle w:val="7"/>
      <w:lvlText w:val="%1.%2.%3."/>
      <w:lvlJc w:val="left"/>
      <w:pPr>
        <w:tabs>
          <w:tab w:val="left" w:pos="0"/>
        </w:tabs>
        <w:ind w:left="709" w:hanging="709"/>
      </w:pPr>
      <w:rPr>
        <w:rFonts w:ascii="黑体" w:eastAsia="黑体" w:hAnsi="黑体" w:cs="黑体"/>
        <w:b w:val="0"/>
        <w:i w:val="0"/>
        <w:spacing w:val="0"/>
        <w:w w:val="100"/>
        <w:kern w:val="1"/>
        <w:sz w:val="21"/>
      </w:rPr>
    </w:lvl>
    <w:lvl w:ilvl="3">
      <w:start w:val="1"/>
      <w:numFmt w:val="decimal"/>
      <w:pStyle w:val="8"/>
      <w:lvlText w:val="%1.%2.%3.%4."/>
      <w:lvlJc w:val="left"/>
      <w:pPr>
        <w:tabs>
          <w:tab w:val="left" w:pos="0"/>
        </w:tabs>
        <w:ind w:left="851" w:hanging="851"/>
      </w:pPr>
      <w:rPr>
        <w:rFonts w:ascii="黑体" w:eastAsia="黑体" w:hAnsi="黑体" w:cs="黑体"/>
        <w:b w:val="0"/>
        <w:i w:val="0"/>
        <w:spacing w:val="0"/>
        <w:w w:val="100"/>
        <w:kern w:val="1"/>
        <w:sz w:val="21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992" w:hanging="992"/>
      </w:pPr>
      <w:rPr>
        <w:rFonts w:ascii="黑体" w:eastAsia="黑体" w:hAnsi="黑体" w:cs="黑体"/>
        <w:b w:val="0"/>
        <w:i w:val="0"/>
        <w:spacing w:val="0"/>
        <w:w w:val="100"/>
        <w:kern w:val="1"/>
        <w:sz w:val="21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ascii="黑体" w:eastAsia="黑体" w:hAnsi="黑体" w:cs="黑体"/>
        <w:b w:val="0"/>
        <w:i w:val="0"/>
        <w:spacing w:val="0"/>
        <w:w w:val="100"/>
        <w:kern w:val="1"/>
        <w:sz w:val="21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276" w:hanging="1276"/>
      </w:pPr>
      <w:rPr>
        <w:rFonts w:ascii="黑体" w:eastAsia="黑体" w:hAnsi="黑体" w:cs="黑体"/>
        <w:b w:val="0"/>
        <w:i w:val="0"/>
        <w:spacing w:val="0"/>
        <w:w w:val="100"/>
        <w:kern w:val="1"/>
        <w:sz w:val="21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</w:lvl>
  </w:abstractNum>
  <w:abstractNum w:abstractNumId="1">
    <w:nsid w:val="0B6B2842"/>
    <w:multiLevelType w:val="multilevel"/>
    <w:tmpl w:val="6E7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E9305C"/>
    <w:multiLevelType w:val="multilevel"/>
    <w:tmpl w:val="20E930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C25803"/>
    <w:multiLevelType w:val="hybridMultilevel"/>
    <w:tmpl w:val="57C8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17D26"/>
    <w:multiLevelType w:val="multilevel"/>
    <w:tmpl w:val="F1BA14F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z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3180F4F"/>
    <w:multiLevelType w:val="multilevel"/>
    <w:tmpl w:val="DD62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9962E4"/>
    <w:multiLevelType w:val="multilevel"/>
    <w:tmpl w:val="16B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B83D8C"/>
    <w:multiLevelType w:val="multilevel"/>
    <w:tmpl w:val="34B83D8C"/>
    <w:lvl w:ilvl="0">
      <w:start w:val="1"/>
      <w:numFmt w:val="decimal"/>
      <w:pStyle w:val="z0"/>
      <w:lvlText w:val="%1."/>
      <w:lvlJc w:val="left"/>
      <w:pPr>
        <w:ind w:left="425" w:hanging="425"/>
      </w:pPr>
    </w:lvl>
    <w:lvl w:ilvl="1">
      <w:start w:val="1"/>
      <w:numFmt w:val="decimal"/>
      <w:pStyle w:val="z1"/>
      <w:lvlText w:val="%1.%2."/>
      <w:lvlJc w:val="left"/>
      <w:pPr>
        <w:ind w:left="2552" w:hanging="567"/>
      </w:pPr>
    </w:lvl>
    <w:lvl w:ilvl="2">
      <w:start w:val="1"/>
      <w:numFmt w:val="decimal"/>
      <w:pStyle w:val="zz"/>
      <w:lvlText w:val="%1.%2.%3."/>
      <w:lvlJc w:val="left"/>
      <w:pPr>
        <w:ind w:left="1135" w:hanging="709"/>
      </w:pPr>
    </w:lvl>
    <w:lvl w:ilvl="3">
      <w:start w:val="1"/>
      <w:numFmt w:val="decimal"/>
      <w:pStyle w:val="z2"/>
      <w:lvlText w:val="%1.%2.%3.%4."/>
      <w:lvlJc w:val="left"/>
      <w:pPr>
        <w:ind w:left="851" w:hanging="851"/>
      </w:p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55E07F0"/>
    <w:multiLevelType w:val="multilevel"/>
    <w:tmpl w:val="355E07F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B55C58"/>
    <w:multiLevelType w:val="multilevel"/>
    <w:tmpl w:val="AEC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7C2AF5"/>
    <w:multiLevelType w:val="multilevel"/>
    <w:tmpl w:val="557C2AF5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1">
    <w:nsid w:val="58DA4335"/>
    <w:multiLevelType w:val="singleLevel"/>
    <w:tmpl w:val="58DA433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66F10907"/>
    <w:multiLevelType w:val="multilevel"/>
    <w:tmpl w:val="2AC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10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7"/>
  </w:num>
  <w:num w:numId="15">
    <w:abstractNumId w:val="4"/>
  </w:num>
  <w:num w:numId="16">
    <w:abstractNumId w:val="7"/>
  </w:num>
  <w:num w:numId="17">
    <w:abstractNumId w:val="7"/>
  </w:num>
  <w:num w:numId="18">
    <w:abstractNumId w:val="4"/>
  </w:num>
  <w:num w:numId="19">
    <w:abstractNumId w:val="5"/>
  </w:num>
  <w:num w:numId="20">
    <w:abstractNumId w:val="12"/>
  </w:num>
  <w:num w:numId="21">
    <w:abstractNumId w:val="7"/>
  </w:num>
  <w:num w:numId="22">
    <w:abstractNumId w:val="7"/>
  </w:num>
  <w:num w:numId="23">
    <w:abstractNumId w:val="4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D8A"/>
    <w:rsid w:val="00001316"/>
    <w:rsid w:val="0000192B"/>
    <w:rsid w:val="00002758"/>
    <w:rsid w:val="00002773"/>
    <w:rsid w:val="0000329B"/>
    <w:rsid w:val="00004E75"/>
    <w:rsid w:val="000060AE"/>
    <w:rsid w:val="0000732F"/>
    <w:rsid w:val="00007347"/>
    <w:rsid w:val="00010832"/>
    <w:rsid w:val="00011305"/>
    <w:rsid w:val="00011828"/>
    <w:rsid w:val="00011F49"/>
    <w:rsid w:val="00012162"/>
    <w:rsid w:val="0001283E"/>
    <w:rsid w:val="000133F0"/>
    <w:rsid w:val="00013615"/>
    <w:rsid w:val="00014113"/>
    <w:rsid w:val="000142E9"/>
    <w:rsid w:val="00014A46"/>
    <w:rsid w:val="00014BD5"/>
    <w:rsid w:val="00015DCD"/>
    <w:rsid w:val="000176F8"/>
    <w:rsid w:val="00024188"/>
    <w:rsid w:val="000241BB"/>
    <w:rsid w:val="000243E1"/>
    <w:rsid w:val="000244B8"/>
    <w:rsid w:val="00024BB5"/>
    <w:rsid w:val="000252AC"/>
    <w:rsid w:val="0002572F"/>
    <w:rsid w:val="00025FE2"/>
    <w:rsid w:val="00026A1C"/>
    <w:rsid w:val="0002749D"/>
    <w:rsid w:val="000302B3"/>
    <w:rsid w:val="00031392"/>
    <w:rsid w:val="000321D0"/>
    <w:rsid w:val="000329BF"/>
    <w:rsid w:val="00032E15"/>
    <w:rsid w:val="00033497"/>
    <w:rsid w:val="00033F97"/>
    <w:rsid w:val="00034669"/>
    <w:rsid w:val="000348FC"/>
    <w:rsid w:val="000350F4"/>
    <w:rsid w:val="000369B3"/>
    <w:rsid w:val="00037F64"/>
    <w:rsid w:val="0004071F"/>
    <w:rsid w:val="0004081F"/>
    <w:rsid w:val="00041F26"/>
    <w:rsid w:val="00042D52"/>
    <w:rsid w:val="00043A78"/>
    <w:rsid w:val="0004522F"/>
    <w:rsid w:val="00045D64"/>
    <w:rsid w:val="000461C2"/>
    <w:rsid w:val="00046F76"/>
    <w:rsid w:val="0004734B"/>
    <w:rsid w:val="00047C87"/>
    <w:rsid w:val="00047E28"/>
    <w:rsid w:val="00053EDF"/>
    <w:rsid w:val="000541BB"/>
    <w:rsid w:val="000546BB"/>
    <w:rsid w:val="000561F9"/>
    <w:rsid w:val="00057B56"/>
    <w:rsid w:val="0006147F"/>
    <w:rsid w:val="000617B7"/>
    <w:rsid w:val="00061A6B"/>
    <w:rsid w:val="00062A38"/>
    <w:rsid w:val="00062F12"/>
    <w:rsid w:val="000632A0"/>
    <w:rsid w:val="00063B09"/>
    <w:rsid w:val="00064426"/>
    <w:rsid w:val="00064A93"/>
    <w:rsid w:val="00065779"/>
    <w:rsid w:val="0006584C"/>
    <w:rsid w:val="000665BC"/>
    <w:rsid w:val="00066B27"/>
    <w:rsid w:val="00066CAC"/>
    <w:rsid w:val="00066EFB"/>
    <w:rsid w:val="000704EA"/>
    <w:rsid w:val="00070622"/>
    <w:rsid w:val="00070D43"/>
    <w:rsid w:val="00071218"/>
    <w:rsid w:val="000731DD"/>
    <w:rsid w:val="00076513"/>
    <w:rsid w:val="00076630"/>
    <w:rsid w:val="00076B84"/>
    <w:rsid w:val="00077873"/>
    <w:rsid w:val="00080DDA"/>
    <w:rsid w:val="0008119D"/>
    <w:rsid w:val="0008206E"/>
    <w:rsid w:val="00085314"/>
    <w:rsid w:val="00085EBA"/>
    <w:rsid w:val="000877AD"/>
    <w:rsid w:val="00090554"/>
    <w:rsid w:val="00091729"/>
    <w:rsid w:val="00091A2C"/>
    <w:rsid w:val="00092054"/>
    <w:rsid w:val="000920CF"/>
    <w:rsid w:val="00092993"/>
    <w:rsid w:val="00094490"/>
    <w:rsid w:val="00095392"/>
    <w:rsid w:val="00095F14"/>
    <w:rsid w:val="00096DB6"/>
    <w:rsid w:val="00097801"/>
    <w:rsid w:val="000A0C67"/>
    <w:rsid w:val="000A0FC5"/>
    <w:rsid w:val="000A2C5B"/>
    <w:rsid w:val="000A37EF"/>
    <w:rsid w:val="000A3A39"/>
    <w:rsid w:val="000A3E3D"/>
    <w:rsid w:val="000A4D1E"/>
    <w:rsid w:val="000A4DB2"/>
    <w:rsid w:val="000A540B"/>
    <w:rsid w:val="000A5AEA"/>
    <w:rsid w:val="000A64E5"/>
    <w:rsid w:val="000A7492"/>
    <w:rsid w:val="000A766B"/>
    <w:rsid w:val="000A7704"/>
    <w:rsid w:val="000A79F2"/>
    <w:rsid w:val="000B0D9D"/>
    <w:rsid w:val="000B1433"/>
    <w:rsid w:val="000B17B2"/>
    <w:rsid w:val="000B21D9"/>
    <w:rsid w:val="000B274E"/>
    <w:rsid w:val="000B28BA"/>
    <w:rsid w:val="000B30E3"/>
    <w:rsid w:val="000B4B41"/>
    <w:rsid w:val="000B4D8C"/>
    <w:rsid w:val="000B4FBE"/>
    <w:rsid w:val="000B6CF9"/>
    <w:rsid w:val="000B6F04"/>
    <w:rsid w:val="000B796F"/>
    <w:rsid w:val="000B7FFA"/>
    <w:rsid w:val="000C0211"/>
    <w:rsid w:val="000C1FBB"/>
    <w:rsid w:val="000C21C0"/>
    <w:rsid w:val="000C2C9F"/>
    <w:rsid w:val="000C36A0"/>
    <w:rsid w:val="000C40D8"/>
    <w:rsid w:val="000C4380"/>
    <w:rsid w:val="000C479D"/>
    <w:rsid w:val="000C4E8E"/>
    <w:rsid w:val="000C561E"/>
    <w:rsid w:val="000C57C3"/>
    <w:rsid w:val="000C71CA"/>
    <w:rsid w:val="000C789E"/>
    <w:rsid w:val="000D038B"/>
    <w:rsid w:val="000D0BFB"/>
    <w:rsid w:val="000D1D42"/>
    <w:rsid w:val="000D1FE5"/>
    <w:rsid w:val="000D35C3"/>
    <w:rsid w:val="000D388D"/>
    <w:rsid w:val="000D76CA"/>
    <w:rsid w:val="000D7822"/>
    <w:rsid w:val="000D7F60"/>
    <w:rsid w:val="000E0C14"/>
    <w:rsid w:val="000E0FC7"/>
    <w:rsid w:val="000E2C85"/>
    <w:rsid w:val="000E3124"/>
    <w:rsid w:val="000E3F57"/>
    <w:rsid w:val="000E513A"/>
    <w:rsid w:val="000E668E"/>
    <w:rsid w:val="000E6FD8"/>
    <w:rsid w:val="000E79C8"/>
    <w:rsid w:val="000F08E0"/>
    <w:rsid w:val="000F2547"/>
    <w:rsid w:val="000F283A"/>
    <w:rsid w:val="000F33A6"/>
    <w:rsid w:val="000F45DA"/>
    <w:rsid w:val="000F51E0"/>
    <w:rsid w:val="000F58BC"/>
    <w:rsid w:val="000F7020"/>
    <w:rsid w:val="000F7853"/>
    <w:rsid w:val="000F7984"/>
    <w:rsid w:val="000F7C27"/>
    <w:rsid w:val="000F7DF3"/>
    <w:rsid w:val="00100B22"/>
    <w:rsid w:val="00101AC7"/>
    <w:rsid w:val="0010345D"/>
    <w:rsid w:val="00103ABB"/>
    <w:rsid w:val="0010581D"/>
    <w:rsid w:val="00105BEF"/>
    <w:rsid w:val="0011140F"/>
    <w:rsid w:val="00111578"/>
    <w:rsid w:val="00111C53"/>
    <w:rsid w:val="00111EA1"/>
    <w:rsid w:val="00112B14"/>
    <w:rsid w:val="0011304B"/>
    <w:rsid w:val="001150BB"/>
    <w:rsid w:val="001151A2"/>
    <w:rsid w:val="001152E2"/>
    <w:rsid w:val="0011549C"/>
    <w:rsid w:val="00115526"/>
    <w:rsid w:val="00121806"/>
    <w:rsid w:val="00122581"/>
    <w:rsid w:val="00122B21"/>
    <w:rsid w:val="001233C9"/>
    <w:rsid w:val="00123843"/>
    <w:rsid w:val="001256E4"/>
    <w:rsid w:val="00125AB9"/>
    <w:rsid w:val="00127CF4"/>
    <w:rsid w:val="00130B20"/>
    <w:rsid w:val="0013374F"/>
    <w:rsid w:val="00133CBA"/>
    <w:rsid w:val="00133DCF"/>
    <w:rsid w:val="00135232"/>
    <w:rsid w:val="001357CB"/>
    <w:rsid w:val="00137443"/>
    <w:rsid w:val="00137C0F"/>
    <w:rsid w:val="0014127F"/>
    <w:rsid w:val="00141D67"/>
    <w:rsid w:val="0014353A"/>
    <w:rsid w:val="00143DA9"/>
    <w:rsid w:val="001442B8"/>
    <w:rsid w:val="001461B7"/>
    <w:rsid w:val="001476D9"/>
    <w:rsid w:val="0015096D"/>
    <w:rsid w:val="001515E6"/>
    <w:rsid w:val="00151613"/>
    <w:rsid w:val="001518BF"/>
    <w:rsid w:val="00152228"/>
    <w:rsid w:val="00152B52"/>
    <w:rsid w:val="00152DFF"/>
    <w:rsid w:val="00153516"/>
    <w:rsid w:val="001565CB"/>
    <w:rsid w:val="0015668F"/>
    <w:rsid w:val="001567F3"/>
    <w:rsid w:val="00156876"/>
    <w:rsid w:val="00157761"/>
    <w:rsid w:val="00157842"/>
    <w:rsid w:val="001616ED"/>
    <w:rsid w:val="00162122"/>
    <w:rsid w:val="00162936"/>
    <w:rsid w:val="00163767"/>
    <w:rsid w:val="0016459F"/>
    <w:rsid w:val="001649AE"/>
    <w:rsid w:val="00165213"/>
    <w:rsid w:val="0016694C"/>
    <w:rsid w:val="0016726B"/>
    <w:rsid w:val="00167EF9"/>
    <w:rsid w:val="00170EAE"/>
    <w:rsid w:val="001717B0"/>
    <w:rsid w:val="00172000"/>
    <w:rsid w:val="00174566"/>
    <w:rsid w:val="00175850"/>
    <w:rsid w:val="001762D9"/>
    <w:rsid w:val="00176CB5"/>
    <w:rsid w:val="00177639"/>
    <w:rsid w:val="00177D82"/>
    <w:rsid w:val="0018082A"/>
    <w:rsid w:val="00183B20"/>
    <w:rsid w:val="00183CFD"/>
    <w:rsid w:val="00183D60"/>
    <w:rsid w:val="00184003"/>
    <w:rsid w:val="0018629D"/>
    <w:rsid w:val="001869D0"/>
    <w:rsid w:val="001871F0"/>
    <w:rsid w:val="001873D4"/>
    <w:rsid w:val="00190B8A"/>
    <w:rsid w:val="00191C21"/>
    <w:rsid w:val="00192505"/>
    <w:rsid w:val="001945A0"/>
    <w:rsid w:val="0019672C"/>
    <w:rsid w:val="001A07C5"/>
    <w:rsid w:val="001A4DF0"/>
    <w:rsid w:val="001A7085"/>
    <w:rsid w:val="001A76FB"/>
    <w:rsid w:val="001B04F1"/>
    <w:rsid w:val="001B15AD"/>
    <w:rsid w:val="001B2678"/>
    <w:rsid w:val="001B3E1A"/>
    <w:rsid w:val="001B4A18"/>
    <w:rsid w:val="001B4CCA"/>
    <w:rsid w:val="001B4E0D"/>
    <w:rsid w:val="001B5C98"/>
    <w:rsid w:val="001B7040"/>
    <w:rsid w:val="001B729F"/>
    <w:rsid w:val="001B7A89"/>
    <w:rsid w:val="001C01DA"/>
    <w:rsid w:val="001C279F"/>
    <w:rsid w:val="001C27D3"/>
    <w:rsid w:val="001C2830"/>
    <w:rsid w:val="001C3950"/>
    <w:rsid w:val="001C4A20"/>
    <w:rsid w:val="001C50C7"/>
    <w:rsid w:val="001C6FDF"/>
    <w:rsid w:val="001C7085"/>
    <w:rsid w:val="001C7BA6"/>
    <w:rsid w:val="001D0FAC"/>
    <w:rsid w:val="001D0FB4"/>
    <w:rsid w:val="001D17FB"/>
    <w:rsid w:val="001D1A25"/>
    <w:rsid w:val="001D3953"/>
    <w:rsid w:val="001D3ABB"/>
    <w:rsid w:val="001D5209"/>
    <w:rsid w:val="001D5669"/>
    <w:rsid w:val="001D59CF"/>
    <w:rsid w:val="001D6551"/>
    <w:rsid w:val="001D692B"/>
    <w:rsid w:val="001D7CFE"/>
    <w:rsid w:val="001E038C"/>
    <w:rsid w:val="001E05B4"/>
    <w:rsid w:val="001E0DA5"/>
    <w:rsid w:val="001E0FCB"/>
    <w:rsid w:val="001E18CF"/>
    <w:rsid w:val="001E1CEB"/>
    <w:rsid w:val="001E1D87"/>
    <w:rsid w:val="001E321A"/>
    <w:rsid w:val="001E4B1B"/>
    <w:rsid w:val="001E5230"/>
    <w:rsid w:val="001E56DC"/>
    <w:rsid w:val="001E5A48"/>
    <w:rsid w:val="001E5B27"/>
    <w:rsid w:val="001E68F0"/>
    <w:rsid w:val="001F17B6"/>
    <w:rsid w:val="001F2C5C"/>
    <w:rsid w:val="001F301A"/>
    <w:rsid w:val="001F4967"/>
    <w:rsid w:val="001F54BC"/>
    <w:rsid w:val="001F5D7F"/>
    <w:rsid w:val="001F63DE"/>
    <w:rsid w:val="001F693E"/>
    <w:rsid w:val="001F7C21"/>
    <w:rsid w:val="002028E6"/>
    <w:rsid w:val="0020476A"/>
    <w:rsid w:val="002050DB"/>
    <w:rsid w:val="002054B5"/>
    <w:rsid w:val="002055A4"/>
    <w:rsid w:val="00205900"/>
    <w:rsid w:val="002060C6"/>
    <w:rsid w:val="00206804"/>
    <w:rsid w:val="002075A2"/>
    <w:rsid w:val="002105E1"/>
    <w:rsid w:val="0021214D"/>
    <w:rsid w:val="002124EC"/>
    <w:rsid w:val="00212A83"/>
    <w:rsid w:val="00213EC8"/>
    <w:rsid w:val="00220152"/>
    <w:rsid w:val="0022075C"/>
    <w:rsid w:val="00220913"/>
    <w:rsid w:val="00221D06"/>
    <w:rsid w:val="00221E0E"/>
    <w:rsid w:val="002225AD"/>
    <w:rsid w:val="00222D49"/>
    <w:rsid w:val="00224B1F"/>
    <w:rsid w:val="00225451"/>
    <w:rsid w:val="002273AC"/>
    <w:rsid w:val="0023082D"/>
    <w:rsid w:val="00230941"/>
    <w:rsid w:val="0023242D"/>
    <w:rsid w:val="002333DF"/>
    <w:rsid w:val="00234754"/>
    <w:rsid w:val="002352D3"/>
    <w:rsid w:val="002362FD"/>
    <w:rsid w:val="00237710"/>
    <w:rsid w:val="002418F4"/>
    <w:rsid w:val="002419CC"/>
    <w:rsid w:val="00241E8D"/>
    <w:rsid w:val="00242136"/>
    <w:rsid w:val="00242349"/>
    <w:rsid w:val="0024397F"/>
    <w:rsid w:val="00244F32"/>
    <w:rsid w:val="00245318"/>
    <w:rsid w:val="00250B97"/>
    <w:rsid w:val="00250E74"/>
    <w:rsid w:val="00251548"/>
    <w:rsid w:val="00251B43"/>
    <w:rsid w:val="00251BB2"/>
    <w:rsid w:val="002522DC"/>
    <w:rsid w:val="002522EB"/>
    <w:rsid w:val="002523CB"/>
    <w:rsid w:val="00252513"/>
    <w:rsid w:val="00252DF0"/>
    <w:rsid w:val="00255598"/>
    <w:rsid w:val="002564D9"/>
    <w:rsid w:val="00256E54"/>
    <w:rsid w:val="00257433"/>
    <w:rsid w:val="00257EC6"/>
    <w:rsid w:val="00260B9C"/>
    <w:rsid w:val="00261322"/>
    <w:rsid w:val="002615C6"/>
    <w:rsid w:val="00261BD5"/>
    <w:rsid w:val="00261BF5"/>
    <w:rsid w:val="00261C98"/>
    <w:rsid w:val="0026453D"/>
    <w:rsid w:val="00264A4C"/>
    <w:rsid w:val="002651A8"/>
    <w:rsid w:val="0026550E"/>
    <w:rsid w:val="0026683A"/>
    <w:rsid w:val="00270088"/>
    <w:rsid w:val="0027036A"/>
    <w:rsid w:val="00270E9A"/>
    <w:rsid w:val="00271AEE"/>
    <w:rsid w:val="00273B8D"/>
    <w:rsid w:val="00273DE0"/>
    <w:rsid w:val="00274AC0"/>
    <w:rsid w:val="00275B32"/>
    <w:rsid w:val="00276A4E"/>
    <w:rsid w:val="002770C0"/>
    <w:rsid w:val="002775A1"/>
    <w:rsid w:val="002778AF"/>
    <w:rsid w:val="00277EED"/>
    <w:rsid w:val="002810BE"/>
    <w:rsid w:val="002823E8"/>
    <w:rsid w:val="00282B00"/>
    <w:rsid w:val="00282FEA"/>
    <w:rsid w:val="002832C4"/>
    <w:rsid w:val="00284C13"/>
    <w:rsid w:val="00284DC8"/>
    <w:rsid w:val="00286234"/>
    <w:rsid w:val="00286719"/>
    <w:rsid w:val="00291408"/>
    <w:rsid w:val="0029247A"/>
    <w:rsid w:val="002935E7"/>
    <w:rsid w:val="00294866"/>
    <w:rsid w:val="002948F3"/>
    <w:rsid w:val="0029499D"/>
    <w:rsid w:val="002963C7"/>
    <w:rsid w:val="00297751"/>
    <w:rsid w:val="00297BAA"/>
    <w:rsid w:val="00297CFD"/>
    <w:rsid w:val="002A2F8E"/>
    <w:rsid w:val="002A3603"/>
    <w:rsid w:val="002A3BD7"/>
    <w:rsid w:val="002A410D"/>
    <w:rsid w:val="002A6875"/>
    <w:rsid w:val="002A6ED4"/>
    <w:rsid w:val="002B066A"/>
    <w:rsid w:val="002B0AF0"/>
    <w:rsid w:val="002B0D4C"/>
    <w:rsid w:val="002B1F74"/>
    <w:rsid w:val="002B25E5"/>
    <w:rsid w:val="002B30A0"/>
    <w:rsid w:val="002B5EA9"/>
    <w:rsid w:val="002B6BB1"/>
    <w:rsid w:val="002B7715"/>
    <w:rsid w:val="002B7D86"/>
    <w:rsid w:val="002C0D46"/>
    <w:rsid w:val="002C1526"/>
    <w:rsid w:val="002C4A53"/>
    <w:rsid w:val="002C55FD"/>
    <w:rsid w:val="002C67D5"/>
    <w:rsid w:val="002D0113"/>
    <w:rsid w:val="002D0F73"/>
    <w:rsid w:val="002D23FA"/>
    <w:rsid w:val="002D2A8A"/>
    <w:rsid w:val="002D2F82"/>
    <w:rsid w:val="002D3C39"/>
    <w:rsid w:val="002D60E5"/>
    <w:rsid w:val="002D74C0"/>
    <w:rsid w:val="002D7F42"/>
    <w:rsid w:val="002E2101"/>
    <w:rsid w:val="002E55B7"/>
    <w:rsid w:val="002E72A6"/>
    <w:rsid w:val="002E79BE"/>
    <w:rsid w:val="002F1198"/>
    <w:rsid w:val="002F15AB"/>
    <w:rsid w:val="002F3B25"/>
    <w:rsid w:val="002F3DA6"/>
    <w:rsid w:val="002F4066"/>
    <w:rsid w:val="002F4819"/>
    <w:rsid w:val="002F6669"/>
    <w:rsid w:val="002F7B84"/>
    <w:rsid w:val="002F7EF9"/>
    <w:rsid w:val="00300B5D"/>
    <w:rsid w:val="00300F99"/>
    <w:rsid w:val="00301C83"/>
    <w:rsid w:val="00301E29"/>
    <w:rsid w:val="003026B3"/>
    <w:rsid w:val="00303597"/>
    <w:rsid w:val="00303AE7"/>
    <w:rsid w:val="003044C7"/>
    <w:rsid w:val="00304D35"/>
    <w:rsid w:val="0030519C"/>
    <w:rsid w:val="003054ED"/>
    <w:rsid w:val="00305530"/>
    <w:rsid w:val="00307BF1"/>
    <w:rsid w:val="0031024C"/>
    <w:rsid w:val="0031093B"/>
    <w:rsid w:val="00310D4A"/>
    <w:rsid w:val="00310F01"/>
    <w:rsid w:val="003113C3"/>
    <w:rsid w:val="003120DA"/>
    <w:rsid w:val="003131BA"/>
    <w:rsid w:val="00313573"/>
    <w:rsid w:val="00313DB6"/>
    <w:rsid w:val="003149F6"/>
    <w:rsid w:val="00314ED7"/>
    <w:rsid w:val="0031626C"/>
    <w:rsid w:val="003168B4"/>
    <w:rsid w:val="00317FBA"/>
    <w:rsid w:val="003203D1"/>
    <w:rsid w:val="00320F88"/>
    <w:rsid w:val="00320FDE"/>
    <w:rsid w:val="00321F79"/>
    <w:rsid w:val="00322E4B"/>
    <w:rsid w:val="00323927"/>
    <w:rsid w:val="00323A1D"/>
    <w:rsid w:val="00324185"/>
    <w:rsid w:val="00324844"/>
    <w:rsid w:val="00324884"/>
    <w:rsid w:val="00324D09"/>
    <w:rsid w:val="003250C7"/>
    <w:rsid w:val="0032581F"/>
    <w:rsid w:val="00325B0A"/>
    <w:rsid w:val="00325D6A"/>
    <w:rsid w:val="00325D98"/>
    <w:rsid w:val="00327D84"/>
    <w:rsid w:val="0033036C"/>
    <w:rsid w:val="0033115C"/>
    <w:rsid w:val="0033184A"/>
    <w:rsid w:val="00331BA5"/>
    <w:rsid w:val="00331CA7"/>
    <w:rsid w:val="00333A2E"/>
    <w:rsid w:val="00334DCE"/>
    <w:rsid w:val="00335E3D"/>
    <w:rsid w:val="003367BF"/>
    <w:rsid w:val="003372A9"/>
    <w:rsid w:val="003412DC"/>
    <w:rsid w:val="0034153B"/>
    <w:rsid w:val="00344A54"/>
    <w:rsid w:val="00344B4E"/>
    <w:rsid w:val="00345008"/>
    <w:rsid w:val="0034530B"/>
    <w:rsid w:val="00345A03"/>
    <w:rsid w:val="0034670C"/>
    <w:rsid w:val="00347E7F"/>
    <w:rsid w:val="0035025C"/>
    <w:rsid w:val="00350A75"/>
    <w:rsid w:val="00350D60"/>
    <w:rsid w:val="00351951"/>
    <w:rsid w:val="00352CC3"/>
    <w:rsid w:val="00352FE3"/>
    <w:rsid w:val="003534CD"/>
    <w:rsid w:val="0035489A"/>
    <w:rsid w:val="00355089"/>
    <w:rsid w:val="00355337"/>
    <w:rsid w:val="00355D06"/>
    <w:rsid w:val="003567B8"/>
    <w:rsid w:val="00356D8F"/>
    <w:rsid w:val="003620D8"/>
    <w:rsid w:val="003634F4"/>
    <w:rsid w:val="00364009"/>
    <w:rsid w:val="00364A88"/>
    <w:rsid w:val="00364E89"/>
    <w:rsid w:val="00364F51"/>
    <w:rsid w:val="00366AE2"/>
    <w:rsid w:val="003677C2"/>
    <w:rsid w:val="00367878"/>
    <w:rsid w:val="00370B51"/>
    <w:rsid w:val="00370E89"/>
    <w:rsid w:val="00371A7C"/>
    <w:rsid w:val="00371B15"/>
    <w:rsid w:val="00371EB5"/>
    <w:rsid w:val="00372B59"/>
    <w:rsid w:val="00372E16"/>
    <w:rsid w:val="0037476F"/>
    <w:rsid w:val="00374EC1"/>
    <w:rsid w:val="0038068A"/>
    <w:rsid w:val="003816ED"/>
    <w:rsid w:val="00381B11"/>
    <w:rsid w:val="0038255F"/>
    <w:rsid w:val="00383289"/>
    <w:rsid w:val="00383C17"/>
    <w:rsid w:val="0038458A"/>
    <w:rsid w:val="00384C2E"/>
    <w:rsid w:val="0038700C"/>
    <w:rsid w:val="0038722A"/>
    <w:rsid w:val="0039197B"/>
    <w:rsid w:val="00391F11"/>
    <w:rsid w:val="00392C32"/>
    <w:rsid w:val="003933AF"/>
    <w:rsid w:val="0039481C"/>
    <w:rsid w:val="00394CDA"/>
    <w:rsid w:val="00395B3A"/>
    <w:rsid w:val="00395CA0"/>
    <w:rsid w:val="00397042"/>
    <w:rsid w:val="0039731E"/>
    <w:rsid w:val="003976F6"/>
    <w:rsid w:val="003A028F"/>
    <w:rsid w:val="003A0D7E"/>
    <w:rsid w:val="003A39C2"/>
    <w:rsid w:val="003A3C90"/>
    <w:rsid w:val="003A4C7E"/>
    <w:rsid w:val="003A5032"/>
    <w:rsid w:val="003A7795"/>
    <w:rsid w:val="003A7E5D"/>
    <w:rsid w:val="003B057D"/>
    <w:rsid w:val="003B0FC3"/>
    <w:rsid w:val="003B0FF9"/>
    <w:rsid w:val="003B2555"/>
    <w:rsid w:val="003B3300"/>
    <w:rsid w:val="003B4213"/>
    <w:rsid w:val="003B46F7"/>
    <w:rsid w:val="003B4793"/>
    <w:rsid w:val="003B48EA"/>
    <w:rsid w:val="003B501C"/>
    <w:rsid w:val="003B55FB"/>
    <w:rsid w:val="003B5EE4"/>
    <w:rsid w:val="003B6866"/>
    <w:rsid w:val="003B72DA"/>
    <w:rsid w:val="003C0048"/>
    <w:rsid w:val="003C1220"/>
    <w:rsid w:val="003C595E"/>
    <w:rsid w:val="003C5E67"/>
    <w:rsid w:val="003C706F"/>
    <w:rsid w:val="003C73B8"/>
    <w:rsid w:val="003C78F7"/>
    <w:rsid w:val="003C7AD5"/>
    <w:rsid w:val="003C7C00"/>
    <w:rsid w:val="003D24DD"/>
    <w:rsid w:val="003D299A"/>
    <w:rsid w:val="003D2DB3"/>
    <w:rsid w:val="003E0170"/>
    <w:rsid w:val="003E04DD"/>
    <w:rsid w:val="003E077C"/>
    <w:rsid w:val="003E1674"/>
    <w:rsid w:val="003E1B26"/>
    <w:rsid w:val="003E2879"/>
    <w:rsid w:val="003E3178"/>
    <w:rsid w:val="003E3476"/>
    <w:rsid w:val="003E3E33"/>
    <w:rsid w:val="003E4955"/>
    <w:rsid w:val="003E568A"/>
    <w:rsid w:val="003E58FA"/>
    <w:rsid w:val="003E6245"/>
    <w:rsid w:val="003E72AA"/>
    <w:rsid w:val="003F0762"/>
    <w:rsid w:val="003F08FE"/>
    <w:rsid w:val="003F14AF"/>
    <w:rsid w:val="003F1E43"/>
    <w:rsid w:val="003F3170"/>
    <w:rsid w:val="003F3BB9"/>
    <w:rsid w:val="003F3F11"/>
    <w:rsid w:val="003F5117"/>
    <w:rsid w:val="003F5F10"/>
    <w:rsid w:val="003F668F"/>
    <w:rsid w:val="003F676A"/>
    <w:rsid w:val="003F68C0"/>
    <w:rsid w:val="003F7633"/>
    <w:rsid w:val="003F77B6"/>
    <w:rsid w:val="004005B9"/>
    <w:rsid w:val="0040067F"/>
    <w:rsid w:val="00402530"/>
    <w:rsid w:val="0040298D"/>
    <w:rsid w:val="00402AC9"/>
    <w:rsid w:val="00402C7F"/>
    <w:rsid w:val="004036A5"/>
    <w:rsid w:val="00404200"/>
    <w:rsid w:val="00404EBA"/>
    <w:rsid w:val="00405A7D"/>
    <w:rsid w:val="00405EDB"/>
    <w:rsid w:val="00405F34"/>
    <w:rsid w:val="004065B9"/>
    <w:rsid w:val="004070C2"/>
    <w:rsid w:val="00407783"/>
    <w:rsid w:val="0041045B"/>
    <w:rsid w:val="00410A9E"/>
    <w:rsid w:val="00411892"/>
    <w:rsid w:val="00411C6E"/>
    <w:rsid w:val="00412240"/>
    <w:rsid w:val="0041324E"/>
    <w:rsid w:val="00413EDD"/>
    <w:rsid w:val="0041446F"/>
    <w:rsid w:val="0041485F"/>
    <w:rsid w:val="00415289"/>
    <w:rsid w:val="004175A8"/>
    <w:rsid w:val="0041764B"/>
    <w:rsid w:val="00420619"/>
    <w:rsid w:val="00420791"/>
    <w:rsid w:val="004213D1"/>
    <w:rsid w:val="004224CF"/>
    <w:rsid w:val="0042407D"/>
    <w:rsid w:val="00424185"/>
    <w:rsid w:val="004243E3"/>
    <w:rsid w:val="004254C8"/>
    <w:rsid w:val="004256F3"/>
    <w:rsid w:val="00425997"/>
    <w:rsid w:val="00425CD2"/>
    <w:rsid w:val="00426103"/>
    <w:rsid w:val="004272FF"/>
    <w:rsid w:val="00427D21"/>
    <w:rsid w:val="00434836"/>
    <w:rsid w:val="004356E9"/>
    <w:rsid w:val="004369D0"/>
    <w:rsid w:val="0043760F"/>
    <w:rsid w:val="00440634"/>
    <w:rsid w:val="004408FB"/>
    <w:rsid w:val="00440B4D"/>
    <w:rsid w:val="00440C69"/>
    <w:rsid w:val="0044110C"/>
    <w:rsid w:val="00441332"/>
    <w:rsid w:val="0044158E"/>
    <w:rsid w:val="004437DC"/>
    <w:rsid w:val="004438BD"/>
    <w:rsid w:val="004439B2"/>
    <w:rsid w:val="004446ED"/>
    <w:rsid w:val="00444DDE"/>
    <w:rsid w:val="00444E5C"/>
    <w:rsid w:val="004453F7"/>
    <w:rsid w:val="00446105"/>
    <w:rsid w:val="00447A36"/>
    <w:rsid w:val="0045080F"/>
    <w:rsid w:val="0045121B"/>
    <w:rsid w:val="00451A92"/>
    <w:rsid w:val="004520C1"/>
    <w:rsid w:val="00453D4D"/>
    <w:rsid w:val="00454400"/>
    <w:rsid w:val="00454464"/>
    <w:rsid w:val="00454B84"/>
    <w:rsid w:val="00454CC8"/>
    <w:rsid w:val="00455AA6"/>
    <w:rsid w:val="00456788"/>
    <w:rsid w:val="0045735B"/>
    <w:rsid w:val="00460A82"/>
    <w:rsid w:val="00462386"/>
    <w:rsid w:val="00462B3C"/>
    <w:rsid w:val="00462B85"/>
    <w:rsid w:val="00462C58"/>
    <w:rsid w:val="00463664"/>
    <w:rsid w:val="00466782"/>
    <w:rsid w:val="004668EB"/>
    <w:rsid w:val="00467653"/>
    <w:rsid w:val="00467A74"/>
    <w:rsid w:val="00471625"/>
    <w:rsid w:val="00471C62"/>
    <w:rsid w:val="004729B8"/>
    <w:rsid w:val="0047416E"/>
    <w:rsid w:val="0047432A"/>
    <w:rsid w:val="00475302"/>
    <w:rsid w:val="004760B3"/>
    <w:rsid w:val="004761AA"/>
    <w:rsid w:val="0047795D"/>
    <w:rsid w:val="00477FB4"/>
    <w:rsid w:val="00480D26"/>
    <w:rsid w:val="00482069"/>
    <w:rsid w:val="00482243"/>
    <w:rsid w:val="0048233C"/>
    <w:rsid w:val="004833C8"/>
    <w:rsid w:val="004846F8"/>
    <w:rsid w:val="004854D1"/>
    <w:rsid w:val="00490266"/>
    <w:rsid w:val="0049051E"/>
    <w:rsid w:val="00490DB4"/>
    <w:rsid w:val="00493999"/>
    <w:rsid w:val="00493E0C"/>
    <w:rsid w:val="00494334"/>
    <w:rsid w:val="00494A0E"/>
    <w:rsid w:val="00494BBA"/>
    <w:rsid w:val="00494D3E"/>
    <w:rsid w:val="004953D0"/>
    <w:rsid w:val="00496455"/>
    <w:rsid w:val="00496A22"/>
    <w:rsid w:val="004972E8"/>
    <w:rsid w:val="00497A3F"/>
    <w:rsid w:val="004A0433"/>
    <w:rsid w:val="004A0DDD"/>
    <w:rsid w:val="004A16B5"/>
    <w:rsid w:val="004A1B97"/>
    <w:rsid w:val="004A23A0"/>
    <w:rsid w:val="004A2D7D"/>
    <w:rsid w:val="004A5775"/>
    <w:rsid w:val="004A5E02"/>
    <w:rsid w:val="004A6DC3"/>
    <w:rsid w:val="004A779E"/>
    <w:rsid w:val="004B133F"/>
    <w:rsid w:val="004B139F"/>
    <w:rsid w:val="004B1C43"/>
    <w:rsid w:val="004B1E0C"/>
    <w:rsid w:val="004B38A5"/>
    <w:rsid w:val="004B3B47"/>
    <w:rsid w:val="004B4214"/>
    <w:rsid w:val="004B5D44"/>
    <w:rsid w:val="004B6724"/>
    <w:rsid w:val="004B6729"/>
    <w:rsid w:val="004B70E8"/>
    <w:rsid w:val="004B7789"/>
    <w:rsid w:val="004B7F2C"/>
    <w:rsid w:val="004C01F8"/>
    <w:rsid w:val="004C0455"/>
    <w:rsid w:val="004C0DEA"/>
    <w:rsid w:val="004C33F0"/>
    <w:rsid w:val="004C3A73"/>
    <w:rsid w:val="004C4A2F"/>
    <w:rsid w:val="004C5282"/>
    <w:rsid w:val="004C5543"/>
    <w:rsid w:val="004C5545"/>
    <w:rsid w:val="004C5F46"/>
    <w:rsid w:val="004C6828"/>
    <w:rsid w:val="004C7090"/>
    <w:rsid w:val="004C7C07"/>
    <w:rsid w:val="004C7F93"/>
    <w:rsid w:val="004D0176"/>
    <w:rsid w:val="004D106E"/>
    <w:rsid w:val="004D1C15"/>
    <w:rsid w:val="004D26DD"/>
    <w:rsid w:val="004D4A7C"/>
    <w:rsid w:val="004D5217"/>
    <w:rsid w:val="004D5B29"/>
    <w:rsid w:val="004D5F8D"/>
    <w:rsid w:val="004D666D"/>
    <w:rsid w:val="004D6EF9"/>
    <w:rsid w:val="004D6F16"/>
    <w:rsid w:val="004D7910"/>
    <w:rsid w:val="004E00D3"/>
    <w:rsid w:val="004E02FD"/>
    <w:rsid w:val="004E0993"/>
    <w:rsid w:val="004E12C3"/>
    <w:rsid w:val="004E134D"/>
    <w:rsid w:val="004E2577"/>
    <w:rsid w:val="004E2B28"/>
    <w:rsid w:val="004E2DB7"/>
    <w:rsid w:val="004E391D"/>
    <w:rsid w:val="004E3F60"/>
    <w:rsid w:val="004E4050"/>
    <w:rsid w:val="004E448F"/>
    <w:rsid w:val="004E518E"/>
    <w:rsid w:val="004E5523"/>
    <w:rsid w:val="004E64E7"/>
    <w:rsid w:val="004E78D6"/>
    <w:rsid w:val="004E7B33"/>
    <w:rsid w:val="004E7D63"/>
    <w:rsid w:val="004F0166"/>
    <w:rsid w:val="004F1390"/>
    <w:rsid w:val="004F13A8"/>
    <w:rsid w:val="004F1727"/>
    <w:rsid w:val="004F17C7"/>
    <w:rsid w:val="004F3332"/>
    <w:rsid w:val="004F4B4C"/>
    <w:rsid w:val="004F678E"/>
    <w:rsid w:val="004F6F7A"/>
    <w:rsid w:val="00500521"/>
    <w:rsid w:val="005007D1"/>
    <w:rsid w:val="00500C0F"/>
    <w:rsid w:val="00500DF8"/>
    <w:rsid w:val="00501CB4"/>
    <w:rsid w:val="00501FF1"/>
    <w:rsid w:val="005022E2"/>
    <w:rsid w:val="00502A57"/>
    <w:rsid w:val="00502FA0"/>
    <w:rsid w:val="0050406F"/>
    <w:rsid w:val="00504D2A"/>
    <w:rsid w:val="00506352"/>
    <w:rsid w:val="0050699F"/>
    <w:rsid w:val="0050754C"/>
    <w:rsid w:val="00507F53"/>
    <w:rsid w:val="0051055C"/>
    <w:rsid w:val="0051250D"/>
    <w:rsid w:val="005139F0"/>
    <w:rsid w:val="00515CBF"/>
    <w:rsid w:val="00515E57"/>
    <w:rsid w:val="005160F8"/>
    <w:rsid w:val="00516B5E"/>
    <w:rsid w:val="00516BC0"/>
    <w:rsid w:val="00516CF1"/>
    <w:rsid w:val="00516E5D"/>
    <w:rsid w:val="005170AC"/>
    <w:rsid w:val="005200EA"/>
    <w:rsid w:val="005211A6"/>
    <w:rsid w:val="005216B6"/>
    <w:rsid w:val="005227EB"/>
    <w:rsid w:val="0052287C"/>
    <w:rsid w:val="00522FA2"/>
    <w:rsid w:val="00523A12"/>
    <w:rsid w:val="0052467D"/>
    <w:rsid w:val="00524E7B"/>
    <w:rsid w:val="00525D7E"/>
    <w:rsid w:val="0052621F"/>
    <w:rsid w:val="00527453"/>
    <w:rsid w:val="00527679"/>
    <w:rsid w:val="00527891"/>
    <w:rsid w:val="00530083"/>
    <w:rsid w:val="005319B8"/>
    <w:rsid w:val="005326CF"/>
    <w:rsid w:val="00534A95"/>
    <w:rsid w:val="00534D4D"/>
    <w:rsid w:val="005354FE"/>
    <w:rsid w:val="00535DF8"/>
    <w:rsid w:val="00536421"/>
    <w:rsid w:val="005374B5"/>
    <w:rsid w:val="0053784D"/>
    <w:rsid w:val="00537C5E"/>
    <w:rsid w:val="00541FB6"/>
    <w:rsid w:val="0054202B"/>
    <w:rsid w:val="00546BC4"/>
    <w:rsid w:val="005502FC"/>
    <w:rsid w:val="00550E0C"/>
    <w:rsid w:val="0055140A"/>
    <w:rsid w:val="00551F90"/>
    <w:rsid w:val="005522F7"/>
    <w:rsid w:val="005539AC"/>
    <w:rsid w:val="00555447"/>
    <w:rsid w:val="00556C3A"/>
    <w:rsid w:val="00556F9F"/>
    <w:rsid w:val="00557C0C"/>
    <w:rsid w:val="00557FA8"/>
    <w:rsid w:val="005607C7"/>
    <w:rsid w:val="005610BD"/>
    <w:rsid w:val="00561712"/>
    <w:rsid w:val="005644EF"/>
    <w:rsid w:val="00564594"/>
    <w:rsid w:val="00565196"/>
    <w:rsid w:val="005663CE"/>
    <w:rsid w:val="00566418"/>
    <w:rsid w:val="005703EB"/>
    <w:rsid w:val="005706A3"/>
    <w:rsid w:val="0057071E"/>
    <w:rsid w:val="00571033"/>
    <w:rsid w:val="00571218"/>
    <w:rsid w:val="0057153D"/>
    <w:rsid w:val="00571D5F"/>
    <w:rsid w:val="00571E11"/>
    <w:rsid w:val="0057613B"/>
    <w:rsid w:val="00576450"/>
    <w:rsid w:val="005803C4"/>
    <w:rsid w:val="0058080F"/>
    <w:rsid w:val="00581428"/>
    <w:rsid w:val="005820E0"/>
    <w:rsid w:val="00582144"/>
    <w:rsid w:val="00582764"/>
    <w:rsid w:val="00583A9F"/>
    <w:rsid w:val="005841F7"/>
    <w:rsid w:val="00584B34"/>
    <w:rsid w:val="00585F05"/>
    <w:rsid w:val="00586114"/>
    <w:rsid w:val="00586644"/>
    <w:rsid w:val="00597767"/>
    <w:rsid w:val="0059791C"/>
    <w:rsid w:val="005A03E9"/>
    <w:rsid w:val="005A04EF"/>
    <w:rsid w:val="005A07BB"/>
    <w:rsid w:val="005A0998"/>
    <w:rsid w:val="005A13D0"/>
    <w:rsid w:val="005A1A67"/>
    <w:rsid w:val="005A1EDC"/>
    <w:rsid w:val="005A244F"/>
    <w:rsid w:val="005A2C5C"/>
    <w:rsid w:val="005A4624"/>
    <w:rsid w:val="005A4837"/>
    <w:rsid w:val="005A51B8"/>
    <w:rsid w:val="005A5254"/>
    <w:rsid w:val="005A5D8D"/>
    <w:rsid w:val="005A699C"/>
    <w:rsid w:val="005A6D09"/>
    <w:rsid w:val="005B051B"/>
    <w:rsid w:val="005B05E3"/>
    <w:rsid w:val="005B0D7F"/>
    <w:rsid w:val="005B11CC"/>
    <w:rsid w:val="005B12EB"/>
    <w:rsid w:val="005B22E5"/>
    <w:rsid w:val="005B4029"/>
    <w:rsid w:val="005B57EE"/>
    <w:rsid w:val="005B610F"/>
    <w:rsid w:val="005B77B2"/>
    <w:rsid w:val="005C0B1A"/>
    <w:rsid w:val="005C1190"/>
    <w:rsid w:val="005C13C5"/>
    <w:rsid w:val="005C1608"/>
    <w:rsid w:val="005C2E2A"/>
    <w:rsid w:val="005C3985"/>
    <w:rsid w:val="005C493F"/>
    <w:rsid w:val="005C7878"/>
    <w:rsid w:val="005D05BB"/>
    <w:rsid w:val="005D13E6"/>
    <w:rsid w:val="005D23AB"/>
    <w:rsid w:val="005D2409"/>
    <w:rsid w:val="005D2451"/>
    <w:rsid w:val="005D3405"/>
    <w:rsid w:val="005D48F9"/>
    <w:rsid w:val="005D4FB5"/>
    <w:rsid w:val="005D519C"/>
    <w:rsid w:val="005D5835"/>
    <w:rsid w:val="005D5946"/>
    <w:rsid w:val="005D5D78"/>
    <w:rsid w:val="005D7E2F"/>
    <w:rsid w:val="005E06B6"/>
    <w:rsid w:val="005E07F0"/>
    <w:rsid w:val="005E0CDC"/>
    <w:rsid w:val="005E1CC5"/>
    <w:rsid w:val="005E1D6E"/>
    <w:rsid w:val="005E2400"/>
    <w:rsid w:val="005E28D0"/>
    <w:rsid w:val="005E2921"/>
    <w:rsid w:val="005E2937"/>
    <w:rsid w:val="005E304C"/>
    <w:rsid w:val="005E3059"/>
    <w:rsid w:val="005E411D"/>
    <w:rsid w:val="005E44C8"/>
    <w:rsid w:val="005E466A"/>
    <w:rsid w:val="005E5DAC"/>
    <w:rsid w:val="005E69B0"/>
    <w:rsid w:val="005E6F1F"/>
    <w:rsid w:val="005E6F91"/>
    <w:rsid w:val="005F2D85"/>
    <w:rsid w:val="005F393F"/>
    <w:rsid w:val="005F39C8"/>
    <w:rsid w:val="005F4663"/>
    <w:rsid w:val="005F4AFC"/>
    <w:rsid w:val="005F55CB"/>
    <w:rsid w:val="005F59F1"/>
    <w:rsid w:val="005F65AE"/>
    <w:rsid w:val="005F6701"/>
    <w:rsid w:val="005F6B8E"/>
    <w:rsid w:val="005F70F1"/>
    <w:rsid w:val="005F75F6"/>
    <w:rsid w:val="005F7AB0"/>
    <w:rsid w:val="005F7DF4"/>
    <w:rsid w:val="0060080A"/>
    <w:rsid w:val="00600A34"/>
    <w:rsid w:val="006013A7"/>
    <w:rsid w:val="00602099"/>
    <w:rsid w:val="00602A1C"/>
    <w:rsid w:val="00604528"/>
    <w:rsid w:val="00604635"/>
    <w:rsid w:val="00604D3D"/>
    <w:rsid w:val="006055AF"/>
    <w:rsid w:val="00605925"/>
    <w:rsid w:val="0060619F"/>
    <w:rsid w:val="00606ACE"/>
    <w:rsid w:val="00607203"/>
    <w:rsid w:val="00607556"/>
    <w:rsid w:val="00607BBB"/>
    <w:rsid w:val="00610D22"/>
    <w:rsid w:val="00610D83"/>
    <w:rsid w:val="006121D8"/>
    <w:rsid w:val="00613272"/>
    <w:rsid w:val="00613C6D"/>
    <w:rsid w:val="00615B68"/>
    <w:rsid w:val="006165C0"/>
    <w:rsid w:val="0061723A"/>
    <w:rsid w:val="00617C29"/>
    <w:rsid w:val="0062148D"/>
    <w:rsid w:val="006214BF"/>
    <w:rsid w:val="00621B9F"/>
    <w:rsid w:val="0062288C"/>
    <w:rsid w:val="00622C32"/>
    <w:rsid w:val="00623CD7"/>
    <w:rsid w:val="00624930"/>
    <w:rsid w:val="006263CA"/>
    <w:rsid w:val="006265E7"/>
    <w:rsid w:val="00626B3E"/>
    <w:rsid w:val="00626E86"/>
    <w:rsid w:val="00627C45"/>
    <w:rsid w:val="0063169E"/>
    <w:rsid w:val="00631F7D"/>
    <w:rsid w:val="00632038"/>
    <w:rsid w:val="00632AED"/>
    <w:rsid w:val="00634455"/>
    <w:rsid w:val="00634864"/>
    <w:rsid w:val="00634CD7"/>
    <w:rsid w:val="00634D42"/>
    <w:rsid w:val="006355A6"/>
    <w:rsid w:val="0063593B"/>
    <w:rsid w:val="00637CDB"/>
    <w:rsid w:val="00640B2B"/>
    <w:rsid w:val="006439E1"/>
    <w:rsid w:val="00644650"/>
    <w:rsid w:val="006452F2"/>
    <w:rsid w:val="0064530B"/>
    <w:rsid w:val="00645873"/>
    <w:rsid w:val="006469EC"/>
    <w:rsid w:val="00647DAC"/>
    <w:rsid w:val="00647E8F"/>
    <w:rsid w:val="00650538"/>
    <w:rsid w:val="00650F8A"/>
    <w:rsid w:val="00651A37"/>
    <w:rsid w:val="0065228D"/>
    <w:rsid w:val="00652698"/>
    <w:rsid w:val="0065450C"/>
    <w:rsid w:val="00654677"/>
    <w:rsid w:val="006554CE"/>
    <w:rsid w:val="00656047"/>
    <w:rsid w:val="00657235"/>
    <w:rsid w:val="00657287"/>
    <w:rsid w:val="00657BA0"/>
    <w:rsid w:val="006601AF"/>
    <w:rsid w:val="006633A6"/>
    <w:rsid w:val="006657C8"/>
    <w:rsid w:val="00666211"/>
    <w:rsid w:val="00666CE7"/>
    <w:rsid w:val="00667251"/>
    <w:rsid w:val="0066735C"/>
    <w:rsid w:val="00671920"/>
    <w:rsid w:val="00671BAB"/>
    <w:rsid w:val="006721E9"/>
    <w:rsid w:val="00672F63"/>
    <w:rsid w:val="00673A22"/>
    <w:rsid w:val="00674BA2"/>
    <w:rsid w:val="00676E5F"/>
    <w:rsid w:val="00677397"/>
    <w:rsid w:val="006778DC"/>
    <w:rsid w:val="00677F1B"/>
    <w:rsid w:val="00680AE0"/>
    <w:rsid w:val="006830A9"/>
    <w:rsid w:val="00683845"/>
    <w:rsid w:val="0068387F"/>
    <w:rsid w:val="00685B44"/>
    <w:rsid w:val="00685CD3"/>
    <w:rsid w:val="00685E42"/>
    <w:rsid w:val="006862C8"/>
    <w:rsid w:val="00687402"/>
    <w:rsid w:val="00690114"/>
    <w:rsid w:val="006923AC"/>
    <w:rsid w:val="006936EA"/>
    <w:rsid w:val="00694A2B"/>
    <w:rsid w:val="00695444"/>
    <w:rsid w:val="006962E8"/>
    <w:rsid w:val="006968BA"/>
    <w:rsid w:val="00696F8B"/>
    <w:rsid w:val="00697080"/>
    <w:rsid w:val="0069744F"/>
    <w:rsid w:val="006A006A"/>
    <w:rsid w:val="006A031E"/>
    <w:rsid w:val="006A1474"/>
    <w:rsid w:val="006A20E7"/>
    <w:rsid w:val="006A2315"/>
    <w:rsid w:val="006A2D17"/>
    <w:rsid w:val="006A43B0"/>
    <w:rsid w:val="006A4D2C"/>
    <w:rsid w:val="006A5DB7"/>
    <w:rsid w:val="006A641E"/>
    <w:rsid w:val="006B0547"/>
    <w:rsid w:val="006B0B98"/>
    <w:rsid w:val="006B234F"/>
    <w:rsid w:val="006B2381"/>
    <w:rsid w:val="006B3764"/>
    <w:rsid w:val="006B4031"/>
    <w:rsid w:val="006B486D"/>
    <w:rsid w:val="006B4C05"/>
    <w:rsid w:val="006B60A6"/>
    <w:rsid w:val="006B7513"/>
    <w:rsid w:val="006C12BE"/>
    <w:rsid w:val="006C25B7"/>
    <w:rsid w:val="006C390E"/>
    <w:rsid w:val="006C4135"/>
    <w:rsid w:val="006C479D"/>
    <w:rsid w:val="006C507D"/>
    <w:rsid w:val="006C557C"/>
    <w:rsid w:val="006C5D92"/>
    <w:rsid w:val="006C622C"/>
    <w:rsid w:val="006C6374"/>
    <w:rsid w:val="006C6788"/>
    <w:rsid w:val="006C6E72"/>
    <w:rsid w:val="006C7A79"/>
    <w:rsid w:val="006D2B26"/>
    <w:rsid w:val="006D2B61"/>
    <w:rsid w:val="006D2E55"/>
    <w:rsid w:val="006D3345"/>
    <w:rsid w:val="006D3969"/>
    <w:rsid w:val="006D40A2"/>
    <w:rsid w:val="006D4968"/>
    <w:rsid w:val="006D4E99"/>
    <w:rsid w:val="006D59CD"/>
    <w:rsid w:val="006D6355"/>
    <w:rsid w:val="006D6A44"/>
    <w:rsid w:val="006D725B"/>
    <w:rsid w:val="006D748F"/>
    <w:rsid w:val="006D7CE1"/>
    <w:rsid w:val="006D7E65"/>
    <w:rsid w:val="006E07E4"/>
    <w:rsid w:val="006E237C"/>
    <w:rsid w:val="006E31CB"/>
    <w:rsid w:val="006E3408"/>
    <w:rsid w:val="006E38AB"/>
    <w:rsid w:val="006E3A7D"/>
    <w:rsid w:val="006E55E9"/>
    <w:rsid w:val="006E7037"/>
    <w:rsid w:val="006E7C34"/>
    <w:rsid w:val="006E7DB9"/>
    <w:rsid w:val="006F05BF"/>
    <w:rsid w:val="006F0722"/>
    <w:rsid w:val="006F10FE"/>
    <w:rsid w:val="006F1AFF"/>
    <w:rsid w:val="006F3018"/>
    <w:rsid w:val="006F3869"/>
    <w:rsid w:val="006F394E"/>
    <w:rsid w:val="006F45F2"/>
    <w:rsid w:val="006F4CD4"/>
    <w:rsid w:val="006F619C"/>
    <w:rsid w:val="006F6970"/>
    <w:rsid w:val="006F748B"/>
    <w:rsid w:val="006F7702"/>
    <w:rsid w:val="00700C2A"/>
    <w:rsid w:val="00700F34"/>
    <w:rsid w:val="007016C0"/>
    <w:rsid w:val="00701C66"/>
    <w:rsid w:val="007022F7"/>
    <w:rsid w:val="00702D1C"/>
    <w:rsid w:val="007030AB"/>
    <w:rsid w:val="00704416"/>
    <w:rsid w:val="007044A5"/>
    <w:rsid w:val="00706CC3"/>
    <w:rsid w:val="00706F26"/>
    <w:rsid w:val="007071BC"/>
    <w:rsid w:val="007128F6"/>
    <w:rsid w:val="00712CAA"/>
    <w:rsid w:val="007155DF"/>
    <w:rsid w:val="00717039"/>
    <w:rsid w:val="00717466"/>
    <w:rsid w:val="00717801"/>
    <w:rsid w:val="00717B60"/>
    <w:rsid w:val="00720439"/>
    <w:rsid w:val="00720C2C"/>
    <w:rsid w:val="00721197"/>
    <w:rsid w:val="00721F7A"/>
    <w:rsid w:val="00722EA1"/>
    <w:rsid w:val="00722F32"/>
    <w:rsid w:val="00723F76"/>
    <w:rsid w:val="00725F67"/>
    <w:rsid w:val="00726DE8"/>
    <w:rsid w:val="00726E53"/>
    <w:rsid w:val="00727E2F"/>
    <w:rsid w:val="0073192E"/>
    <w:rsid w:val="00731ACA"/>
    <w:rsid w:val="007328F9"/>
    <w:rsid w:val="00733279"/>
    <w:rsid w:val="00733406"/>
    <w:rsid w:val="007340E7"/>
    <w:rsid w:val="007341BD"/>
    <w:rsid w:val="007344AF"/>
    <w:rsid w:val="00735888"/>
    <w:rsid w:val="00737026"/>
    <w:rsid w:val="007373FA"/>
    <w:rsid w:val="00737A04"/>
    <w:rsid w:val="00737A7A"/>
    <w:rsid w:val="00740CD2"/>
    <w:rsid w:val="00740E55"/>
    <w:rsid w:val="00740F0B"/>
    <w:rsid w:val="0074231F"/>
    <w:rsid w:val="00742F6A"/>
    <w:rsid w:val="00743536"/>
    <w:rsid w:val="007440CF"/>
    <w:rsid w:val="00745418"/>
    <w:rsid w:val="007454ED"/>
    <w:rsid w:val="007458CD"/>
    <w:rsid w:val="0074729A"/>
    <w:rsid w:val="0074733D"/>
    <w:rsid w:val="0074785E"/>
    <w:rsid w:val="00747C4A"/>
    <w:rsid w:val="00750995"/>
    <w:rsid w:val="00751985"/>
    <w:rsid w:val="007525A7"/>
    <w:rsid w:val="00752972"/>
    <w:rsid w:val="00753416"/>
    <w:rsid w:val="00754DC0"/>
    <w:rsid w:val="00755C21"/>
    <w:rsid w:val="00757250"/>
    <w:rsid w:val="0075750C"/>
    <w:rsid w:val="00760415"/>
    <w:rsid w:val="007604BF"/>
    <w:rsid w:val="0076141C"/>
    <w:rsid w:val="0076355D"/>
    <w:rsid w:val="00763EEE"/>
    <w:rsid w:val="007649E2"/>
    <w:rsid w:val="007653A4"/>
    <w:rsid w:val="007659C3"/>
    <w:rsid w:val="00765B4F"/>
    <w:rsid w:val="00767DEA"/>
    <w:rsid w:val="00770367"/>
    <w:rsid w:val="00770889"/>
    <w:rsid w:val="007714B4"/>
    <w:rsid w:val="007721CD"/>
    <w:rsid w:val="00772A65"/>
    <w:rsid w:val="00772E1D"/>
    <w:rsid w:val="0077301D"/>
    <w:rsid w:val="0077468B"/>
    <w:rsid w:val="00774FA4"/>
    <w:rsid w:val="007808D1"/>
    <w:rsid w:val="00780AFE"/>
    <w:rsid w:val="00780C11"/>
    <w:rsid w:val="007814DB"/>
    <w:rsid w:val="00781AA0"/>
    <w:rsid w:val="00782251"/>
    <w:rsid w:val="00783575"/>
    <w:rsid w:val="00784460"/>
    <w:rsid w:val="00784C64"/>
    <w:rsid w:val="007853E8"/>
    <w:rsid w:val="00785514"/>
    <w:rsid w:val="00785BBB"/>
    <w:rsid w:val="0078700E"/>
    <w:rsid w:val="00787201"/>
    <w:rsid w:val="00787772"/>
    <w:rsid w:val="00787F2D"/>
    <w:rsid w:val="007901F2"/>
    <w:rsid w:val="00790AA1"/>
    <w:rsid w:val="00790C6D"/>
    <w:rsid w:val="00790CBE"/>
    <w:rsid w:val="007926C7"/>
    <w:rsid w:val="00793D56"/>
    <w:rsid w:val="00794138"/>
    <w:rsid w:val="0079491E"/>
    <w:rsid w:val="00794C1C"/>
    <w:rsid w:val="00795986"/>
    <w:rsid w:val="00796CB7"/>
    <w:rsid w:val="007A0DBA"/>
    <w:rsid w:val="007A11E8"/>
    <w:rsid w:val="007A19EA"/>
    <w:rsid w:val="007A1A56"/>
    <w:rsid w:val="007A22F9"/>
    <w:rsid w:val="007A5EA4"/>
    <w:rsid w:val="007A5F27"/>
    <w:rsid w:val="007A60B7"/>
    <w:rsid w:val="007A60DE"/>
    <w:rsid w:val="007A7027"/>
    <w:rsid w:val="007A7ACD"/>
    <w:rsid w:val="007B044D"/>
    <w:rsid w:val="007B1583"/>
    <w:rsid w:val="007B2365"/>
    <w:rsid w:val="007B3C8C"/>
    <w:rsid w:val="007B442E"/>
    <w:rsid w:val="007B54C0"/>
    <w:rsid w:val="007B62E3"/>
    <w:rsid w:val="007B7387"/>
    <w:rsid w:val="007B7DD2"/>
    <w:rsid w:val="007C0384"/>
    <w:rsid w:val="007C0CFC"/>
    <w:rsid w:val="007C13AE"/>
    <w:rsid w:val="007C38D3"/>
    <w:rsid w:val="007C451D"/>
    <w:rsid w:val="007C67CD"/>
    <w:rsid w:val="007C763D"/>
    <w:rsid w:val="007D11AF"/>
    <w:rsid w:val="007D131F"/>
    <w:rsid w:val="007D1BA8"/>
    <w:rsid w:val="007D259A"/>
    <w:rsid w:val="007D2B5F"/>
    <w:rsid w:val="007D4C77"/>
    <w:rsid w:val="007D5EB0"/>
    <w:rsid w:val="007D60AE"/>
    <w:rsid w:val="007D6652"/>
    <w:rsid w:val="007D6FD5"/>
    <w:rsid w:val="007D79D9"/>
    <w:rsid w:val="007E144E"/>
    <w:rsid w:val="007E19C0"/>
    <w:rsid w:val="007E2150"/>
    <w:rsid w:val="007E43A0"/>
    <w:rsid w:val="007E49D0"/>
    <w:rsid w:val="007E55D6"/>
    <w:rsid w:val="007E76EB"/>
    <w:rsid w:val="007E76F3"/>
    <w:rsid w:val="007E7C55"/>
    <w:rsid w:val="007F2BBB"/>
    <w:rsid w:val="007F3B79"/>
    <w:rsid w:val="007F3E8B"/>
    <w:rsid w:val="007F436A"/>
    <w:rsid w:val="007F4B54"/>
    <w:rsid w:val="007F4D66"/>
    <w:rsid w:val="007F4E98"/>
    <w:rsid w:val="007F5156"/>
    <w:rsid w:val="007F5BD5"/>
    <w:rsid w:val="007F60F1"/>
    <w:rsid w:val="007F6CF7"/>
    <w:rsid w:val="007F7336"/>
    <w:rsid w:val="007F74DB"/>
    <w:rsid w:val="007F7D82"/>
    <w:rsid w:val="007F7FB7"/>
    <w:rsid w:val="008014DA"/>
    <w:rsid w:val="00802EE2"/>
    <w:rsid w:val="0080475F"/>
    <w:rsid w:val="00804AC2"/>
    <w:rsid w:val="00805599"/>
    <w:rsid w:val="00805DC2"/>
    <w:rsid w:val="00806544"/>
    <w:rsid w:val="00811705"/>
    <w:rsid w:val="00815ECF"/>
    <w:rsid w:val="008168E5"/>
    <w:rsid w:val="00817456"/>
    <w:rsid w:val="008205F1"/>
    <w:rsid w:val="00820B3A"/>
    <w:rsid w:val="00820F1B"/>
    <w:rsid w:val="00821369"/>
    <w:rsid w:val="00823BA3"/>
    <w:rsid w:val="00827606"/>
    <w:rsid w:val="008279AF"/>
    <w:rsid w:val="00830406"/>
    <w:rsid w:val="00831198"/>
    <w:rsid w:val="00831492"/>
    <w:rsid w:val="00832CA8"/>
    <w:rsid w:val="00833CA0"/>
    <w:rsid w:val="008349F6"/>
    <w:rsid w:val="0083640C"/>
    <w:rsid w:val="00840ACB"/>
    <w:rsid w:val="00840FB9"/>
    <w:rsid w:val="00842074"/>
    <w:rsid w:val="00842D93"/>
    <w:rsid w:val="00843B40"/>
    <w:rsid w:val="00844018"/>
    <w:rsid w:val="00844598"/>
    <w:rsid w:val="00845143"/>
    <w:rsid w:val="00845186"/>
    <w:rsid w:val="00845A22"/>
    <w:rsid w:val="008460DA"/>
    <w:rsid w:val="00846A53"/>
    <w:rsid w:val="00846B23"/>
    <w:rsid w:val="00850B80"/>
    <w:rsid w:val="008530BF"/>
    <w:rsid w:val="00853398"/>
    <w:rsid w:val="0085417A"/>
    <w:rsid w:val="00854EDC"/>
    <w:rsid w:val="00855361"/>
    <w:rsid w:val="00855547"/>
    <w:rsid w:val="0085559B"/>
    <w:rsid w:val="00855C04"/>
    <w:rsid w:val="00855D17"/>
    <w:rsid w:val="00857549"/>
    <w:rsid w:val="00857D26"/>
    <w:rsid w:val="00861615"/>
    <w:rsid w:val="00861722"/>
    <w:rsid w:val="008617A7"/>
    <w:rsid w:val="00861900"/>
    <w:rsid w:val="00864155"/>
    <w:rsid w:val="00867265"/>
    <w:rsid w:val="0086765B"/>
    <w:rsid w:val="0086786E"/>
    <w:rsid w:val="00867A08"/>
    <w:rsid w:val="00867CC0"/>
    <w:rsid w:val="008701CD"/>
    <w:rsid w:val="00870523"/>
    <w:rsid w:val="0087093B"/>
    <w:rsid w:val="00870B59"/>
    <w:rsid w:val="008721B3"/>
    <w:rsid w:val="00872781"/>
    <w:rsid w:val="008749A9"/>
    <w:rsid w:val="008760C3"/>
    <w:rsid w:val="00876D75"/>
    <w:rsid w:val="00882F63"/>
    <w:rsid w:val="008847C7"/>
    <w:rsid w:val="008847D2"/>
    <w:rsid w:val="00887133"/>
    <w:rsid w:val="008873F3"/>
    <w:rsid w:val="0088774A"/>
    <w:rsid w:val="008902C2"/>
    <w:rsid w:val="0089033B"/>
    <w:rsid w:val="00890B7A"/>
    <w:rsid w:val="008920B4"/>
    <w:rsid w:val="00893395"/>
    <w:rsid w:val="00893900"/>
    <w:rsid w:val="0089596C"/>
    <w:rsid w:val="00895A41"/>
    <w:rsid w:val="0089665E"/>
    <w:rsid w:val="00897478"/>
    <w:rsid w:val="008A161A"/>
    <w:rsid w:val="008A1C38"/>
    <w:rsid w:val="008A287C"/>
    <w:rsid w:val="008A2AC0"/>
    <w:rsid w:val="008A3A10"/>
    <w:rsid w:val="008A408A"/>
    <w:rsid w:val="008A5550"/>
    <w:rsid w:val="008A56A0"/>
    <w:rsid w:val="008A72B1"/>
    <w:rsid w:val="008B0187"/>
    <w:rsid w:val="008B0F64"/>
    <w:rsid w:val="008B473A"/>
    <w:rsid w:val="008B4C3F"/>
    <w:rsid w:val="008B501A"/>
    <w:rsid w:val="008B612F"/>
    <w:rsid w:val="008B7ABF"/>
    <w:rsid w:val="008C0BE8"/>
    <w:rsid w:val="008C16E5"/>
    <w:rsid w:val="008C1B67"/>
    <w:rsid w:val="008C1DC2"/>
    <w:rsid w:val="008C26BC"/>
    <w:rsid w:val="008C2C73"/>
    <w:rsid w:val="008C4FA5"/>
    <w:rsid w:val="008C525E"/>
    <w:rsid w:val="008C7154"/>
    <w:rsid w:val="008C71AF"/>
    <w:rsid w:val="008C7E5F"/>
    <w:rsid w:val="008C7E80"/>
    <w:rsid w:val="008D2289"/>
    <w:rsid w:val="008D3282"/>
    <w:rsid w:val="008D38EE"/>
    <w:rsid w:val="008D3BAA"/>
    <w:rsid w:val="008D43A9"/>
    <w:rsid w:val="008D46E8"/>
    <w:rsid w:val="008E0162"/>
    <w:rsid w:val="008E0CCF"/>
    <w:rsid w:val="008E20B8"/>
    <w:rsid w:val="008E3BBE"/>
    <w:rsid w:val="008E3CDA"/>
    <w:rsid w:val="008E3D47"/>
    <w:rsid w:val="008E4C58"/>
    <w:rsid w:val="008E50AF"/>
    <w:rsid w:val="008E5A5C"/>
    <w:rsid w:val="008E5F0A"/>
    <w:rsid w:val="008E6A4E"/>
    <w:rsid w:val="008F02B5"/>
    <w:rsid w:val="008F0D0F"/>
    <w:rsid w:val="008F1B7E"/>
    <w:rsid w:val="008F1C05"/>
    <w:rsid w:val="008F26B3"/>
    <w:rsid w:val="008F2943"/>
    <w:rsid w:val="008F2A30"/>
    <w:rsid w:val="008F30BB"/>
    <w:rsid w:val="008F43E6"/>
    <w:rsid w:val="008F4B71"/>
    <w:rsid w:val="008F6C61"/>
    <w:rsid w:val="008F71C5"/>
    <w:rsid w:val="008F7BBD"/>
    <w:rsid w:val="00900BCD"/>
    <w:rsid w:val="009019AB"/>
    <w:rsid w:val="009021E3"/>
    <w:rsid w:val="00903AAA"/>
    <w:rsid w:val="00905DD5"/>
    <w:rsid w:val="009065DD"/>
    <w:rsid w:val="00906F25"/>
    <w:rsid w:val="009079E1"/>
    <w:rsid w:val="0091007F"/>
    <w:rsid w:val="009118FD"/>
    <w:rsid w:val="009128A4"/>
    <w:rsid w:val="00913381"/>
    <w:rsid w:val="009142DE"/>
    <w:rsid w:val="0091455F"/>
    <w:rsid w:val="00914BF3"/>
    <w:rsid w:val="009162EE"/>
    <w:rsid w:val="009163AA"/>
    <w:rsid w:val="009167D5"/>
    <w:rsid w:val="00917171"/>
    <w:rsid w:val="00917280"/>
    <w:rsid w:val="009176E7"/>
    <w:rsid w:val="009177A2"/>
    <w:rsid w:val="00917C47"/>
    <w:rsid w:val="009203E9"/>
    <w:rsid w:val="009211BE"/>
    <w:rsid w:val="009216A4"/>
    <w:rsid w:val="00921C8E"/>
    <w:rsid w:val="00922290"/>
    <w:rsid w:val="00922737"/>
    <w:rsid w:val="00922DA3"/>
    <w:rsid w:val="00923614"/>
    <w:rsid w:val="00926532"/>
    <w:rsid w:val="00926FB7"/>
    <w:rsid w:val="00927077"/>
    <w:rsid w:val="00927451"/>
    <w:rsid w:val="009305F7"/>
    <w:rsid w:val="00931081"/>
    <w:rsid w:val="00932B67"/>
    <w:rsid w:val="00932F57"/>
    <w:rsid w:val="009330F0"/>
    <w:rsid w:val="009332F4"/>
    <w:rsid w:val="00933956"/>
    <w:rsid w:val="00933D05"/>
    <w:rsid w:val="009355CD"/>
    <w:rsid w:val="00937766"/>
    <w:rsid w:val="009403AC"/>
    <w:rsid w:val="009409FC"/>
    <w:rsid w:val="00941EFC"/>
    <w:rsid w:val="00942781"/>
    <w:rsid w:val="00942F59"/>
    <w:rsid w:val="00943260"/>
    <w:rsid w:val="009432A6"/>
    <w:rsid w:val="00943498"/>
    <w:rsid w:val="0094389E"/>
    <w:rsid w:val="00944E9E"/>
    <w:rsid w:val="0094515D"/>
    <w:rsid w:val="0094586E"/>
    <w:rsid w:val="00946717"/>
    <w:rsid w:val="009477A8"/>
    <w:rsid w:val="00947B0A"/>
    <w:rsid w:val="00950228"/>
    <w:rsid w:val="0095207C"/>
    <w:rsid w:val="009535B4"/>
    <w:rsid w:val="00954615"/>
    <w:rsid w:val="00954652"/>
    <w:rsid w:val="00955233"/>
    <w:rsid w:val="009552A1"/>
    <w:rsid w:val="00955DD7"/>
    <w:rsid w:val="00956125"/>
    <w:rsid w:val="009562AA"/>
    <w:rsid w:val="00957B92"/>
    <w:rsid w:val="00960097"/>
    <w:rsid w:val="00960F5E"/>
    <w:rsid w:val="00963644"/>
    <w:rsid w:val="009637F8"/>
    <w:rsid w:val="00963F47"/>
    <w:rsid w:val="00964C6E"/>
    <w:rsid w:val="0096570D"/>
    <w:rsid w:val="009669EA"/>
    <w:rsid w:val="009670AB"/>
    <w:rsid w:val="00967930"/>
    <w:rsid w:val="00967BA8"/>
    <w:rsid w:val="00967D57"/>
    <w:rsid w:val="00967E88"/>
    <w:rsid w:val="00970006"/>
    <w:rsid w:val="00971F2F"/>
    <w:rsid w:val="009728CE"/>
    <w:rsid w:val="00972E6B"/>
    <w:rsid w:val="0097417F"/>
    <w:rsid w:val="00974FF3"/>
    <w:rsid w:val="00975451"/>
    <w:rsid w:val="00975BE7"/>
    <w:rsid w:val="0097638B"/>
    <w:rsid w:val="00977D9F"/>
    <w:rsid w:val="00977E5F"/>
    <w:rsid w:val="009802EA"/>
    <w:rsid w:val="00980310"/>
    <w:rsid w:val="0098081B"/>
    <w:rsid w:val="00980C06"/>
    <w:rsid w:val="00980C67"/>
    <w:rsid w:val="0098272A"/>
    <w:rsid w:val="00983284"/>
    <w:rsid w:val="0098376D"/>
    <w:rsid w:val="009852DC"/>
    <w:rsid w:val="0098610C"/>
    <w:rsid w:val="009877E9"/>
    <w:rsid w:val="00990806"/>
    <w:rsid w:val="00992B8D"/>
    <w:rsid w:val="00994201"/>
    <w:rsid w:val="00994FE2"/>
    <w:rsid w:val="00995377"/>
    <w:rsid w:val="009974B5"/>
    <w:rsid w:val="0099774D"/>
    <w:rsid w:val="00997803"/>
    <w:rsid w:val="00997EC5"/>
    <w:rsid w:val="009A0579"/>
    <w:rsid w:val="009A0776"/>
    <w:rsid w:val="009A097E"/>
    <w:rsid w:val="009A0FA8"/>
    <w:rsid w:val="009A14BA"/>
    <w:rsid w:val="009A1CC7"/>
    <w:rsid w:val="009A2962"/>
    <w:rsid w:val="009A3234"/>
    <w:rsid w:val="009A3828"/>
    <w:rsid w:val="009A3B96"/>
    <w:rsid w:val="009A3C39"/>
    <w:rsid w:val="009A4095"/>
    <w:rsid w:val="009A4D33"/>
    <w:rsid w:val="009A4E6A"/>
    <w:rsid w:val="009A63C0"/>
    <w:rsid w:val="009A792A"/>
    <w:rsid w:val="009B4773"/>
    <w:rsid w:val="009B4CE5"/>
    <w:rsid w:val="009C0846"/>
    <w:rsid w:val="009C1FA2"/>
    <w:rsid w:val="009C23A4"/>
    <w:rsid w:val="009C2DE2"/>
    <w:rsid w:val="009C3490"/>
    <w:rsid w:val="009C5679"/>
    <w:rsid w:val="009C69EF"/>
    <w:rsid w:val="009D0371"/>
    <w:rsid w:val="009D0A34"/>
    <w:rsid w:val="009D1590"/>
    <w:rsid w:val="009D2755"/>
    <w:rsid w:val="009D2CA1"/>
    <w:rsid w:val="009D382B"/>
    <w:rsid w:val="009D581A"/>
    <w:rsid w:val="009D5E6C"/>
    <w:rsid w:val="009E078E"/>
    <w:rsid w:val="009E0B58"/>
    <w:rsid w:val="009E10F8"/>
    <w:rsid w:val="009E2B3A"/>
    <w:rsid w:val="009E351F"/>
    <w:rsid w:val="009E3C20"/>
    <w:rsid w:val="009E3F18"/>
    <w:rsid w:val="009E4A1C"/>
    <w:rsid w:val="009E503E"/>
    <w:rsid w:val="009E5EDF"/>
    <w:rsid w:val="009E6A9F"/>
    <w:rsid w:val="009E768F"/>
    <w:rsid w:val="009E7E96"/>
    <w:rsid w:val="009F09EA"/>
    <w:rsid w:val="009F103B"/>
    <w:rsid w:val="009F3569"/>
    <w:rsid w:val="009F4DA3"/>
    <w:rsid w:val="009F631C"/>
    <w:rsid w:val="009F6533"/>
    <w:rsid w:val="009F6943"/>
    <w:rsid w:val="009F751A"/>
    <w:rsid w:val="009F75F2"/>
    <w:rsid w:val="00A00685"/>
    <w:rsid w:val="00A00906"/>
    <w:rsid w:val="00A0133D"/>
    <w:rsid w:val="00A01DA6"/>
    <w:rsid w:val="00A02FF4"/>
    <w:rsid w:val="00A0409D"/>
    <w:rsid w:val="00A04AA2"/>
    <w:rsid w:val="00A053BA"/>
    <w:rsid w:val="00A054CA"/>
    <w:rsid w:val="00A066E8"/>
    <w:rsid w:val="00A100F0"/>
    <w:rsid w:val="00A1043E"/>
    <w:rsid w:val="00A1423C"/>
    <w:rsid w:val="00A145F3"/>
    <w:rsid w:val="00A148EF"/>
    <w:rsid w:val="00A157BC"/>
    <w:rsid w:val="00A17477"/>
    <w:rsid w:val="00A204D3"/>
    <w:rsid w:val="00A218D5"/>
    <w:rsid w:val="00A23BA0"/>
    <w:rsid w:val="00A248EC"/>
    <w:rsid w:val="00A25EDF"/>
    <w:rsid w:val="00A268BD"/>
    <w:rsid w:val="00A3060F"/>
    <w:rsid w:val="00A30A87"/>
    <w:rsid w:val="00A30DB3"/>
    <w:rsid w:val="00A30F62"/>
    <w:rsid w:val="00A311AB"/>
    <w:rsid w:val="00A319A0"/>
    <w:rsid w:val="00A33647"/>
    <w:rsid w:val="00A34460"/>
    <w:rsid w:val="00A356DB"/>
    <w:rsid w:val="00A360F0"/>
    <w:rsid w:val="00A37321"/>
    <w:rsid w:val="00A37764"/>
    <w:rsid w:val="00A40C2C"/>
    <w:rsid w:val="00A40EA2"/>
    <w:rsid w:val="00A41EE6"/>
    <w:rsid w:val="00A422D1"/>
    <w:rsid w:val="00A450E7"/>
    <w:rsid w:val="00A45925"/>
    <w:rsid w:val="00A45A4D"/>
    <w:rsid w:val="00A477EE"/>
    <w:rsid w:val="00A506EB"/>
    <w:rsid w:val="00A50738"/>
    <w:rsid w:val="00A508ED"/>
    <w:rsid w:val="00A51687"/>
    <w:rsid w:val="00A52404"/>
    <w:rsid w:val="00A53CD4"/>
    <w:rsid w:val="00A54534"/>
    <w:rsid w:val="00A54DA8"/>
    <w:rsid w:val="00A55D88"/>
    <w:rsid w:val="00A56A06"/>
    <w:rsid w:val="00A56EAE"/>
    <w:rsid w:val="00A56F89"/>
    <w:rsid w:val="00A56FCF"/>
    <w:rsid w:val="00A573D3"/>
    <w:rsid w:val="00A57EA2"/>
    <w:rsid w:val="00A60032"/>
    <w:rsid w:val="00A600F4"/>
    <w:rsid w:val="00A60D10"/>
    <w:rsid w:val="00A62412"/>
    <w:rsid w:val="00A633CC"/>
    <w:rsid w:val="00A6372F"/>
    <w:rsid w:val="00A6447A"/>
    <w:rsid w:val="00A651D3"/>
    <w:rsid w:val="00A660FD"/>
    <w:rsid w:val="00A67446"/>
    <w:rsid w:val="00A709CB"/>
    <w:rsid w:val="00A7150A"/>
    <w:rsid w:val="00A7153B"/>
    <w:rsid w:val="00A72B5F"/>
    <w:rsid w:val="00A72B8D"/>
    <w:rsid w:val="00A7356C"/>
    <w:rsid w:val="00A73711"/>
    <w:rsid w:val="00A747C5"/>
    <w:rsid w:val="00A74AEF"/>
    <w:rsid w:val="00A7529D"/>
    <w:rsid w:val="00A7580D"/>
    <w:rsid w:val="00A762A0"/>
    <w:rsid w:val="00A7635C"/>
    <w:rsid w:val="00A76FC2"/>
    <w:rsid w:val="00A77342"/>
    <w:rsid w:val="00A7769A"/>
    <w:rsid w:val="00A77A0C"/>
    <w:rsid w:val="00A80E25"/>
    <w:rsid w:val="00A80E79"/>
    <w:rsid w:val="00A80F8F"/>
    <w:rsid w:val="00A823B6"/>
    <w:rsid w:val="00A82C9B"/>
    <w:rsid w:val="00A82C9C"/>
    <w:rsid w:val="00A83D29"/>
    <w:rsid w:val="00A83ED6"/>
    <w:rsid w:val="00A84170"/>
    <w:rsid w:val="00A86DE9"/>
    <w:rsid w:val="00A87905"/>
    <w:rsid w:val="00A90453"/>
    <w:rsid w:val="00A913F3"/>
    <w:rsid w:val="00A93F22"/>
    <w:rsid w:val="00A94E9D"/>
    <w:rsid w:val="00A9723A"/>
    <w:rsid w:val="00AA1E92"/>
    <w:rsid w:val="00AA23C5"/>
    <w:rsid w:val="00AA37C0"/>
    <w:rsid w:val="00AA54E2"/>
    <w:rsid w:val="00AA68FE"/>
    <w:rsid w:val="00AB04DA"/>
    <w:rsid w:val="00AB0809"/>
    <w:rsid w:val="00AB12C4"/>
    <w:rsid w:val="00AB1C09"/>
    <w:rsid w:val="00AB2EFE"/>
    <w:rsid w:val="00AB3A22"/>
    <w:rsid w:val="00AB411C"/>
    <w:rsid w:val="00AB5027"/>
    <w:rsid w:val="00AB6D81"/>
    <w:rsid w:val="00AB7B10"/>
    <w:rsid w:val="00AC00D2"/>
    <w:rsid w:val="00AC05B7"/>
    <w:rsid w:val="00AC116D"/>
    <w:rsid w:val="00AC190C"/>
    <w:rsid w:val="00AC259A"/>
    <w:rsid w:val="00AC29E4"/>
    <w:rsid w:val="00AC3557"/>
    <w:rsid w:val="00AC3D72"/>
    <w:rsid w:val="00AC4D78"/>
    <w:rsid w:val="00AC51A3"/>
    <w:rsid w:val="00AC6355"/>
    <w:rsid w:val="00AC6404"/>
    <w:rsid w:val="00AC65BD"/>
    <w:rsid w:val="00AC66A9"/>
    <w:rsid w:val="00AC6E05"/>
    <w:rsid w:val="00AC6F16"/>
    <w:rsid w:val="00AC7F6F"/>
    <w:rsid w:val="00AD2280"/>
    <w:rsid w:val="00AD2CB7"/>
    <w:rsid w:val="00AD38EE"/>
    <w:rsid w:val="00AD41C7"/>
    <w:rsid w:val="00AD46CE"/>
    <w:rsid w:val="00AD4AC7"/>
    <w:rsid w:val="00AD5738"/>
    <w:rsid w:val="00AD641C"/>
    <w:rsid w:val="00AD6517"/>
    <w:rsid w:val="00AD7962"/>
    <w:rsid w:val="00AD7D06"/>
    <w:rsid w:val="00AD7F93"/>
    <w:rsid w:val="00AE2332"/>
    <w:rsid w:val="00AE25C9"/>
    <w:rsid w:val="00AE289A"/>
    <w:rsid w:val="00AE53A2"/>
    <w:rsid w:val="00AE724D"/>
    <w:rsid w:val="00AF06F7"/>
    <w:rsid w:val="00AF0ED9"/>
    <w:rsid w:val="00AF161E"/>
    <w:rsid w:val="00AF170A"/>
    <w:rsid w:val="00AF1E53"/>
    <w:rsid w:val="00AF1F59"/>
    <w:rsid w:val="00AF2D41"/>
    <w:rsid w:val="00AF332C"/>
    <w:rsid w:val="00AF4041"/>
    <w:rsid w:val="00AF4055"/>
    <w:rsid w:val="00AF4DC7"/>
    <w:rsid w:val="00AF509D"/>
    <w:rsid w:val="00AF7121"/>
    <w:rsid w:val="00B014B3"/>
    <w:rsid w:val="00B01E98"/>
    <w:rsid w:val="00B02295"/>
    <w:rsid w:val="00B02FFC"/>
    <w:rsid w:val="00B0325C"/>
    <w:rsid w:val="00B036F3"/>
    <w:rsid w:val="00B03A25"/>
    <w:rsid w:val="00B03C95"/>
    <w:rsid w:val="00B0453C"/>
    <w:rsid w:val="00B0538E"/>
    <w:rsid w:val="00B0578C"/>
    <w:rsid w:val="00B0673B"/>
    <w:rsid w:val="00B06CFC"/>
    <w:rsid w:val="00B07DCB"/>
    <w:rsid w:val="00B10565"/>
    <w:rsid w:val="00B10E42"/>
    <w:rsid w:val="00B11661"/>
    <w:rsid w:val="00B11C8B"/>
    <w:rsid w:val="00B12B85"/>
    <w:rsid w:val="00B138D1"/>
    <w:rsid w:val="00B13FD0"/>
    <w:rsid w:val="00B15F1A"/>
    <w:rsid w:val="00B17C90"/>
    <w:rsid w:val="00B17E7D"/>
    <w:rsid w:val="00B20284"/>
    <w:rsid w:val="00B21EBB"/>
    <w:rsid w:val="00B22ECF"/>
    <w:rsid w:val="00B239B8"/>
    <w:rsid w:val="00B2467A"/>
    <w:rsid w:val="00B24976"/>
    <w:rsid w:val="00B2552D"/>
    <w:rsid w:val="00B2602F"/>
    <w:rsid w:val="00B27054"/>
    <w:rsid w:val="00B270E1"/>
    <w:rsid w:val="00B271B1"/>
    <w:rsid w:val="00B27D2A"/>
    <w:rsid w:val="00B30527"/>
    <w:rsid w:val="00B30890"/>
    <w:rsid w:val="00B30E3E"/>
    <w:rsid w:val="00B31EC1"/>
    <w:rsid w:val="00B32372"/>
    <w:rsid w:val="00B33884"/>
    <w:rsid w:val="00B33BC0"/>
    <w:rsid w:val="00B368F6"/>
    <w:rsid w:val="00B402C7"/>
    <w:rsid w:val="00B40802"/>
    <w:rsid w:val="00B40BE6"/>
    <w:rsid w:val="00B4172E"/>
    <w:rsid w:val="00B41B3C"/>
    <w:rsid w:val="00B41C2F"/>
    <w:rsid w:val="00B4273E"/>
    <w:rsid w:val="00B42E79"/>
    <w:rsid w:val="00B43EFD"/>
    <w:rsid w:val="00B44040"/>
    <w:rsid w:val="00B44862"/>
    <w:rsid w:val="00B44CD2"/>
    <w:rsid w:val="00B44CD3"/>
    <w:rsid w:val="00B45F90"/>
    <w:rsid w:val="00B46334"/>
    <w:rsid w:val="00B506C9"/>
    <w:rsid w:val="00B51084"/>
    <w:rsid w:val="00B517F0"/>
    <w:rsid w:val="00B523AB"/>
    <w:rsid w:val="00B52780"/>
    <w:rsid w:val="00B52E20"/>
    <w:rsid w:val="00B53360"/>
    <w:rsid w:val="00B54551"/>
    <w:rsid w:val="00B54C12"/>
    <w:rsid w:val="00B54EE6"/>
    <w:rsid w:val="00B551B7"/>
    <w:rsid w:val="00B561C4"/>
    <w:rsid w:val="00B61AD2"/>
    <w:rsid w:val="00B62EB1"/>
    <w:rsid w:val="00B635C6"/>
    <w:rsid w:val="00B64BD5"/>
    <w:rsid w:val="00B651E7"/>
    <w:rsid w:val="00B6607C"/>
    <w:rsid w:val="00B66305"/>
    <w:rsid w:val="00B66E23"/>
    <w:rsid w:val="00B67937"/>
    <w:rsid w:val="00B7034E"/>
    <w:rsid w:val="00B7089C"/>
    <w:rsid w:val="00B71D33"/>
    <w:rsid w:val="00B72779"/>
    <w:rsid w:val="00B72D53"/>
    <w:rsid w:val="00B72F31"/>
    <w:rsid w:val="00B732F3"/>
    <w:rsid w:val="00B73C81"/>
    <w:rsid w:val="00B74194"/>
    <w:rsid w:val="00B74E53"/>
    <w:rsid w:val="00B752A5"/>
    <w:rsid w:val="00B75956"/>
    <w:rsid w:val="00B7611F"/>
    <w:rsid w:val="00B769F2"/>
    <w:rsid w:val="00B76A68"/>
    <w:rsid w:val="00B76D3F"/>
    <w:rsid w:val="00B76E36"/>
    <w:rsid w:val="00B80789"/>
    <w:rsid w:val="00B80C63"/>
    <w:rsid w:val="00B81685"/>
    <w:rsid w:val="00B81DCF"/>
    <w:rsid w:val="00B8384E"/>
    <w:rsid w:val="00B84563"/>
    <w:rsid w:val="00B84EA9"/>
    <w:rsid w:val="00B851A7"/>
    <w:rsid w:val="00B8524D"/>
    <w:rsid w:val="00B852BA"/>
    <w:rsid w:val="00B8705B"/>
    <w:rsid w:val="00B87990"/>
    <w:rsid w:val="00B87DC2"/>
    <w:rsid w:val="00B90404"/>
    <w:rsid w:val="00B904D3"/>
    <w:rsid w:val="00B90542"/>
    <w:rsid w:val="00B9080C"/>
    <w:rsid w:val="00B90C41"/>
    <w:rsid w:val="00B92636"/>
    <w:rsid w:val="00B9273E"/>
    <w:rsid w:val="00B93D3F"/>
    <w:rsid w:val="00B94AF9"/>
    <w:rsid w:val="00B94B63"/>
    <w:rsid w:val="00B95018"/>
    <w:rsid w:val="00B9634F"/>
    <w:rsid w:val="00B97433"/>
    <w:rsid w:val="00BA048D"/>
    <w:rsid w:val="00BA060C"/>
    <w:rsid w:val="00BA0C91"/>
    <w:rsid w:val="00BA1259"/>
    <w:rsid w:val="00BA14CD"/>
    <w:rsid w:val="00BA1E8C"/>
    <w:rsid w:val="00BA3B7D"/>
    <w:rsid w:val="00BA4764"/>
    <w:rsid w:val="00BA5A60"/>
    <w:rsid w:val="00BA61E7"/>
    <w:rsid w:val="00BA62EC"/>
    <w:rsid w:val="00BA6A3F"/>
    <w:rsid w:val="00BA6A44"/>
    <w:rsid w:val="00BA6C61"/>
    <w:rsid w:val="00BA7477"/>
    <w:rsid w:val="00BB0806"/>
    <w:rsid w:val="00BB217E"/>
    <w:rsid w:val="00BB22E0"/>
    <w:rsid w:val="00BB280D"/>
    <w:rsid w:val="00BB2C68"/>
    <w:rsid w:val="00BB74D0"/>
    <w:rsid w:val="00BC16F3"/>
    <w:rsid w:val="00BC4262"/>
    <w:rsid w:val="00BC48FA"/>
    <w:rsid w:val="00BC4DD8"/>
    <w:rsid w:val="00BC4F47"/>
    <w:rsid w:val="00BC5353"/>
    <w:rsid w:val="00BC5943"/>
    <w:rsid w:val="00BC6678"/>
    <w:rsid w:val="00BC7D92"/>
    <w:rsid w:val="00BD0FBF"/>
    <w:rsid w:val="00BD312F"/>
    <w:rsid w:val="00BD3A17"/>
    <w:rsid w:val="00BD572E"/>
    <w:rsid w:val="00BD5A17"/>
    <w:rsid w:val="00BD694F"/>
    <w:rsid w:val="00BD6BF3"/>
    <w:rsid w:val="00BD7E5C"/>
    <w:rsid w:val="00BE096F"/>
    <w:rsid w:val="00BE0AD6"/>
    <w:rsid w:val="00BE0CF0"/>
    <w:rsid w:val="00BE1465"/>
    <w:rsid w:val="00BE1528"/>
    <w:rsid w:val="00BE2D09"/>
    <w:rsid w:val="00BE3675"/>
    <w:rsid w:val="00BE374A"/>
    <w:rsid w:val="00BE3BA1"/>
    <w:rsid w:val="00BE3D0F"/>
    <w:rsid w:val="00BE6BF4"/>
    <w:rsid w:val="00BE6D68"/>
    <w:rsid w:val="00BE7B5C"/>
    <w:rsid w:val="00BE7CB0"/>
    <w:rsid w:val="00BF01D5"/>
    <w:rsid w:val="00BF14B7"/>
    <w:rsid w:val="00BF1CCA"/>
    <w:rsid w:val="00BF3A71"/>
    <w:rsid w:val="00BF4E65"/>
    <w:rsid w:val="00BF5F6C"/>
    <w:rsid w:val="00BF6495"/>
    <w:rsid w:val="00BF669F"/>
    <w:rsid w:val="00BF6E0C"/>
    <w:rsid w:val="00BF7477"/>
    <w:rsid w:val="00C00873"/>
    <w:rsid w:val="00C03999"/>
    <w:rsid w:val="00C03D99"/>
    <w:rsid w:val="00C04FF3"/>
    <w:rsid w:val="00C05016"/>
    <w:rsid w:val="00C06DF1"/>
    <w:rsid w:val="00C07199"/>
    <w:rsid w:val="00C10018"/>
    <w:rsid w:val="00C10CF4"/>
    <w:rsid w:val="00C1105D"/>
    <w:rsid w:val="00C13197"/>
    <w:rsid w:val="00C13FF4"/>
    <w:rsid w:val="00C145F5"/>
    <w:rsid w:val="00C15BC3"/>
    <w:rsid w:val="00C164F8"/>
    <w:rsid w:val="00C16646"/>
    <w:rsid w:val="00C17685"/>
    <w:rsid w:val="00C178AE"/>
    <w:rsid w:val="00C17EEB"/>
    <w:rsid w:val="00C202A0"/>
    <w:rsid w:val="00C206A7"/>
    <w:rsid w:val="00C20ECC"/>
    <w:rsid w:val="00C21550"/>
    <w:rsid w:val="00C22CB2"/>
    <w:rsid w:val="00C230CD"/>
    <w:rsid w:val="00C23F65"/>
    <w:rsid w:val="00C24D7C"/>
    <w:rsid w:val="00C25D1B"/>
    <w:rsid w:val="00C26AB5"/>
    <w:rsid w:val="00C26AEE"/>
    <w:rsid w:val="00C301CB"/>
    <w:rsid w:val="00C30EFE"/>
    <w:rsid w:val="00C32902"/>
    <w:rsid w:val="00C32F57"/>
    <w:rsid w:val="00C334AF"/>
    <w:rsid w:val="00C33C37"/>
    <w:rsid w:val="00C340E2"/>
    <w:rsid w:val="00C35469"/>
    <w:rsid w:val="00C37776"/>
    <w:rsid w:val="00C37A9E"/>
    <w:rsid w:val="00C41D8A"/>
    <w:rsid w:val="00C42E77"/>
    <w:rsid w:val="00C43A5C"/>
    <w:rsid w:val="00C43D6D"/>
    <w:rsid w:val="00C44170"/>
    <w:rsid w:val="00C44A02"/>
    <w:rsid w:val="00C4596C"/>
    <w:rsid w:val="00C45C03"/>
    <w:rsid w:val="00C470B0"/>
    <w:rsid w:val="00C4719A"/>
    <w:rsid w:val="00C47FAA"/>
    <w:rsid w:val="00C50D3E"/>
    <w:rsid w:val="00C517FE"/>
    <w:rsid w:val="00C52B21"/>
    <w:rsid w:val="00C52EF7"/>
    <w:rsid w:val="00C532ED"/>
    <w:rsid w:val="00C53480"/>
    <w:rsid w:val="00C548AF"/>
    <w:rsid w:val="00C5548A"/>
    <w:rsid w:val="00C56648"/>
    <w:rsid w:val="00C567F1"/>
    <w:rsid w:val="00C5798D"/>
    <w:rsid w:val="00C610D1"/>
    <w:rsid w:val="00C62A13"/>
    <w:rsid w:val="00C62CBD"/>
    <w:rsid w:val="00C637A0"/>
    <w:rsid w:val="00C63BD8"/>
    <w:rsid w:val="00C63D7A"/>
    <w:rsid w:val="00C64A52"/>
    <w:rsid w:val="00C6604C"/>
    <w:rsid w:val="00C67570"/>
    <w:rsid w:val="00C67EFB"/>
    <w:rsid w:val="00C719E1"/>
    <w:rsid w:val="00C73444"/>
    <w:rsid w:val="00C73CAB"/>
    <w:rsid w:val="00C75A64"/>
    <w:rsid w:val="00C75A8B"/>
    <w:rsid w:val="00C75BB6"/>
    <w:rsid w:val="00C75C20"/>
    <w:rsid w:val="00C76757"/>
    <w:rsid w:val="00C80338"/>
    <w:rsid w:val="00C807B3"/>
    <w:rsid w:val="00C80B44"/>
    <w:rsid w:val="00C80D87"/>
    <w:rsid w:val="00C815DE"/>
    <w:rsid w:val="00C83D1E"/>
    <w:rsid w:val="00C862CD"/>
    <w:rsid w:val="00C86383"/>
    <w:rsid w:val="00C86FDE"/>
    <w:rsid w:val="00C87A64"/>
    <w:rsid w:val="00C87DA1"/>
    <w:rsid w:val="00C908D1"/>
    <w:rsid w:val="00C9189E"/>
    <w:rsid w:val="00C91B9B"/>
    <w:rsid w:val="00C921F5"/>
    <w:rsid w:val="00C93976"/>
    <w:rsid w:val="00C94590"/>
    <w:rsid w:val="00C94ABF"/>
    <w:rsid w:val="00C94E33"/>
    <w:rsid w:val="00C95058"/>
    <w:rsid w:val="00C97DEE"/>
    <w:rsid w:val="00C97E8B"/>
    <w:rsid w:val="00CA0822"/>
    <w:rsid w:val="00CA4E70"/>
    <w:rsid w:val="00CA5D3E"/>
    <w:rsid w:val="00CA5E55"/>
    <w:rsid w:val="00CA6C8C"/>
    <w:rsid w:val="00CB066D"/>
    <w:rsid w:val="00CB1789"/>
    <w:rsid w:val="00CB2F09"/>
    <w:rsid w:val="00CB44AC"/>
    <w:rsid w:val="00CB5978"/>
    <w:rsid w:val="00CB7860"/>
    <w:rsid w:val="00CC0517"/>
    <w:rsid w:val="00CC0553"/>
    <w:rsid w:val="00CC08F1"/>
    <w:rsid w:val="00CC0FE4"/>
    <w:rsid w:val="00CC1DDE"/>
    <w:rsid w:val="00CC2050"/>
    <w:rsid w:val="00CC3A34"/>
    <w:rsid w:val="00CC4241"/>
    <w:rsid w:val="00CC4411"/>
    <w:rsid w:val="00CC49A1"/>
    <w:rsid w:val="00CC7141"/>
    <w:rsid w:val="00CC71B1"/>
    <w:rsid w:val="00CC7CCA"/>
    <w:rsid w:val="00CD0D43"/>
    <w:rsid w:val="00CD1A1C"/>
    <w:rsid w:val="00CD29AC"/>
    <w:rsid w:val="00CD508E"/>
    <w:rsid w:val="00CD6064"/>
    <w:rsid w:val="00CD6C76"/>
    <w:rsid w:val="00CD6F24"/>
    <w:rsid w:val="00CD7322"/>
    <w:rsid w:val="00CD7A83"/>
    <w:rsid w:val="00CE073B"/>
    <w:rsid w:val="00CE0B85"/>
    <w:rsid w:val="00CE1C3E"/>
    <w:rsid w:val="00CE47D1"/>
    <w:rsid w:val="00CE4E47"/>
    <w:rsid w:val="00CE5487"/>
    <w:rsid w:val="00CE5872"/>
    <w:rsid w:val="00CE6BB9"/>
    <w:rsid w:val="00CE6EA1"/>
    <w:rsid w:val="00CE755C"/>
    <w:rsid w:val="00CE7936"/>
    <w:rsid w:val="00CF044E"/>
    <w:rsid w:val="00CF0680"/>
    <w:rsid w:val="00CF0951"/>
    <w:rsid w:val="00CF12AC"/>
    <w:rsid w:val="00CF14EA"/>
    <w:rsid w:val="00CF1B04"/>
    <w:rsid w:val="00CF2255"/>
    <w:rsid w:val="00CF25EC"/>
    <w:rsid w:val="00CF2A1B"/>
    <w:rsid w:val="00CF2C4F"/>
    <w:rsid w:val="00CF31B9"/>
    <w:rsid w:val="00CF350D"/>
    <w:rsid w:val="00CF403A"/>
    <w:rsid w:val="00CF48C7"/>
    <w:rsid w:val="00CF5B73"/>
    <w:rsid w:val="00CF63BF"/>
    <w:rsid w:val="00CF6FF7"/>
    <w:rsid w:val="00CF77B7"/>
    <w:rsid w:val="00CF77DE"/>
    <w:rsid w:val="00CF7B0C"/>
    <w:rsid w:val="00CF7B6B"/>
    <w:rsid w:val="00D0003E"/>
    <w:rsid w:val="00D01497"/>
    <w:rsid w:val="00D01928"/>
    <w:rsid w:val="00D01A2F"/>
    <w:rsid w:val="00D01FCF"/>
    <w:rsid w:val="00D02076"/>
    <w:rsid w:val="00D02E04"/>
    <w:rsid w:val="00D0340E"/>
    <w:rsid w:val="00D0466D"/>
    <w:rsid w:val="00D05B3A"/>
    <w:rsid w:val="00D0643E"/>
    <w:rsid w:val="00D077D4"/>
    <w:rsid w:val="00D07E1C"/>
    <w:rsid w:val="00D12621"/>
    <w:rsid w:val="00D1396B"/>
    <w:rsid w:val="00D13BBB"/>
    <w:rsid w:val="00D172DB"/>
    <w:rsid w:val="00D17658"/>
    <w:rsid w:val="00D207B7"/>
    <w:rsid w:val="00D208CE"/>
    <w:rsid w:val="00D21433"/>
    <w:rsid w:val="00D2165B"/>
    <w:rsid w:val="00D23A2B"/>
    <w:rsid w:val="00D23F7D"/>
    <w:rsid w:val="00D24603"/>
    <w:rsid w:val="00D24C90"/>
    <w:rsid w:val="00D24F17"/>
    <w:rsid w:val="00D24F72"/>
    <w:rsid w:val="00D25578"/>
    <w:rsid w:val="00D25FB4"/>
    <w:rsid w:val="00D25FCF"/>
    <w:rsid w:val="00D26296"/>
    <w:rsid w:val="00D26309"/>
    <w:rsid w:val="00D2740D"/>
    <w:rsid w:val="00D27D4F"/>
    <w:rsid w:val="00D30F57"/>
    <w:rsid w:val="00D31509"/>
    <w:rsid w:val="00D32D2F"/>
    <w:rsid w:val="00D33267"/>
    <w:rsid w:val="00D35425"/>
    <w:rsid w:val="00D3633C"/>
    <w:rsid w:val="00D36D30"/>
    <w:rsid w:val="00D4071F"/>
    <w:rsid w:val="00D4076B"/>
    <w:rsid w:val="00D40B80"/>
    <w:rsid w:val="00D417FD"/>
    <w:rsid w:val="00D42949"/>
    <w:rsid w:val="00D42F13"/>
    <w:rsid w:val="00D43306"/>
    <w:rsid w:val="00D433C2"/>
    <w:rsid w:val="00D44043"/>
    <w:rsid w:val="00D46130"/>
    <w:rsid w:val="00D501AF"/>
    <w:rsid w:val="00D503D5"/>
    <w:rsid w:val="00D51998"/>
    <w:rsid w:val="00D51A85"/>
    <w:rsid w:val="00D53ACB"/>
    <w:rsid w:val="00D540F6"/>
    <w:rsid w:val="00D54AE5"/>
    <w:rsid w:val="00D56417"/>
    <w:rsid w:val="00D577C7"/>
    <w:rsid w:val="00D57F56"/>
    <w:rsid w:val="00D60C14"/>
    <w:rsid w:val="00D60F4C"/>
    <w:rsid w:val="00D61275"/>
    <w:rsid w:val="00D61752"/>
    <w:rsid w:val="00D628DE"/>
    <w:rsid w:val="00D628E8"/>
    <w:rsid w:val="00D6434C"/>
    <w:rsid w:val="00D64A4A"/>
    <w:rsid w:val="00D678DF"/>
    <w:rsid w:val="00D70AE3"/>
    <w:rsid w:val="00D70C46"/>
    <w:rsid w:val="00D724B6"/>
    <w:rsid w:val="00D72527"/>
    <w:rsid w:val="00D743AB"/>
    <w:rsid w:val="00D745DF"/>
    <w:rsid w:val="00D74C2D"/>
    <w:rsid w:val="00D74D59"/>
    <w:rsid w:val="00D75E9C"/>
    <w:rsid w:val="00D76550"/>
    <w:rsid w:val="00D76677"/>
    <w:rsid w:val="00D76A73"/>
    <w:rsid w:val="00D76CAE"/>
    <w:rsid w:val="00D76EE2"/>
    <w:rsid w:val="00D7719A"/>
    <w:rsid w:val="00D8064A"/>
    <w:rsid w:val="00D81654"/>
    <w:rsid w:val="00D8196A"/>
    <w:rsid w:val="00D81A11"/>
    <w:rsid w:val="00D820CF"/>
    <w:rsid w:val="00D8313F"/>
    <w:rsid w:val="00D83A7C"/>
    <w:rsid w:val="00D843BF"/>
    <w:rsid w:val="00D843C5"/>
    <w:rsid w:val="00D84C74"/>
    <w:rsid w:val="00D86A4E"/>
    <w:rsid w:val="00D87AAA"/>
    <w:rsid w:val="00D91891"/>
    <w:rsid w:val="00D91BBF"/>
    <w:rsid w:val="00D91C32"/>
    <w:rsid w:val="00D925F3"/>
    <w:rsid w:val="00D92A18"/>
    <w:rsid w:val="00D92B59"/>
    <w:rsid w:val="00D9459A"/>
    <w:rsid w:val="00D947A8"/>
    <w:rsid w:val="00D956DD"/>
    <w:rsid w:val="00D95F31"/>
    <w:rsid w:val="00D9686E"/>
    <w:rsid w:val="00D97599"/>
    <w:rsid w:val="00D97DF4"/>
    <w:rsid w:val="00DA055E"/>
    <w:rsid w:val="00DA05A6"/>
    <w:rsid w:val="00DA05D9"/>
    <w:rsid w:val="00DA09F2"/>
    <w:rsid w:val="00DA2CA2"/>
    <w:rsid w:val="00DA3075"/>
    <w:rsid w:val="00DA422E"/>
    <w:rsid w:val="00DA4BD1"/>
    <w:rsid w:val="00DA4E5E"/>
    <w:rsid w:val="00DA50EF"/>
    <w:rsid w:val="00DA73C8"/>
    <w:rsid w:val="00DA7763"/>
    <w:rsid w:val="00DA779E"/>
    <w:rsid w:val="00DB2BAD"/>
    <w:rsid w:val="00DB2F44"/>
    <w:rsid w:val="00DB3850"/>
    <w:rsid w:val="00DB3E81"/>
    <w:rsid w:val="00DB4B92"/>
    <w:rsid w:val="00DB6819"/>
    <w:rsid w:val="00DB6922"/>
    <w:rsid w:val="00DC03D3"/>
    <w:rsid w:val="00DC0842"/>
    <w:rsid w:val="00DC1D5D"/>
    <w:rsid w:val="00DC2299"/>
    <w:rsid w:val="00DC25C8"/>
    <w:rsid w:val="00DC3EC9"/>
    <w:rsid w:val="00DC47CA"/>
    <w:rsid w:val="00DC4B45"/>
    <w:rsid w:val="00DC5DB5"/>
    <w:rsid w:val="00DC60D5"/>
    <w:rsid w:val="00DC629C"/>
    <w:rsid w:val="00DC6F15"/>
    <w:rsid w:val="00DC7822"/>
    <w:rsid w:val="00DD033E"/>
    <w:rsid w:val="00DD05DD"/>
    <w:rsid w:val="00DD127E"/>
    <w:rsid w:val="00DD1B81"/>
    <w:rsid w:val="00DD3541"/>
    <w:rsid w:val="00DD3F06"/>
    <w:rsid w:val="00DD4770"/>
    <w:rsid w:val="00DD61E7"/>
    <w:rsid w:val="00DD69D9"/>
    <w:rsid w:val="00DD6ABF"/>
    <w:rsid w:val="00DD731C"/>
    <w:rsid w:val="00DE0134"/>
    <w:rsid w:val="00DE0176"/>
    <w:rsid w:val="00DE294E"/>
    <w:rsid w:val="00DE2FFE"/>
    <w:rsid w:val="00DE3791"/>
    <w:rsid w:val="00DE3DC7"/>
    <w:rsid w:val="00DE41EC"/>
    <w:rsid w:val="00DE4E60"/>
    <w:rsid w:val="00DE4E68"/>
    <w:rsid w:val="00DE566B"/>
    <w:rsid w:val="00DE6B9C"/>
    <w:rsid w:val="00DE7285"/>
    <w:rsid w:val="00DE77A9"/>
    <w:rsid w:val="00DF18B3"/>
    <w:rsid w:val="00DF1F5A"/>
    <w:rsid w:val="00DF3678"/>
    <w:rsid w:val="00DF3CBE"/>
    <w:rsid w:val="00DF50C6"/>
    <w:rsid w:val="00DF5FE5"/>
    <w:rsid w:val="00DF6255"/>
    <w:rsid w:val="00DF6CB7"/>
    <w:rsid w:val="00E0014B"/>
    <w:rsid w:val="00E00765"/>
    <w:rsid w:val="00E01A0A"/>
    <w:rsid w:val="00E02DBE"/>
    <w:rsid w:val="00E02DE2"/>
    <w:rsid w:val="00E03266"/>
    <w:rsid w:val="00E03DEE"/>
    <w:rsid w:val="00E04012"/>
    <w:rsid w:val="00E040BB"/>
    <w:rsid w:val="00E044BD"/>
    <w:rsid w:val="00E050EF"/>
    <w:rsid w:val="00E0545F"/>
    <w:rsid w:val="00E05599"/>
    <w:rsid w:val="00E067EE"/>
    <w:rsid w:val="00E10D56"/>
    <w:rsid w:val="00E11F8E"/>
    <w:rsid w:val="00E1329A"/>
    <w:rsid w:val="00E135A6"/>
    <w:rsid w:val="00E14F12"/>
    <w:rsid w:val="00E15B39"/>
    <w:rsid w:val="00E16313"/>
    <w:rsid w:val="00E16331"/>
    <w:rsid w:val="00E16D2F"/>
    <w:rsid w:val="00E17DDF"/>
    <w:rsid w:val="00E21ECD"/>
    <w:rsid w:val="00E22C7D"/>
    <w:rsid w:val="00E23212"/>
    <w:rsid w:val="00E23548"/>
    <w:rsid w:val="00E241E0"/>
    <w:rsid w:val="00E246BB"/>
    <w:rsid w:val="00E269B9"/>
    <w:rsid w:val="00E270F0"/>
    <w:rsid w:val="00E30985"/>
    <w:rsid w:val="00E31260"/>
    <w:rsid w:val="00E320CE"/>
    <w:rsid w:val="00E3216A"/>
    <w:rsid w:val="00E326AF"/>
    <w:rsid w:val="00E337E5"/>
    <w:rsid w:val="00E3488E"/>
    <w:rsid w:val="00E348E3"/>
    <w:rsid w:val="00E355EB"/>
    <w:rsid w:val="00E35B2A"/>
    <w:rsid w:val="00E36DD6"/>
    <w:rsid w:val="00E36F11"/>
    <w:rsid w:val="00E3704D"/>
    <w:rsid w:val="00E37798"/>
    <w:rsid w:val="00E37D2D"/>
    <w:rsid w:val="00E422E1"/>
    <w:rsid w:val="00E42B24"/>
    <w:rsid w:val="00E4407E"/>
    <w:rsid w:val="00E44351"/>
    <w:rsid w:val="00E44B37"/>
    <w:rsid w:val="00E44B7A"/>
    <w:rsid w:val="00E44FD8"/>
    <w:rsid w:val="00E45DB3"/>
    <w:rsid w:val="00E4732E"/>
    <w:rsid w:val="00E50D94"/>
    <w:rsid w:val="00E50DAE"/>
    <w:rsid w:val="00E5142B"/>
    <w:rsid w:val="00E53555"/>
    <w:rsid w:val="00E548DA"/>
    <w:rsid w:val="00E55036"/>
    <w:rsid w:val="00E560CF"/>
    <w:rsid w:val="00E56935"/>
    <w:rsid w:val="00E5710F"/>
    <w:rsid w:val="00E57C09"/>
    <w:rsid w:val="00E610C6"/>
    <w:rsid w:val="00E610DB"/>
    <w:rsid w:val="00E62565"/>
    <w:rsid w:val="00E62B89"/>
    <w:rsid w:val="00E63C45"/>
    <w:rsid w:val="00E64D54"/>
    <w:rsid w:val="00E70FAF"/>
    <w:rsid w:val="00E7518B"/>
    <w:rsid w:val="00E75A61"/>
    <w:rsid w:val="00E774DF"/>
    <w:rsid w:val="00E80637"/>
    <w:rsid w:val="00E80FAD"/>
    <w:rsid w:val="00E81D2D"/>
    <w:rsid w:val="00E820B0"/>
    <w:rsid w:val="00E82BC3"/>
    <w:rsid w:val="00E82D90"/>
    <w:rsid w:val="00E831A1"/>
    <w:rsid w:val="00E83676"/>
    <w:rsid w:val="00E83D7C"/>
    <w:rsid w:val="00E8425E"/>
    <w:rsid w:val="00E850C4"/>
    <w:rsid w:val="00E85D9B"/>
    <w:rsid w:val="00E8771D"/>
    <w:rsid w:val="00E90086"/>
    <w:rsid w:val="00E90E4B"/>
    <w:rsid w:val="00E91761"/>
    <w:rsid w:val="00E91D88"/>
    <w:rsid w:val="00E92211"/>
    <w:rsid w:val="00E9254E"/>
    <w:rsid w:val="00E92C56"/>
    <w:rsid w:val="00E93147"/>
    <w:rsid w:val="00E954EB"/>
    <w:rsid w:val="00E95697"/>
    <w:rsid w:val="00E95C8D"/>
    <w:rsid w:val="00E96C5B"/>
    <w:rsid w:val="00E96CEF"/>
    <w:rsid w:val="00E9736E"/>
    <w:rsid w:val="00E97371"/>
    <w:rsid w:val="00E97621"/>
    <w:rsid w:val="00EA2B85"/>
    <w:rsid w:val="00EA2DDA"/>
    <w:rsid w:val="00EA41EA"/>
    <w:rsid w:val="00EA689E"/>
    <w:rsid w:val="00EA737B"/>
    <w:rsid w:val="00EA7746"/>
    <w:rsid w:val="00EB1548"/>
    <w:rsid w:val="00EB22CD"/>
    <w:rsid w:val="00EB4E30"/>
    <w:rsid w:val="00EB54A1"/>
    <w:rsid w:val="00EB6375"/>
    <w:rsid w:val="00EB6893"/>
    <w:rsid w:val="00EB6A5B"/>
    <w:rsid w:val="00EB6F09"/>
    <w:rsid w:val="00EB6FE5"/>
    <w:rsid w:val="00EB7071"/>
    <w:rsid w:val="00EC0AF6"/>
    <w:rsid w:val="00EC1F74"/>
    <w:rsid w:val="00EC286C"/>
    <w:rsid w:val="00EC2EE2"/>
    <w:rsid w:val="00EC3321"/>
    <w:rsid w:val="00EC3694"/>
    <w:rsid w:val="00EC4EE0"/>
    <w:rsid w:val="00EC4FA5"/>
    <w:rsid w:val="00EC587E"/>
    <w:rsid w:val="00EC602D"/>
    <w:rsid w:val="00ED199E"/>
    <w:rsid w:val="00ED2072"/>
    <w:rsid w:val="00ED297C"/>
    <w:rsid w:val="00ED4410"/>
    <w:rsid w:val="00ED47A1"/>
    <w:rsid w:val="00ED497A"/>
    <w:rsid w:val="00ED4FDB"/>
    <w:rsid w:val="00ED50D4"/>
    <w:rsid w:val="00ED5C46"/>
    <w:rsid w:val="00EE1F24"/>
    <w:rsid w:val="00EE28BE"/>
    <w:rsid w:val="00EE29B1"/>
    <w:rsid w:val="00EE2C0B"/>
    <w:rsid w:val="00EE3AE8"/>
    <w:rsid w:val="00EE5923"/>
    <w:rsid w:val="00EE5C98"/>
    <w:rsid w:val="00EE60E3"/>
    <w:rsid w:val="00EE6105"/>
    <w:rsid w:val="00EE6924"/>
    <w:rsid w:val="00EF01B9"/>
    <w:rsid w:val="00EF06F8"/>
    <w:rsid w:val="00EF0D52"/>
    <w:rsid w:val="00EF1C13"/>
    <w:rsid w:val="00EF3294"/>
    <w:rsid w:val="00EF421B"/>
    <w:rsid w:val="00EF4278"/>
    <w:rsid w:val="00EF45E1"/>
    <w:rsid w:val="00EF722C"/>
    <w:rsid w:val="00EF779E"/>
    <w:rsid w:val="00F004CA"/>
    <w:rsid w:val="00F006EC"/>
    <w:rsid w:val="00F0118D"/>
    <w:rsid w:val="00F01EDA"/>
    <w:rsid w:val="00F03579"/>
    <w:rsid w:val="00F0377E"/>
    <w:rsid w:val="00F05066"/>
    <w:rsid w:val="00F05796"/>
    <w:rsid w:val="00F0702B"/>
    <w:rsid w:val="00F07B1A"/>
    <w:rsid w:val="00F12327"/>
    <w:rsid w:val="00F12356"/>
    <w:rsid w:val="00F13B46"/>
    <w:rsid w:val="00F163A1"/>
    <w:rsid w:val="00F170FD"/>
    <w:rsid w:val="00F17604"/>
    <w:rsid w:val="00F20714"/>
    <w:rsid w:val="00F21361"/>
    <w:rsid w:val="00F224F6"/>
    <w:rsid w:val="00F24436"/>
    <w:rsid w:val="00F252A1"/>
    <w:rsid w:val="00F2541F"/>
    <w:rsid w:val="00F265AA"/>
    <w:rsid w:val="00F26BB4"/>
    <w:rsid w:val="00F278B8"/>
    <w:rsid w:val="00F30759"/>
    <w:rsid w:val="00F30C2D"/>
    <w:rsid w:val="00F30C48"/>
    <w:rsid w:val="00F31468"/>
    <w:rsid w:val="00F3268B"/>
    <w:rsid w:val="00F331C7"/>
    <w:rsid w:val="00F34933"/>
    <w:rsid w:val="00F36AE8"/>
    <w:rsid w:val="00F40131"/>
    <w:rsid w:val="00F40570"/>
    <w:rsid w:val="00F41322"/>
    <w:rsid w:val="00F428E9"/>
    <w:rsid w:val="00F42B0A"/>
    <w:rsid w:val="00F43F94"/>
    <w:rsid w:val="00F4463B"/>
    <w:rsid w:val="00F44D6B"/>
    <w:rsid w:val="00F45E3A"/>
    <w:rsid w:val="00F474CF"/>
    <w:rsid w:val="00F47E3E"/>
    <w:rsid w:val="00F505D4"/>
    <w:rsid w:val="00F50C7B"/>
    <w:rsid w:val="00F5112A"/>
    <w:rsid w:val="00F519D5"/>
    <w:rsid w:val="00F51B8B"/>
    <w:rsid w:val="00F522FE"/>
    <w:rsid w:val="00F53CC8"/>
    <w:rsid w:val="00F53FAC"/>
    <w:rsid w:val="00F5422F"/>
    <w:rsid w:val="00F558DC"/>
    <w:rsid w:val="00F55AA3"/>
    <w:rsid w:val="00F55D60"/>
    <w:rsid w:val="00F56261"/>
    <w:rsid w:val="00F56776"/>
    <w:rsid w:val="00F569D1"/>
    <w:rsid w:val="00F57124"/>
    <w:rsid w:val="00F577F0"/>
    <w:rsid w:val="00F62A92"/>
    <w:rsid w:val="00F63ED9"/>
    <w:rsid w:val="00F65AF3"/>
    <w:rsid w:val="00F66C5D"/>
    <w:rsid w:val="00F67584"/>
    <w:rsid w:val="00F71612"/>
    <w:rsid w:val="00F74811"/>
    <w:rsid w:val="00F75632"/>
    <w:rsid w:val="00F7581C"/>
    <w:rsid w:val="00F75A80"/>
    <w:rsid w:val="00F77B85"/>
    <w:rsid w:val="00F80759"/>
    <w:rsid w:val="00F80ED3"/>
    <w:rsid w:val="00F8203B"/>
    <w:rsid w:val="00F8248E"/>
    <w:rsid w:val="00F8404A"/>
    <w:rsid w:val="00F84F2E"/>
    <w:rsid w:val="00F86F8F"/>
    <w:rsid w:val="00F90208"/>
    <w:rsid w:val="00F90432"/>
    <w:rsid w:val="00F90FA0"/>
    <w:rsid w:val="00F936A9"/>
    <w:rsid w:val="00F94204"/>
    <w:rsid w:val="00F94222"/>
    <w:rsid w:val="00F94F75"/>
    <w:rsid w:val="00F954CA"/>
    <w:rsid w:val="00F95B78"/>
    <w:rsid w:val="00F964F1"/>
    <w:rsid w:val="00FA0701"/>
    <w:rsid w:val="00FA1D0B"/>
    <w:rsid w:val="00FA257B"/>
    <w:rsid w:val="00FA433A"/>
    <w:rsid w:val="00FA4F2C"/>
    <w:rsid w:val="00FA5406"/>
    <w:rsid w:val="00FA54F9"/>
    <w:rsid w:val="00FA56CE"/>
    <w:rsid w:val="00FA59D7"/>
    <w:rsid w:val="00FA694B"/>
    <w:rsid w:val="00FA6BD8"/>
    <w:rsid w:val="00FA7555"/>
    <w:rsid w:val="00FB157F"/>
    <w:rsid w:val="00FB1893"/>
    <w:rsid w:val="00FB1B87"/>
    <w:rsid w:val="00FB2474"/>
    <w:rsid w:val="00FB2D5C"/>
    <w:rsid w:val="00FB3F7A"/>
    <w:rsid w:val="00FB4856"/>
    <w:rsid w:val="00FB52BA"/>
    <w:rsid w:val="00FB5BF3"/>
    <w:rsid w:val="00FB5D46"/>
    <w:rsid w:val="00FB6300"/>
    <w:rsid w:val="00FB6719"/>
    <w:rsid w:val="00FB6C92"/>
    <w:rsid w:val="00FC152E"/>
    <w:rsid w:val="00FC1D1F"/>
    <w:rsid w:val="00FC2892"/>
    <w:rsid w:val="00FC539C"/>
    <w:rsid w:val="00FC57ED"/>
    <w:rsid w:val="00FC598D"/>
    <w:rsid w:val="00FC6D63"/>
    <w:rsid w:val="00FC73EE"/>
    <w:rsid w:val="00FC7562"/>
    <w:rsid w:val="00FD1055"/>
    <w:rsid w:val="00FD23A0"/>
    <w:rsid w:val="00FD3648"/>
    <w:rsid w:val="00FD3985"/>
    <w:rsid w:val="00FD5396"/>
    <w:rsid w:val="00FD6DDF"/>
    <w:rsid w:val="00FE0D78"/>
    <w:rsid w:val="00FE0EBF"/>
    <w:rsid w:val="00FE1242"/>
    <w:rsid w:val="00FE18E0"/>
    <w:rsid w:val="00FE2623"/>
    <w:rsid w:val="00FE33F9"/>
    <w:rsid w:val="00FE39D2"/>
    <w:rsid w:val="00FE3A3F"/>
    <w:rsid w:val="00FE3D9E"/>
    <w:rsid w:val="00FE48D6"/>
    <w:rsid w:val="00FE53EB"/>
    <w:rsid w:val="00FE780F"/>
    <w:rsid w:val="00FE79E2"/>
    <w:rsid w:val="00FF1366"/>
    <w:rsid w:val="00FF2541"/>
    <w:rsid w:val="00FF2A76"/>
    <w:rsid w:val="00FF3CE5"/>
    <w:rsid w:val="00FF4697"/>
    <w:rsid w:val="00FF4A96"/>
    <w:rsid w:val="00FF4D34"/>
    <w:rsid w:val="00FF525D"/>
    <w:rsid w:val="00FF589A"/>
    <w:rsid w:val="00FF5D2F"/>
    <w:rsid w:val="00FF601C"/>
    <w:rsid w:val="00FF6D3B"/>
    <w:rsid w:val="028213AB"/>
    <w:rsid w:val="03F7698E"/>
    <w:rsid w:val="0AC30636"/>
    <w:rsid w:val="0C5631C6"/>
    <w:rsid w:val="10BF1885"/>
    <w:rsid w:val="12252451"/>
    <w:rsid w:val="15582314"/>
    <w:rsid w:val="16EC4928"/>
    <w:rsid w:val="173D342E"/>
    <w:rsid w:val="17A51B58"/>
    <w:rsid w:val="1BF84158"/>
    <w:rsid w:val="1D707F2D"/>
    <w:rsid w:val="1EAC5A35"/>
    <w:rsid w:val="1F4C6666"/>
    <w:rsid w:val="204F4F90"/>
    <w:rsid w:val="22800894"/>
    <w:rsid w:val="26C713AC"/>
    <w:rsid w:val="26E718E0"/>
    <w:rsid w:val="29AB7E6A"/>
    <w:rsid w:val="2F5042AE"/>
    <w:rsid w:val="34291F23"/>
    <w:rsid w:val="34BF7E98"/>
    <w:rsid w:val="3CD47558"/>
    <w:rsid w:val="3F3E3174"/>
    <w:rsid w:val="46132E83"/>
    <w:rsid w:val="50A6165E"/>
    <w:rsid w:val="54DE3D50"/>
    <w:rsid w:val="5B692B86"/>
    <w:rsid w:val="5D094830"/>
    <w:rsid w:val="61CC2880"/>
    <w:rsid w:val="62E977D4"/>
    <w:rsid w:val="643A5E7D"/>
    <w:rsid w:val="6A3D00DC"/>
    <w:rsid w:val="6B14233D"/>
    <w:rsid w:val="76F00AAF"/>
    <w:rsid w:val="7B8B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semiHidden="0" w:uiPriority="99" w:qFormat="1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table of figures" w:semiHidden="0" w:uiPriority="99" w:qFormat="1"/>
    <w:lsdException w:name="annotation reference" w:semiHidden="0" w:uiPriority="99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Code" w:uiPriority="99"/>
    <w:lsdException w:name="Normal Table" w:uiPriority="99"/>
    <w:lsdException w:name="annotation subject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jc w:val="both"/>
    </w:pPr>
    <w:rPr>
      <w:rFonts w:ascii="Arial" w:eastAsia="Arial" w:hAnsi="Arial" w:cs="Arial"/>
      <w:kern w:val="2"/>
      <w:sz w:val="21"/>
      <w:szCs w:val="21"/>
    </w:rPr>
  </w:style>
  <w:style w:type="paragraph" w:styleId="10">
    <w:name w:val="heading 1"/>
    <w:basedOn w:val="a4"/>
    <w:next w:val="a4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4"/>
    <w:next w:val="a4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0">
    <w:name w:val="heading 3"/>
    <w:basedOn w:val="a4"/>
    <w:next w:val="a4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subject"/>
    <w:basedOn w:val="a9"/>
    <w:next w:val="a9"/>
    <w:link w:val="Char"/>
    <w:uiPriority w:val="99"/>
    <w:unhideWhenUsed/>
    <w:qFormat/>
    <w:rPr>
      <w:b/>
      <w:bCs/>
    </w:rPr>
  </w:style>
  <w:style w:type="paragraph" w:styleId="a9">
    <w:name w:val="annotation text"/>
    <w:basedOn w:val="a4"/>
    <w:link w:val="Char0"/>
    <w:uiPriority w:val="99"/>
    <w:unhideWhenUsed/>
    <w:qFormat/>
    <w:pPr>
      <w:jc w:val="left"/>
    </w:pPr>
  </w:style>
  <w:style w:type="paragraph" w:styleId="70">
    <w:name w:val="toc 7"/>
    <w:basedOn w:val="a4"/>
    <w:next w:val="a4"/>
    <w:uiPriority w:val="39"/>
    <w:unhideWhenUsed/>
    <w:pPr>
      <w:widowControl w:val="0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a">
    <w:name w:val="Normal Indent"/>
    <w:basedOn w:val="a4"/>
    <w:uiPriority w:val="99"/>
    <w:unhideWhenUsed/>
    <w:qFormat/>
    <w:pPr>
      <w:ind w:firstLine="420"/>
    </w:pPr>
  </w:style>
  <w:style w:type="paragraph" w:styleId="ab">
    <w:name w:val="Body Text"/>
    <w:basedOn w:val="a4"/>
    <w:link w:val="Char1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50">
    <w:name w:val="toc 5"/>
    <w:basedOn w:val="a4"/>
    <w:next w:val="a4"/>
    <w:uiPriority w:val="39"/>
    <w:unhideWhenUsed/>
    <w:pPr>
      <w:widowControl w:val="0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4"/>
    <w:next w:val="a4"/>
    <w:uiPriority w:val="39"/>
    <w:unhideWhenUsed/>
    <w:qFormat/>
    <w:pPr>
      <w:ind w:leftChars="400" w:left="840"/>
    </w:pPr>
  </w:style>
  <w:style w:type="paragraph" w:styleId="ac">
    <w:name w:val="Plain Text"/>
    <w:basedOn w:val="a4"/>
    <w:link w:val="Char2"/>
    <w:uiPriority w:val="99"/>
    <w:qFormat/>
    <w:pPr>
      <w:widowControl w:val="0"/>
    </w:pPr>
    <w:rPr>
      <w:rFonts w:ascii="宋体" w:eastAsia="宋体" w:hAnsi="Courier New" w:cs="Times New Roman"/>
      <w:szCs w:val="20"/>
    </w:rPr>
  </w:style>
  <w:style w:type="paragraph" w:styleId="80">
    <w:name w:val="toc 8"/>
    <w:basedOn w:val="a4"/>
    <w:next w:val="a4"/>
    <w:uiPriority w:val="39"/>
    <w:unhideWhenUsed/>
    <w:pPr>
      <w:widowControl w:val="0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d">
    <w:name w:val="Balloon Text"/>
    <w:basedOn w:val="a4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4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4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4"/>
    <w:next w:val="a4"/>
    <w:uiPriority w:val="39"/>
    <w:unhideWhenUsed/>
    <w:qFormat/>
  </w:style>
  <w:style w:type="paragraph" w:styleId="4">
    <w:name w:val="toc 4"/>
    <w:basedOn w:val="a4"/>
    <w:next w:val="a4"/>
    <w:uiPriority w:val="39"/>
    <w:unhideWhenUsed/>
    <w:pPr>
      <w:widowControl w:val="0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4"/>
    <w:next w:val="a4"/>
    <w:uiPriority w:val="39"/>
    <w:unhideWhenUsed/>
    <w:pPr>
      <w:widowControl w:val="0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af0">
    <w:name w:val="table of figures"/>
    <w:basedOn w:val="a4"/>
    <w:next w:val="a4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4"/>
    <w:next w:val="a4"/>
    <w:uiPriority w:val="39"/>
    <w:unhideWhenUsed/>
    <w:qFormat/>
    <w:pPr>
      <w:ind w:leftChars="200" w:left="420"/>
    </w:pPr>
  </w:style>
  <w:style w:type="paragraph" w:styleId="9">
    <w:name w:val="toc 9"/>
    <w:basedOn w:val="a4"/>
    <w:next w:val="a4"/>
    <w:uiPriority w:val="39"/>
    <w:unhideWhenUsed/>
    <w:pPr>
      <w:widowControl w:val="0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1">
    <w:name w:val="Normal (Web)"/>
    <w:basedOn w:val="a4"/>
    <w:uiPriority w:val="99"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Emphasis"/>
    <w:basedOn w:val="a5"/>
    <w:uiPriority w:val="20"/>
    <w:qFormat/>
    <w:rPr>
      <w:color w:val="CC0000"/>
    </w:rPr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table" w:styleId="af5">
    <w:name w:val="Table Grid"/>
    <w:basedOn w:val="a6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1">
    <w:name w:val="z二级目录"/>
    <w:basedOn w:val="z0"/>
    <w:link w:val="zChar"/>
    <w:qFormat/>
    <w:rsid w:val="00B94AF9"/>
    <w:pPr>
      <w:numPr>
        <w:ilvl w:val="1"/>
      </w:numPr>
      <w:spacing w:before="260" w:after="260" w:line="415" w:lineRule="auto"/>
      <w:outlineLvl w:val="1"/>
    </w:pPr>
    <w:rPr>
      <w:sz w:val="28"/>
      <w:szCs w:val="32"/>
    </w:rPr>
  </w:style>
  <w:style w:type="paragraph" w:customStyle="1" w:styleId="z0">
    <w:name w:val="z一级目录"/>
    <w:basedOn w:val="1"/>
    <w:link w:val="zChar0"/>
    <w:qFormat/>
    <w:pPr>
      <w:numPr>
        <w:numId w:val="1"/>
      </w:numPr>
    </w:pPr>
  </w:style>
  <w:style w:type="paragraph" w:customStyle="1" w:styleId="1">
    <w:name w:val="标题1+序号"/>
    <w:basedOn w:val="10"/>
    <w:link w:val="1Char0"/>
    <w:qFormat/>
    <w:pPr>
      <w:numPr>
        <w:numId w:val="2"/>
      </w:numPr>
    </w:pPr>
  </w:style>
  <w:style w:type="paragraph" w:customStyle="1" w:styleId="WriteSuggestion">
    <w:name w:val="Write Suggestion"/>
    <w:next w:val="aa"/>
    <w:qFormat/>
    <w:pPr>
      <w:spacing w:after="120"/>
      <w:ind w:firstLine="420"/>
      <w:jc w:val="both"/>
    </w:pPr>
    <w:rPr>
      <w:i/>
      <w:color w:val="0000FF"/>
      <w:sz w:val="21"/>
    </w:rPr>
  </w:style>
  <w:style w:type="paragraph" w:customStyle="1" w:styleId="af6">
    <w:name w:val="表格文字"/>
    <w:basedOn w:val="a4"/>
    <w:qFormat/>
  </w:style>
  <w:style w:type="paragraph" w:customStyle="1" w:styleId="af7">
    <w:name w:val="表格表头"/>
    <w:basedOn w:val="af6"/>
    <w:qFormat/>
    <w:pPr>
      <w:jc w:val="center"/>
    </w:pPr>
    <w:rPr>
      <w:rFonts w:eastAsia="黑体"/>
    </w:rPr>
  </w:style>
  <w:style w:type="paragraph" w:customStyle="1" w:styleId="2">
    <w:name w:val="标题2+序号"/>
    <w:basedOn w:val="20"/>
    <w:link w:val="2Char0"/>
    <w:qFormat/>
    <w:rsid w:val="00666211"/>
    <w:pPr>
      <w:numPr>
        <w:ilvl w:val="1"/>
        <w:numId w:val="2"/>
      </w:numPr>
    </w:pPr>
    <w:rPr>
      <w:sz w:val="28"/>
    </w:rPr>
  </w:style>
  <w:style w:type="paragraph" w:customStyle="1" w:styleId="3">
    <w:name w:val="标题3+序号"/>
    <w:basedOn w:val="30"/>
    <w:link w:val="3Char0"/>
    <w:qFormat/>
    <w:pPr>
      <w:numPr>
        <w:ilvl w:val="2"/>
        <w:numId w:val="3"/>
      </w:numPr>
      <w:ind w:firstLine="0"/>
    </w:pPr>
  </w:style>
  <w:style w:type="paragraph" w:customStyle="1" w:styleId="z2">
    <w:name w:val="z四级目录"/>
    <w:basedOn w:val="zz"/>
    <w:link w:val="zChar1"/>
    <w:qFormat/>
    <w:pPr>
      <w:numPr>
        <w:ilvl w:val="3"/>
      </w:numPr>
      <w:spacing w:before="200" w:after="200"/>
      <w:outlineLvl w:val="3"/>
    </w:pPr>
    <w:rPr>
      <w:sz w:val="24"/>
      <w:szCs w:val="24"/>
    </w:rPr>
  </w:style>
  <w:style w:type="paragraph" w:customStyle="1" w:styleId="zz">
    <w:name w:val="zz三级目录"/>
    <w:basedOn w:val="z1"/>
    <w:link w:val="zzChar"/>
    <w:qFormat/>
    <w:pPr>
      <w:numPr>
        <w:ilvl w:val="2"/>
      </w:numPr>
      <w:ind w:left="709"/>
      <w:outlineLvl w:val="2"/>
    </w:pPr>
  </w:style>
  <w:style w:type="paragraph" w:customStyle="1" w:styleId="af8">
    <w:name w:val="表格正文"/>
    <w:basedOn w:val="a4"/>
    <w:qFormat/>
    <w:pPr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z">
    <w:name w:val="z三级目录"/>
    <w:basedOn w:val="2"/>
    <w:link w:val="zChar2"/>
    <w:qFormat/>
    <w:pPr>
      <w:numPr>
        <w:ilvl w:val="2"/>
      </w:numPr>
    </w:pPr>
  </w:style>
  <w:style w:type="paragraph" w:customStyle="1" w:styleId="12">
    <w:name w:val="修订1"/>
    <w:uiPriority w:val="99"/>
    <w:semiHidden/>
    <w:qFormat/>
    <w:pPr>
      <w:jc w:val="both"/>
    </w:pPr>
    <w:rPr>
      <w:rFonts w:ascii="Arial" w:eastAsia="Arial" w:hAnsi="Arial" w:cs="Arial"/>
      <w:kern w:val="2"/>
      <w:sz w:val="21"/>
      <w:szCs w:val="21"/>
    </w:rPr>
  </w:style>
  <w:style w:type="paragraph" w:customStyle="1" w:styleId="13">
    <w:name w:val="列出段落1"/>
    <w:basedOn w:val="a4"/>
    <w:uiPriority w:val="34"/>
    <w:qFormat/>
    <w:pPr>
      <w:ind w:firstLine="420"/>
    </w:pPr>
  </w:style>
  <w:style w:type="paragraph" w:customStyle="1" w:styleId="TOC1">
    <w:name w:val="TOC 标题1"/>
    <w:basedOn w:val="10"/>
    <w:next w:val="a4"/>
    <w:uiPriority w:val="39"/>
    <w:unhideWhenUsed/>
    <w:qFormat/>
    <w:p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14">
    <w:name w:val="正文文本缩进1"/>
    <w:basedOn w:val="a4"/>
    <w:qFormat/>
    <w:pPr>
      <w:suppressAutoHyphens/>
      <w:ind w:firstLine="198"/>
    </w:pPr>
    <w:rPr>
      <w:rFonts w:ascii="Calibri" w:eastAsia="宋体" w:hAnsi="Calibri" w:cs="Times New Roman"/>
      <w:kern w:val="1"/>
    </w:rPr>
  </w:style>
  <w:style w:type="character" w:customStyle="1" w:styleId="Char0">
    <w:name w:val="批注文字 Char"/>
    <w:link w:val="a9"/>
    <w:uiPriority w:val="99"/>
    <w:qFormat/>
    <w:rPr>
      <w:rFonts w:ascii="Arial" w:eastAsia="Arial" w:hAnsi="Arial" w:cs="Arial"/>
      <w:szCs w:val="21"/>
    </w:rPr>
  </w:style>
  <w:style w:type="character" w:customStyle="1" w:styleId="zChar0">
    <w:name w:val="z一级目录 Char"/>
    <w:link w:val="z0"/>
    <w:qFormat/>
    <w:rPr>
      <w:rFonts w:ascii="Arial" w:eastAsia="黑体" w:hAnsi="Arial" w:cs="Arial"/>
      <w:b/>
      <w:bCs/>
      <w:kern w:val="44"/>
      <w:sz w:val="44"/>
      <w:szCs w:val="44"/>
    </w:rPr>
  </w:style>
  <w:style w:type="character" w:customStyle="1" w:styleId="1Char0">
    <w:name w:val="标题1+序号 Char"/>
    <w:link w:val="1"/>
    <w:qFormat/>
    <w:rPr>
      <w:rFonts w:ascii="Arial" w:eastAsia="黑体" w:hAnsi="Arial" w:cs="Arial"/>
      <w:b/>
      <w:bCs/>
      <w:kern w:val="44"/>
      <w:sz w:val="44"/>
      <w:szCs w:val="44"/>
    </w:rPr>
  </w:style>
  <w:style w:type="character" w:customStyle="1" w:styleId="1Char">
    <w:name w:val="标题 1 Char"/>
    <w:link w:val="10"/>
    <w:uiPriority w:val="9"/>
    <w:qFormat/>
    <w:rPr>
      <w:rFonts w:ascii="Arial" w:eastAsia="黑体" w:hAnsi="Arial" w:cs="Arial"/>
      <w:b/>
      <w:bCs/>
      <w:kern w:val="44"/>
      <w:sz w:val="44"/>
      <w:szCs w:val="44"/>
    </w:rPr>
  </w:style>
  <w:style w:type="character" w:customStyle="1" w:styleId="zChar2">
    <w:name w:val="z三级目录 Char"/>
    <w:link w:val="z"/>
    <w:qFormat/>
    <w:rPr>
      <w:rFonts w:ascii="Arial" w:eastAsia="黑体" w:hAnsi="Arial" w:cs="Arial"/>
      <w:b/>
      <w:bCs/>
      <w:kern w:val="2"/>
      <w:sz w:val="28"/>
      <w:szCs w:val="32"/>
    </w:rPr>
  </w:style>
  <w:style w:type="character" w:customStyle="1" w:styleId="2Char0">
    <w:name w:val="标题2+序号 Char"/>
    <w:link w:val="2"/>
    <w:qFormat/>
    <w:rsid w:val="00666211"/>
    <w:rPr>
      <w:rFonts w:ascii="Arial" w:eastAsia="黑体" w:hAnsi="Arial" w:cs="Arial"/>
      <w:b/>
      <w:bCs/>
      <w:kern w:val="2"/>
      <w:sz w:val="28"/>
      <w:szCs w:val="32"/>
    </w:rPr>
  </w:style>
  <w:style w:type="character" w:customStyle="1" w:styleId="2Char">
    <w:name w:val="标题 2 Char"/>
    <w:link w:val="20"/>
    <w:uiPriority w:val="9"/>
    <w:qFormat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link w:val="30"/>
    <w:uiPriority w:val="9"/>
    <w:qFormat/>
    <w:rPr>
      <w:rFonts w:ascii="Arial" w:eastAsia="黑体" w:hAnsi="Arial" w:cs="Arial"/>
      <w:b/>
      <w:bCs/>
      <w:sz w:val="32"/>
      <w:szCs w:val="32"/>
    </w:rPr>
  </w:style>
  <w:style w:type="character" w:customStyle="1" w:styleId="3Char0">
    <w:name w:val="标题3+序号 Char"/>
    <w:link w:val="3"/>
    <w:qFormat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Char3">
    <w:name w:val="批注框文本 Char"/>
    <w:link w:val="ad"/>
    <w:uiPriority w:val="99"/>
    <w:qFormat/>
    <w:rPr>
      <w:rFonts w:ascii="Arial" w:eastAsia="Arial" w:hAnsi="Arial" w:cs="Arial"/>
      <w:sz w:val="18"/>
      <w:szCs w:val="18"/>
    </w:rPr>
  </w:style>
  <w:style w:type="character" w:customStyle="1" w:styleId="Char">
    <w:name w:val="批注主题 Char"/>
    <w:link w:val="a8"/>
    <w:uiPriority w:val="99"/>
    <w:qFormat/>
    <w:rPr>
      <w:rFonts w:ascii="Arial" w:eastAsia="Arial" w:hAnsi="Arial" w:cs="Arial"/>
      <w:b/>
      <w:bCs/>
      <w:szCs w:val="21"/>
    </w:rPr>
  </w:style>
  <w:style w:type="character" w:customStyle="1" w:styleId="Char5">
    <w:name w:val="页眉 Char"/>
    <w:link w:val="af"/>
    <w:uiPriority w:val="99"/>
    <w:qFormat/>
    <w:rPr>
      <w:rFonts w:ascii="Arial" w:eastAsia="Arial" w:hAnsi="Arial" w:cs="Arial"/>
      <w:sz w:val="18"/>
      <w:szCs w:val="18"/>
    </w:rPr>
  </w:style>
  <w:style w:type="character" w:customStyle="1" w:styleId="zzChar">
    <w:name w:val="zz三级目录 Char"/>
    <w:link w:val="zz"/>
    <w:qFormat/>
    <w:rPr>
      <w:rFonts w:ascii="Arial" w:eastAsia="黑体" w:hAnsi="Arial" w:cs="Arial"/>
      <w:b/>
      <w:bCs/>
      <w:kern w:val="44"/>
      <w:sz w:val="28"/>
      <w:szCs w:val="32"/>
    </w:rPr>
  </w:style>
  <w:style w:type="character" w:customStyle="1" w:styleId="zChar">
    <w:name w:val="z二级目录 Char"/>
    <w:link w:val="z1"/>
    <w:qFormat/>
    <w:rsid w:val="00B94AF9"/>
    <w:rPr>
      <w:rFonts w:ascii="Arial" w:eastAsia="黑体" w:hAnsi="Arial" w:cs="Arial"/>
      <w:b/>
      <w:bCs/>
      <w:kern w:val="44"/>
      <w:sz w:val="28"/>
      <w:szCs w:val="32"/>
    </w:rPr>
  </w:style>
  <w:style w:type="character" w:customStyle="1" w:styleId="zChar1">
    <w:name w:val="z四级目录 Char"/>
    <w:link w:val="z2"/>
    <w:qFormat/>
    <w:rPr>
      <w:rFonts w:ascii="Arial" w:eastAsia="黑体" w:hAnsi="Arial" w:cs="Arial"/>
      <w:b/>
      <w:bCs/>
      <w:kern w:val="44"/>
      <w:sz w:val="24"/>
      <w:szCs w:val="24"/>
    </w:rPr>
  </w:style>
  <w:style w:type="character" w:customStyle="1" w:styleId="Char4">
    <w:name w:val="页脚 Char"/>
    <w:link w:val="ae"/>
    <w:uiPriority w:val="99"/>
    <w:qFormat/>
    <w:rPr>
      <w:rFonts w:ascii="Arial" w:eastAsia="Arial" w:hAnsi="Arial" w:cs="Arial"/>
      <w:sz w:val="18"/>
      <w:szCs w:val="18"/>
    </w:rPr>
  </w:style>
  <w:style w:type="paragraph" w:customStyle="1" w:styleId="22">
    <w:name w:val="修订2"/>
    <w:hidden/>
    <w:uiPriority w:val="99"/>
    <w:unhideWhenUsed/>
    <w:pPr>
      <w:jc w:val="both"/>
    </w:pPr>
    <w:rPr>
      <w:rFonts w:ascii="Arial" w:eastAsia="Arial" w:hAnsi="Arial" w:cs="Arial"/>
      <w:kern w:val="2"/>
      <w:sz w:val="21"/>
      <w:szCs w:val="21"/>
    </w:rPr>
  </w:style>
  <w:style w:type="paragraph" w:customStyle="1" w:styleId="23">
    <w:name w:val="列出段落2"/>
    <w:basedOn w:val="a4"/>
    <w:uiPriority w:val="99"/>
    <w:unhideWhenUsed/>
    <w:pPr>
      <w:ind w:firstLine="420"/>
    </w:pPr>
  </w:style>
  <w:style w:type="paragraph" w:customStyle="1" w:styleId="af9">
    <w:name w:val="段"/>
    <w:link w:val="Char6"/>
    <w:pPr>
      <w:widowControl w:val="0"/>
      <w:suppressAutoHyphens/>
      <w:autoSpaceDE w:val="0"/>
      <w:ind w:firstLine="200"/>
      <w:jc w:val="both"/>
    </w:pPr>
    <w:rPr>
      <w:rFonts w:ascii="宋体" w:hAnsi="宋体" w:cs="宋体"/>
      <w:sz w:val="21"/>
    </w:rPr>
  </w:style>
  <w:style w:type="paragraph" w:customStyle="1" w:styleId="5">
    <w:name w:val="样式5"/>
    <w:basedOn w:val="a4"/>
    <w:qFormat/>
    <w:pPr>
      <w:numPr>
        <w:numId w:val="4"/>
      </w:numPr>
      <w:suppressAutoHyphens/>
      <w:spacing w:before="156" w:after="156"/>
      <w:ind w:firstLine="0"/>
    </w:pPr>
    <w:rPr>
      <w:rFonts w:ascii="Times New Roman" w:eastAsia="黑体" w:hAnsi="Times New Roman" w:cs="黑体"/>
      <w:bCs/>
      <w:kern w:val="0"/>
      <w:szCs w:val="20"/>
    </w:rPr>
  </w:style>
  <w:style w:type="paragraph" w:customStyle="1" w:styleId="6">
    <w:name w:val="样式6"/>
    <w:basedOn w:val="a4"/>
    <w:qFormat/>
    <w:pPr>
      <w:numPr>
        <w:ilvl w:val="1"/>
        <w:numId w:val="4"/>
      </w:numPr>
      <w:suppressAutoHyphens/>
      <w:spacing w:before="156" w:after="156"/>
      <w:ind w:firstLine="0"/>
    </w:pPr>
    <w:rPr>
      <w:rFonts w:ascii="Times New Roman" w:eastAsia="黑体" w:hAnsi="Times New Roman" w:cs="黑体"/>
      <w:bCs/>
      <w:kern w:val="0"/>
      <w:szCs w:val="20"/>
    </w:rPr>
  </w:style>
  <w:style w:type="paragraph" w:customStyle="1" w:styleId="7">
    <w:name w:val="样式7"/>
    <w:basedOn w:val="a4"/>
    <w:qFormat/>
    <w:pPr>
      <w:numPr>
        <w:ilvl w:val="2"/>
        <w:numId w:val="4"/>
      </w:numPr>
      <w:suppressAutoHyphens/>
      <w:spacing w:before="156" w:after="156"/>
      <w:ind w:firstLine="0"/>
    </w:pPr>
    <w:rPr>
      <w:rFonts w:ascii="Times New Roman" w:eastAsia="黑体" w:hAnsi="Times New Roman" w:cs="黑体"/>
      <w:bCs/>
      <w:kern w:val="0"/>
      <w:szCs w:val="20"/>
    </w:rPr>
  </w:style>
  <w:style w:type="paragraph" w:customStyle="1" w:styleId="8">
    <w:name w:val="样式8"/>
    <w:basedOn w:val="a4"/>
    <w:qFormat/>
    <w:pPr>
      <w:numPr>
        <w:ilvl w:val="3"/>
        <w:numId w:val="4"/>
      </w:numPr>
      <w:suppressAutoHyphens/>
      <w:spacing w:before="156" w:after="156"/>
      <w:ind w:firstLine="0"/>
    </w:pPr>
    <w:rPr>
      <w:rFonts w:ascii="Times New Roman" w:eastAsia="黑体" w:hAnsi="Times New Roman" w:cs="黑体"/>
      <w:bCs/>
      <w:kern w:val="0"/>
      <w:szCs w:val="20"/>
    </w:rPr>
  </w:style>
  <w:style w:type="paragraph" w:customStyle="1" w:styleId="afa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c">
    <w:name w:val="目次、标准名称标题"/>
    <w:basedOn w:val="a4"/>
    <w:next w:val="af9"/>
    <w:qFormat/>
    <w:pPr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character" w:customStyle="1" w:styleId="Char6">
    <w:name w:val="段 Char"/>
    <w:link w:val="af9"/>
    <w:rPr>
      <w:rFonts w:ascii="宋体" w:hAnsi="宋体" w:cs="宋体"/>
      <w:sz w:val="21"/>
    </w:rPr>
  </w:style>
  <w:style w:type="paragraph" w:customStyle="1" w:styleId="a0">
    <w:name w:val="前言、引言标题"/>
    <w:next w:val="a4"/>
    <w:pPr>
      <w:numPr>
        <w:numId w:val="5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next w:val="af9"/>
    <w:qFormat/>
    <w:pPr>
      <w:numPr>
        <w:ilvl w:val="2"/>
        <w:numId w:val="5"/>
      </w:numPr>
      <w:jc w:val="both"/>
      <w:outlineLvl w:val="2"/>
    </w:pPr>
    <w:rPr>
      <w:rFonts w:eastAsia="黑体"/>
      <w:sz w:val="21"/>
    </w:rPr>
  </w:style>
  <w:style w:type="paragraph" w:customStyle="1" w:styleId="a3">
    <w:name w:val="二级条标题"/>
    <w:basedOn w:val="a2"/>
    <w:next w:val="af9"/>
    <w:pPr>
      <w:numPr>
        <w:ilvl w:val="3"/>
      </w:numPr>
      <w:outlineLvl w:val="3"/>
    </w:pPr>
  </w:style>
  <w:style w:type="paragraph" w:customStyle="1" w:styleId="afd">
    <w:name w:val="三级条标题"/>
    <w:basedOn w:val="a3"/>
    <w:next w:val="af9"/>
    <w:pPr>
      <w:numPr>
        <w:ilvl w:val="0"/>
        <w:numId w:val="0"/>
      </w:numPr>
      <w:outlineLvl w:val="4"/>
    </w:pPr>
  </w:style>
  <w:style w:type="paragraph" w:customStyle="1" w:styleId="afe">
    <w:name w:val="图表脚注"/>
    <w:next w:val="af9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">
    <w:name w:val="正文图标题"/>
    <w:next w:val="af9"/>
    <w:pPr>
      <w:numPr>
        <w:numId w:val="6"/>
      </w:numPr>
      <w:jc w:val="center"/>
    </w:pPr>
    <w:rPr>
      <w:rFonts w:ascii="黑体" w:eastAsia="黑体"/>
      <w:sz w:val="21"/>
    </w:rPr>
  </w:style>
  <w:style w:type="character" w:customStyle="1" w:styleId="Char1">
    <w:name w:val="正文文本 Char"/>
    <w:basedOn w:val="a5"/>
    <w:link w:val="ab"/>
    <w:rPr>
      <w:kern w:val="2"/>
      <w:sz w:val="21"/>
      <w:szCs w:val="24"/>
    </w:rPr>
  </w:style>
  <w:style w:type="character" w:customStyle="1" w:styleId="apple-converted-space">
    <w:name w:val="apple-converted-space"/>
    <w:basedOn w:val="a5"/>
    <w:qFormat/>
  </w:style>
  <w:style w:type="character" w:customStyle="1" w:styleId="aff">
    <w:name w:val="无"/>
    <w:qFormat/>
    <w:rPr>
      <w:lang w:val="zh-TW" w:eastAsia="zh-TW"/>
    </w:rPr>
  </w:style>
  <w:style w:type="paragraph" w:customStyle="1" w:styleId="15">
    <w:name w:val="正文缩进1"/>
    <w:qFormat/>
    <w:pPr>
      <w:framePr w:wrap="around" w:hAnchor="text" w:y="1"/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Aff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32">
    <w:name w:val="列出段落3"/>
    <w:basedOn w:val="a4"/>
    <w:uiPriority w:val="99"/>
    <w:unhideWhenUsed/>
    <w:qFormat/>
    <w:pPr>
      <w:widowControl w:val="0"/>
      <w:spacing w:line="360" w:lineRule="auto"/>
      <w:ind w:firstLineChars="200" w:firstLine="420"/>
    </w:pPr>
  </w:style>
  <w:style w:type="paragraph" w:customStyle="1" w:styleId="40">
    <w:name w:val="列出段落4"/>
    <w:basedOn w:val="a4"/>
    <w:uiPriority w:val="99"/>
    <w:unhideWhenUsed/>
    <w:qFormat/>
    <w:pPr>
      <w:widowControl w:val="0"/>
      <w:spacing w:line="360" w:lineRule="auto"/>
      <w:ind w:firstLineChars="200" w:firstLine="420"/>
    </w:pPr>
  </w:style>
  <w:style w:type="character" w:customStyle="1" w:styleId="Char2">
    <w:name w:val="纯文本 Char"/>
    <w:basedOn w:val="a5"/>
    <w:link w:val="ac"/>
    <w:uiPriority w:val="99"/>
    <w:qFormat/>
    <w:rPr>
      <w:rFonts w:ascii="宋体" w:hAnsi="Courier New"/>
      <w:kern w:val="2"/>
      <w:sz w:val="21"/>
    </w:rPr>
  </w:style>
  <w:style w:type="paragraph" w:customStyle="1" w:styleId="24">
    <w:name w:val="修订2"/>
    <w:hidden/>
    <w:uiPriority w:val="99"/>
    <w:unhideWhenUsed/>
    <w:qFormat/>
    <w:rPr>
      <w:rFonts w:ascii="Arial" w:eastAsia="Arial" w:hAnsi="Arial" w:cs="Arial"/>
      <w:kern w:val="2"/>
      <w:sz w:val="21"/>
      <w:szCs w:val="21"/>
    </w:rPr>
  </w:style>
  <w:style w:type="paragraph" w:customStyle="1" w:styleId="25">
    <w:name w:val="列出段落2"/>
    <w:basedOn w:val="a4"/>
    <w:uiPriority w:val="34"/>
    <w:unhideWhenUsed/>
    <w:qFormat/>
    <w:pPr>
      <w:widowControl w:val="0"/>
      <w:spacing w:line="360" w:lineRule="auto"/>
      <w:ind w:firstLineChars="200" w:firstLine="420"/>
    </w:pPr>
  </w:style>
  <w:style w:type="paragraph" w:customStyle="1" w:styleId="ordinary-output">
    <w:name w:val="ordinary-output"/>
    <w:basedOn w:val="a4"/>
    <w:qFormat/>
    <w:pPr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able">
    <w:name w:val="Table"/>
    <w:basedOn w:val="a4"/>
    <w:qFormat/>
    <w:pPr>
      <w:jc w:val="left"/>
    </w:pPr>
    <w:rPr>
      <w:rFonts w:ascii="Arial Narrow" w:eastAsia="宋体" w:hAnsi="Arial Narrow" w:cs="Times New Roman"/>
      <w:kern w:val="0"/>
      <w:sz w:val="18"/>
      <w:szCs w:val="20"/>
      <w:lang w:val="en-GB"/>
    </w:rPr>
  </w:style>
  <w:style w:type="paragraph" w:customStyle="1" w:styleId="51">
    <w:name w:val="列出段落5"/>
    <w:basedOn w:val="a4"/>
    <w:uiPriority w:val="99"/>
    <w:unhideWhenUsed/>
    <w:qFormat/>
    <w:pPr>
      <w:widowControl w:val="0"/>
      <w:spacing w:line="360" w:lineRule="auto"/>
      <w:ind w:firstLineChars="200" w:firstLine="420"/>
    </w:pPr>
  </w:style>
  <w:style w:type="paragraph" w:styleId="aff1">
    <w:name w:val="List Paragraph"/>
    <w:basedOn w:val="a4"/>
    <w:uiPriority w:val="99"/>
    <w:unhideWhenUsed/>
    <w:rsid w:val="00CF2255"/>
    <w:pPr>
      <w:ind w:firstLineChars="200" w:firstLine="420"/>
    </w:pPr>
  </w:style>
  <w:style w:type="character" w:styleId="aff2">
    <w:name w:val="Strong"/>
    <w:basedOn w:val="a5"/>
    <w:uiPriority w:val="22"/>
    <w:qFormat/>
    <w:rsid w:val="006D2B26"/>
    <w:rPr>
      <w:b/>
      <w:bCs/>
    </w:rPr>
  </w:style>
  <w:style w:type="character" w:customStyle="1" w:styleId="filename">
    <w:name w:val="filename"/>
    <w:basedOn w:val="a5"/>
    <w:rsid w:val="006D2B26"/>
  </w:style>
  <w:style w:type="character" w:styleId="HTML">
    <w:name w:val="HTML Code"/>
    <w:basedOn w:val="a5"/>
    <w:uiPriority w:val="99"/>
    <w:semiHidden/>
    <w:unhideWhenUsed/>
    <w:rsid w:val="00D74C2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28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544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55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97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8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36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925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918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19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7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D:\MQTT\MQTT&#35774;&#22791;&#31471;SDK&#24320;&#21457;&#25991;&#26723;.docx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_&#39033;&#30446;&#25991;&#20214;\01_WiFi&#27169;&#22359;&#39033;&#30446;\10-SVN&#30446;&#24405;\01_RM\&#26234;&#33021;&#23478;&#24237;&#20114;&#32852;&#20114;&#36890;&#21327;&#35758;\TCL&#26234;&#33021;&#23478;&#24237;-&#35774;&#35745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0FFC3-C904-4654-988B-AF6B201E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TCL智能家庭-设计文档模板.dotx</Template>
  <TotalTime>10040</TotalTime>
  <Pages>42</Pages>
  <Words>2110</Words>
  <Characters>12028</Characters>
  <Application>Microsoft Office Word</Application>
  <DocSecurity>0</DocSecurity>
  <Lines>100</Lines>
  <Paragraphs>28</Paragraphs>
  <ScaleCrop>false</ScaleCrop>
  <Company>TC</Company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 WiFi智能连接模块基础协议（for空气净化器和空调）</dc:title>
  <dc:creator>Wentao, ZHONG(KAS SH BC-SZ-TCT)</dc:creator>
  <cp:lastModifiedBy>admin</cp:lastModifiedBy>
  <cp:revision>1006</cp:revision>
  <cp:lastPrinted>2016-04-22T02:56:00Z</cp:lastPrinted>
  <dcterms:created xsi:type="dcterms:W3CDTF">2016-04-22T09:07:00Z</dcterms:created>
  <dcterms:modified xsi:type="dcterms:W3CDTF">2018-01-29T06:04:00Z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